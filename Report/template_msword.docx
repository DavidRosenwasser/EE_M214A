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484C7001" w:rsidR="00EB376E" w:rsidRPr="004350AD" w:rsidRDefault="007B7348" w:rsidP="004350AD">
      <w:pPr>
        <w:pStyle w:val="Title"/>
      </w:pPr>
      <w:r>
        <w:t>Speaker Recognition using Neural Networks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62A2D052" w14:textId="77777777" w:rsidR="00085C62" w:rsidRPr="00E91B82" w:rsidRDefault="00085C62" w:rsidP="00D957AF">
      <w:pPr>
        <w:pStyle w:val="BodyText"/>
      </w:pPr>
      <w:r w:rsidRPr="00E91B82">
        <w:t>For your paper to be published in the confere</w:t>
      </w:r>
      <w:bookmarkStart w:id="0" w:name="_GoBack"/>
      <w:bookmarkEnd w:id="0"/>
      <w:r w:rsidRPr="00E91B82">
        <w:t>nce proceedings, you must use this document as both an instruction set and as a template into which you can type your own text.</w:t>
      </w:r>
      <w:r w:rsidR="00D957AF">
        <w:t xml:space="preserve"> </w:t>
      </w:r>
      <w:r w:rsidRPr="00E91B82">
        <w:t>If your paper does not conform to the required format, you will be asked to fix it.</w:t>
      </w:r>
    </w:p>
    <w:p w14:paraId="1B1EC8C3" w14:textId="77777777" w:rsidR="00085C62" w:rsidRPr="00E91B82" w:rsidRDefault="00085C62" w:rsidP="00E91B82">
      <w:pPr>
        <w:pStyle w:val="BodyTextNext"/>
      </w:pPr>
      <w:r w:rsidRPr="00E91B82">
        <w:t>Please do not reuse your past papers as a template.</w:t>
      </w:r>
      <w:r w:rsidR="00D957AF">
        <w:t xml:space="preserve"> </w:t>
      </w:r>
      <w:r w:rsidRPr="00E91B82">
        <w:t>To prepare your paper for submission, please always download a fresh copy of this template from the conference website and please read the format instructions in this template before you use it for your paper.</w:t>
      </w:r>
    </w:p>
    <w:p w14:paraId="070894B2" w14:textId="77777777" w:rsidR="00085C62" w:rsidRDefault="00085C62" w:rsidP="00E91B82">
      <w:pPr>
        <w:pStyle w:val="BodyTextNext"/>
      </w:pPr>
      <w:r w:rsidRPr="00E91B82">
        <w:t>Conversion to PDF may cause problems in the resulting PDF or expose problems in your source document.</w:t>
      </w:r>
      <w:r w:rsidR="00D957AF">
        <w:t xml:space="preserve"> </w:t>
      </w:r>
      <w:r w:rsidRPr="00E91B82">
        <w:t>Before submitting your final paper in PDF, check that the format in your paper PDF conforms to this template.</w:t>
      </w:r>
      <w:r w:rsidR="00D957AF">
        <w:t xml:space="preserve"> </w:t>
      </w:r>
      <w:r w:rsidRPr="00E91B82">
        <w:t>Specifically, check the appearance of the title and author block, the appearance of section headings, document margins, column width, column spacing, and other features such as figure numbers, table numbers and equation number. In summary, you must proofread your final paper in PDF before submission.</w:t>
      </w:r>
    </w:p>
    <w:p w14:paraId="6F3D1873" w14:textId="77777777" w:rsidR="00E91B82" w:rsidRDefault="00E91B82" w:rsidP="00E91B82">
      <w:pPr>
        <w:pStyle w:val="BodyTextNext"/>
        <w:rPr>
          <w:lang w:eastAsia="it-IT"/>
        </w:rPr>
      </w:pPr>
      <w:r>
        <w:rPr>
          <w:lang w:eastAsia="it-IT"/>
        </w:rPr>
        <w:t>The maximum number of pages is 5. The 5</w:t>
      </w:r>
      <w:r w:rsidRPr="002C70D4">
        <w:rPr>
          <w:vertAlign w:val="superscript"/>
          <w:lang w:eastAsia="it-IT"/>
        </w:rPr>
        <w:t>th</w:t>
      </w:r>
      <w:r>
        <w:rPr>
          <w:lang w:eastAsia="it-IT"/>
        </w:rPr>
        <w:t xml:space="preserve"> page may be used exclusively for references. The references should begin on an earlier page immediately after the Acknowledgements section, and continue onto the 5</w:t>
      </w:r>
      <w:r w:rsidRPr="002C70D4">
        <w:rPr>
          <w:vertAlign w:val="superscript"/>
          <w:lang w:eastAsia="it-IT"/>
        </w:rPr>
        <w:t>th</w:t>
      </w:r>
      <w:r>
        <w:rPr>
          <w:lang w:eastAsia="it-IT"/>
        </w:rPr>
        <w:t xml:space="preserve"> page. If no space is availab</w:t>
      </w:r>
      <w:r w:rsidR="00B2112B">
        <w:rPr>
          <w:lang w:eastAsia="it-IT"/>
        </w:rPr>
        <w:t xml:space="preserve">le on an earlier page, then </w:t>
      </w:r>
      <w:r>
        <w:rPr>
          <w:lang w:eastAsia="it-IT"/>
        </w:rPr>
        <w:t>references may begin on the 5</w:t>
      </w:r>
      <w:r w:rsidRPr="002C70D4">
        <w:rPr>
          <w:vertAlign w:val="superscript"/>
          <w:lang w:eastAsia="it-IT"/>
        </w:rPr>
        <w:t>th</w:t>
      </w:r>
      <w:r w:rsidR="00E66377">
        <w:rPr>
          <w:lang w:eastAsia="it-IT"/>
        </w:rPr>
        <w:t xml:space="preserve"> page.</w:t>
      </w:r>
    </w:p>
    <w:p w14:paraId="15DFDEED" w14:textId="77777777" w:rsidR="00E91B82" w:rsidRPr="00E91B82" w:rsidRDefault="00E91B82" w:rsidP="00E91B82">
      <w:pPr>
        <w:pStyle w:val="BodyTextNext"/>
      </w:pPr>
      <w:r>
        <w:rPr>
          <w:lang w:eastAsia="it-IT"/>
        </w:rPr>
        <w:t>Index terms should be included as shown below.</w:t>
      </w:r>
    </w:p>
    <w:p w14:paraId="4877FA58" w14:textId="53B00269"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 coefficients, neural networks, feature extraction</w:t>
      </w:r>
    </w:p>
    <w:p w14:paraId="3DCBF06A" w14:textId="77777777" w:rsidR="00EB376E" w:rsidRPr="0033735D" w:rsidRDefault="00EB376E" w:rsidP="00EB376E">
      <w:pPr>
        <w:pStyle w:val="Heading1"/>
        <w:ind w:left="29" w:hanging="29"/>
      </w:pPr>
      <w:r w:rsidRPr="0033735D">
        <w:t>Introduction</w:t>
      </w:r>
    </w:p>
    <w:p w14:paraId="53D2E24E" w14:textId="77777777" w:rsidR="00EB376E" w:rsidRPr="0033735D" w:rsidRDefault="00EB376E" w:rsidP="00EB376E">
      <w:pPr>
        <w:pStyle w:val="BodyText"/>
      </w:pPr>
      <w:r w:rsidRPr="0033735D">
        <w:t>This template can be found on the conferen</w:t>
      </w:r>
      <w:r>
        <w:t xml:space="preserve">ce website. </w:t>
      </w:r>
      <w:r w:rsidR="00E83061">
        <w:t xml:space="preserve">Templates are provided for Microsoft </w:t>
      </w:r>
      <w:r w:rsidRPr="0033735D">
        <w:t>Word®</w:t>
      </w:r>
      <w:r w:rsidR="00A65AA1">
        <w:t>, and</w:t>
      </w:r>
      <w:r w:rsidRPr="0033735D">
        <w:t xml:space="preserve"> LaTeX</w:t>
      </w:r>
      <w:r w:rsidR="00A65AA1">
        <w:t>. However,</w:t>
      </w:r>
      <w:r w:rsidRPr="0033735D">
        <w:t xml:space="preserve"> </w:t>
      </w:r>
      <w:r w:rsidR="00A65AA1">
        <w:t>we highly recommend using LaTeX when preparing your s</w:t>
      </w:r>
      <w:r w:rsidR="00362ED5">
        <w:t>u</w:t>
      </w:r>
      <w:r w:rsidR="00A65AA1">
        <w:t xml:space="preserve">bmission. </w:t>
      </w:r>
      <w:r w:rsidRPr="0033735D">
        <w:t xml:space="preserve">Information for full paper submission is available on the </w:t>
      </w:r>
      <w:r>
        <w:t xml:space="preserve">conference </w:t>
      </w:r>
      <w:r w:rsidRPr="0033735D">
        <w:t>web</w:t>
      </w:r>
      <w:r>
        <w:t>site</w:t>
      </w:r>
      <w:r w:rsidRPr="0033735D">
        <w:t>.</w:t>
      </w:r>
    </w:p>
    <w:p w14:paraId="5C40B555" w14:textId="77777777" w:rsidR="00EB376E" w:rsidRPr="0033735D" w:rsidRDefault="00EB376E" w:rsidP="00EB376E">
      <w:pPr>
        <w:pStyle w:val="Heading1"/>
      </w:pPr>
      <w:r w:rsidRPr="0033735D">
        <w:t>Page layout and style</w:t>
      </w:r>
    </w:p>
    <w:p w14:paraId="39796668" w14:textId="77777777" w:rsidR="00EB376E" w:rsidRPr="0033735D" w:rsidRDefault="00EB376E" w:rsidP="00EB376E">
      <w:pPr>
        <w:pStyle w:val="BodyText"/>
      </w:pPr>
      <w:r w:rsidRPr="0033735D">
        <w:t>Authors should observe the following rules for page layout. A highly recommended way to meet these requirements is to use a given template (</w:t>
      </w:r>
      <w:r w:rsidR="00F261A0">
        <w:t xml:space="preserve">Microsoft </w:t>
      </w:r>
      <w:r w:rsidRPr="0033735D">
        <w:t xml:space="preserve">Word® or LaTeX) and check details against the corresponding example </w:t>
      </w:r>
      <w:r w:rsidR="00A33F8A">
        <w:t xml:space="preserve">PDF </w:t>
      </w:r>
      <w:r w:rsidRPr="0033735D">
        <w:t>file.</w:t>
      </w:r>
      <w:r w:rsidR="003B1C80" w:rsidRPr="003B1C80">
        <w:t xml:space="preserve"> Given templates, Microsoft Word</w:t>
      </w:r>
      <w:r w:rsidR="002D10FD" w:rsidRPr="0033735D">
        <w:t>®</w:t>
      </w:r>
      <w:r w:rsidR="003B1C80" w:rsidRPr="003B1C80">
        <w:t>, can be adapted/imported easily in other software su</w:t>
      </w:r>
      <w:r w:rsidR="007E51AF">
        <w:t xml:space="preserve">ch as LibreOffice, Apple Pages, </w:t>
      </w:r>
      <w:r w:rsidR="003B1C80" w:rsidRPr="003B1C80">
        <w:t>but please be careful to match the layout of the provided PDF example.</w:t>
      </w:r>
    </w:p>
    <w:p w14:paraId="015A662C" w14:textId="77777777" w:rsidR="00EB376E" w:rsidRPr="0033735D" w:rsidRDefault="00EB376E" w:rsidP="00EB376E">
      <w:pPr>
        <w:pStyle w:val="Heading2"/>
      </w:pPr>
      <w:r w:rsidRPr="0033735D">
        <w:t>Basic layout features</w:t>
      </w:r>
    </w:p>
    <w:p w14:paraId="040E56EB" w14:textId="77777777" w:rsidR="00EB376E" w:rsidRPr="0033735D" w:rsidRDefault="00EB376E" w:rsidP="00EB376E">
      <w:pPr>
        <w:pStyle w:val="ListBullet"/>
      </w:pPr>
      <w:r w:rsidRPr="0033735D">
        <w:t xml:space="preserve">Proceedings will be printed in </w:t>
      </w:r>
      <w:r w:rsidR="008F4C3E">
        <w:t xml:space="preserve">DIN </w:t>
      </w:r>
      <w:r w:rsidRPr="0033735D">
        <w:t>A4 format.</w:t>
      </w:r>
      <w:r w:rsidR="00C76291">
        <w:t xml:space="preserve"> Authors must </w:t>
      </w:r>
      <w:r>
        <w:t xml:space="preserve">submit their papers in </w:t>
      </w:r>
      <w:r w:rsidR="009935B9">
        <w:t xml:space="preserve">DIN </w:t>
      </w:r>
      <w:r>
        <w:t>A4 format</w:t>
      </w:r>
      <w:r w:rsidRPr="0033735D">
        <w:t>.</w:t>
      </w:r>
    </w:p>
    <w:p w14:paraId="352919F0" w14:textId="77777777" w:rsidR="00EB376E" w:rsidRPr="0033735D" w:rsidRDefault="00EB376E" w:rsidP="00EB376E">
      <w:pPr>
        <w:pStyle w:val="ListBullet"/>
      </w:pPr>
      <w:r w:rsidRPr="0033735D">
        <w:lastRenderedPageBreak/>
        <w:t xml:space="preserve">Two columns are used except for the title </w:t>
      </w:r>
      <w:r>
        <w:t>section</w:t>
      </w:r>
      <w:r w:rsidRPr="0033735D">
        <w:t xml:space="preserve"> and </w:t>
      </w:r>
      <w:r>
        <w:t xml:space="preserve">for </w:t>
      </w:r>
      <w:r w:rsidRPr="0033735D">
        <w:t xml:space="preserve">large figures that </w:t>
      </w:r>
      <w:r>
        <w:t xml:space="preserve">may </w:t>
      </w:r>
      <w:r w:rsidRPr="0033735D">
        <w:t>need a full page width.</w:t>
      </w:r>
    </w:p>
    <w:p w14:paraId="04D4E3BE" w14:textId="77777777" w:rsidR="00EB376E" w:rsidRPr="0033735D" w:rsidRDefault="00EB376E" w:rsidP="00EB376E">
      <w:pPr>
        <w:pStyle w:val="ListBullet"/>
      </w:pPr>
      <w:r w:rsidRPr="0033735D">
        <w:t xml:space="preserve">Left </w:t>
      </w:r>
      <w:r w:rsidR="003663E9">
        <w:t>and right margin are</w:t>
      </w:r>
      <w:r w:rsidRPr="0033735D">
        <w:t xml:space="preserve"> 20 mm</w:t>
      </w:r>
      <w:r w:rsidR="003663E9">
        <w:t xml:space="preserve"> each</w:t>
      </w:r>
      <w:r w:rsidRPr="0033735D">
        <w:t>.</w:t>
      </w:r>
    </w:p>
    <w:p w14:paraId="76319226" w14:textId="77777777" w:rsidR="00EB376E" w:rsidRPr="0033735D" w:rsidRDefault="00EB376E" w:rsidP="00EB376E">
      <w:pPr>
        <w:pStyle w:val="ListBullet"/>
      </w:pPr>
      <w:r w:rsidRPr="0033735D">
        <w:t>Column width is 80 mm.</w:t>
      </w:r>
    </w:p>
    <w:p w14:paraId="66C0C51C" w14:textId="77777777" w:rsidR="00EB376E" w:rsidRPr="0033735D" w:rsidRDefault="00EB376E" w:rsidP="00EB376E">
      <w:pPr>
        <w:pStyle w:val="ListBullet"/>
      </w:pPr>
      <w:r w:rsidRPr="0033735D">
        <w:t>Spacing between columns is 10 mm.</w:t>
      </w:r>
    </w:p>
    <w:p w14:paraId="0C56AACD" w14:textId="77777777" w:rsidR="00EB376E" w:rsidRDefault="00EB376E" w:rsidP="00EB376E">
      <w:pPr>
        <w:pStyle w:val="ListBullet"/>
      </w:pPr>
      <w:r w:rsidRPr="0033735D">
        <w:t xml:space="preserve">Top margin </w:t>
      </w:r>
      <w:r>
        <w:t>is 25</w:t>
      </w:r>
      <w:r w:rsidRPr="0033735D">
        <w:t xml:space="preserve"> mm</w:t>
      </w:r>
      <w:r>
        <w:t xml:space="preserve"> (except for the first page which is 30 mm to the title top).</w:t>
      </w:r>
    </w:p>
    <w:p w14:paraId="73E335F6" w14:textId="77777777" w:rsidR="00B76601" w:rsidRPr="0033735D" w:rsidRDefault="00B76601" w:rsidP="00EB376E">
      <w:pPr>
        <w:pStyle w:val="ListBullet"/>
      </w:pPr>
      <w:r>
        <w:t>Bottom margin is 35 mm.</w:t>
      </w:r>
    </w:p>
    <w:p w14:paraId="6E9A271C" w14:textId="77777777" w:rsidR="00EB376E" w:rsidRPr="0033735D" w:rsidRDefault="00EB376E" w:rsidP="00EB376E">
      <w:pPr>
        <w:pStyle w:val="ListBullet"/>
      </w:pPr>
      <w:r w:rsidRPr="0033735D">
        <w:t>Text height (without headers and footers) is maximum 235 mm.</w:t>
      </w:r>
    </w:p>
    <w:p w14:paraId="2ADB4A0B" w14:textId="77777777" w:rsidR="00EB376E" w:rsidRPr="0033735D" w:rsidRDefault="00EB376E" w:rsidP="00EB376E">
      <w:pPr>
        <w:pStyle w:val="ListBullet"/>
      </w:pPr>
      <w:r w:rsidRPr="0033735D">
        <w:t xml:space="preserve">Headers and footers </w:t>
      </w:r>
      <w:r w:rsidR="00E66694">
        <w:t>must</w:t>
      </w:r>
      <w:r w:rsidRPr="0033735D">
        <w:t xml:space="preserve"> be left empty.</w:t>
      </w:r>
    </w:p>
    <w:p w14:paraId="39B45EFD" w14:textId="77777777" w:rsidR="00EB376E" w:rsidRPr="0033735D" w:rsidRDefault="00EB376E" w:rsidP="00EB376E">
      <w:pPr>
        <w:pStyle w:val="ListBullet"/>
      </w:pPr>
      <w:r w:rsidRPr="0033735D">
        <w:t>Check indentations and spacings by comparing to this example file (in PDF).</w:t>
      </w:r>
    </w:p>
    <w:p w14:paraId="57ACE554" w14:textId="77777777" w:rsidR="00EB376E" w:rsidRPr="0033735D" w:rsidRDefault="00EB376E" w:rsidP="003C6D0A">
      <w:pPr>
        <w:pStyle w:val="Heading3"/>
      </w:pPr>
      <w:r w:rsidRPr="0033735D">
        <w:t>Headings</w:t>
      </w:r>
    </w:p>
    <w:p w14:paraId="1EE6A40E" w14:textId="77777777"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11306D14" w14:textId="77777777" w:rsidR="00EB376E" w:rsidRPr="0033735D" w:rsidRDefault="00EB376E" w:rsidP="00EB376E">
      <w:pPr>
        <w:pStyle w:val="Heading2"/>
      </w:pPr>
      <w:r w:rsidRPr="0033735D">
        <w:t>Text font</w:t>
      </w:r>
    </w:p>
    <w:p w14:paraId="09D55064" w14:textId="77777777" w:rsidR="00EF15D8" w:rsidRDefault="00EB376E" w:rsidP="00EF15D8">
      <w:pPr>
        <w:pStyle w:val="BodyText"/>
      </w:pPr>
      <w:r w:rsidRPr="0033735D">
        <w:t xml:space="preserve">Times or Times Roman font is used for the main text. </w:t>
      </w:r>
      <w:r>
        <w:t>F</w:t>
      </w:r>
      <w:r w:rsidRPr="0033735D">
        <w:t xml:space="preserve">ont size </w:t>
      </w:r>
      <w:r>
        <w:t xml:space="preserve">in the </w:t>
      </w:r>
      <w:r w:rsidRPr="00EB00B5">
        <w:t>main</w:t>
      </w:r>
      <w:r>
        <w:t xml:space="preserve"> text must be</w:t>
      </w:r>
      <w:r w:rsidRPr="0033735D">
        <w:t xml:space="preserve"> 9 points</w:t>
      </w:r>
      <w:r>
        <w:t>, and in the References section 8 points</w:t>
      </w:r>
      <w:r w:rsidRPr="0033735D">
        <w:t>. Other font types may be used if needed for special purposes. It is VERY IMPORTANT that while making the final PDF file, you embed all used fonts!</w:t>
      </w:r>
      <w:r w:rsidR="00EF15D8">
        <w:t xml:space="preserve"> To embed the fonts, you may use the following instructions:</w:t>
      </w:r>
    </w:p>
    <w:p w14:paraId="5779C1AD" w14:textId="77777777" w:rsidR="00EF15D8" w:rsidRDefault="00EF15D8" w:rsidP="00EF15D8">
      <w:pPr>
        <w:pStyle w:val="BodyText"/>
      </w:pPr>
      <w:r>
        <w:t>1. For Windows users, the bullzip printer can convert any PDF to have embedded and subsetted fonts.</w:t>
      </w:r>
    </w:p>
    <w:p w14:paraId="7507F046" w14:textId="77777777" w:rsidR="00EF15D8" w:rsidRDefault="00EF15D8" w:rsidP="00EF15D8">
      <w:pPr>
        <w:pStyle w:val="BodyText"/>
      </w:pPr>
      <w:r>
        <w:t xml:space="preserve">2. For Linux/Mac users, you may use </w:t>
      </w:r>
    </w:p>
    <w:p w14:paraId="4C9992E2" w14:textId="77777777" w:rsidR="00EF15D8" w:rsidRDefault="00EF15D8" w:rsidP="00EF15D8">
      <w:pPr>
        <w:pStyle w:val="BodyText"/>
      </w:pPr>
      <w:r>
        <w:t xml:space="preserve">   pdftops file.pdf</w:t>
      </w:r>
    </w:p>
    <w:p w14:paraId="3AA4BFD8" w14:textId="77777777" w:rsidR="00EB376E" w:rsidRPr="0033735D" w:rsidRDefault="00EF15D8" w:rsidP="00EF15D8">
      <w:pPr>
        <w:pStyle w:val="BodyText"/>
      </w:pPr>
      <w:r>
        <w:t xml:space="preserve">   pstopdf -dPDFSETTINGS=/prepress file.pdf</w:t>
      </w:r>
    </w:p>
    <w:p w14:paraId="5D608FD8" w14:textId="77777777" w:rsidR="00EB376E" w:rsidRPr="0033735D" w:rsidRDefault="00EB376E" w:rsidP="00EB376E">
      <w:pPr>
        <w:pStyle w:val="BodyTextNext"/>
      </w:pPr>
      <w:r w:rsidRPr="0033735D">
        <w:t xml:space="preserve">LaTeX users: users should use Adobe Type 1 fonts such as Times or Times Roman. These are used automatically by the </w:t>
      </w:r>
      <w:r w:rsidR="001C370A">
        <w:t>INTERSPEECH</w:t>
      </w:r>
      <w:r w:rsidR="003B37EA">
        <w:t>2019</w:t>
      </w:r>
      <w:r w:rsidRPr="0033735D">
        <w:t>.sty style file.</w:t>
      </w:r>
      <w:r>
        <w:t xml:space="preserve"> Authors must not use Type 3 (bitmap) fonts.</w:t>
      </w:r>
    </w:p>
    <w:p w14:paraId="5C7B2B28" w14:textId="77777777" w:rsidR="00EB376E" w:rsidRPr="0033735D" w:rsidRDefault="00EB376E" w:rsidP="00EB376E">
      <w:pPr>
        <w:pStyle w:val="Heading2"/>
      </w:pPr>
      <w:r w:rsidRPr="0033735D">
        <w:t>Figures</w:t>
      </w:r>
    </w:p>
    <w:p w14:paraId="7C3387A0"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14:paraId="5FE70D1E"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3DEF2BD0" w14:textId="77777777" w:rsidR="00EB376E" w:rsidRPr="0033735D" w:rsidRDefault="00EB376E" w:rsidP="00EB376E">
      <w:pPr>
        <w:pStyle w:val="BodyTextNext"/>
      </w:pPr>
      <w:r w:rsidRPr="0033735D">
        <w:lastRenderedPageBreak/>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1B70A454"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B5CF538" w14:textId="77777777" w:rsidR="00EB376E" w:rsidRPr="0033735D" w:rsidRDefault="00EB376E" w:rsidP="00EB376E">
      <w:pPr>
        <w:pStyle w:val="Heading2"/>
      </w:pPr>
      <w:r w:rsidRPr="0033735D">
        <w:t>Tables</w:t>
      </w:r>
    </w:p>
    <w:p w14:paraId="483842DB" w14:textId="77777777" w:rsidR="00644741" w:rsidRPr="00CF6D1A" w:rsidRDefault="00644741" w:rsidP="00644741">
      <w:pPr>
        <w:pStyle w:val="BodyText"/>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14:paraId="31699969"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1D50626"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3B2F206B" w14:textId="77777777" w:rsidR="00EB376E" w:rsidRPr="00241530" w:rsidRDefault="00EB376E" w:rsidP="00241530">
            <w:pPr>
              <w:jc w:val="center"/>
            </w:pPr>
            <w:r w:rsidRPr="00241530">
              <w:t>Ratio</w:t>
            </w:r>
          </w:p>
        </w:tc>
        <w:tc>
          <w:tcPr>
            <w:tcW w:w="0" w:type="auto"/>
          </w:tcPr>
          <w:p w14:paraId="19FB8975" w14:textId="77777777" w:rsidR="00EB376E" w:rsidRPr="00241530" w:rsidRDefault="00EB376E" w:rsidP="00241530">
            <w:pPr>
              <w:jc w:val="center"/>
            </w:pPr>
            <w:r w:rsidRPr="00241530">
              <w:t>Decibels</w:t>
            </w:r>
          </w:p>
        </w:tc>
      </w:tr>
      <w:tr w:rsidR="00EB376E" w:rsidRPr="0033735D" w14:paraId="1E8CF67F" w14:textId="77777777" w:rsidTr="00B50090">
        <w:trPr>
          <w:trHeight w:val="210"/>
          <w:jc w:val="center"/>
        </w:trPr>
        <w:tc>
          <w:tcPr>
            <w:tcW w:w="0" w:type="auto"/>
          </w:tcPr>
          <w:p w14:paraId="4459C5EF" w14:textId="77777777" w:rsidR="00EB376E" w:rsidRPr="00241530" w:rsidRDefault="00EB376E" w:rsidP="00241530">
            <w:pPr>
              <w:jc w:val="center"/>
            </w:pPr>
            <w:r w:rsidRPr="00241530">
              <w:t>1/1</w:t>
            </w:r>
          </w:p>
        </w:tc>
        <w:tc>
          <w:tcPr>
            <w:tcW w:w="0" w:type="auto"/>
          </w:tcPr>
          <w:p w14:paraId="430B2B67" w14:textId="77777777" w:rsidR="00EB376E" w:rsidRPr="00241530" w:rsidRDefault="00EB376E" w:rsidP="00241530">
            <w:pPr>
              <w:jc w:val="center"/>
            </w:pPr>
            <w:r w:rsidRPr="00241530">
              <w:t>0</w:t>
            </w:r>
          </w:p>
        </w:tc>
      </w:tr>
      <w:tr w:rsidR="00EB376E" w:rsidRPr="0033735D" w14:paraId="7D6ADB69" w14:textId="77777777" w:rsidTr="00B50090">
        <w:trPr>
          <w:trHeight w:val="210"/>
          <w:jc w:val="center"/>
        </w:trPr>
        <w:tc>
          <w:tcPr>
            <w:tcW w:w="0" w:type="auto"/>
          </w:tcPr>
          <w:p w14:paraId="20D92514" w14:textId="77777777" w:rsidR="00EB376E" w:rsidRPr="00241530" w:rsidRDefault="00EB376E" w:rsidP="00241530">
            <w:pPr>
              <w:jc w:val="center"/>
            </w:pPr>
            <w:r w:rsidRPr="00241530">
              <w:t>2/1</w:t>
            </w:r>
          </w:p>
        </w:tc>
        <w:tc>
          <w:tcPr>
            <w:tcW w:w="0" w:type="auto"/>
          </w:tcPr>
          <w:p w14:paraId="457039EC" w14:textId="77777777" w:rsidR="00EB376E" w:rsidRPr="00241530" w:rsidRDefault="00EB376E" w:rsidP="00241530">
            <w:pPr>
              <w:jc w:val="center"/>
            </w:pPr>
            <w:r w:rsidRPr="00241530">
              <w:sym w:font="Symbol" w:char="F0BB"/>
            </w:r>
            <w:r w:rsidRPr="00241530">
              <w:t xml:space="preserve"> 6</w:t>
            </w:r>
          </w:p>
        </w:tc>
      </w:tr>
      <w:tr w:rsidR="00EB376E" w:rsidRPr="0033735D" w14:paraId="3FFED3E9" w14:textId="77777777" w:rsidTr="00B50090">
        <w:trPr>
          <w:trHeight w:val="210"/>
          <w:jc w:val="center"/>
        </w:trPr>
        <w:tc>
          <w:tcPr>
            <w:tcW w:w="0" w:type="auto"/>
          </w:tcPr>
          <w:p w14:paraId="077052B2" w14:textId="77777777" w:rsidR="00EB376E" w:rsidRPr="00241530" w:rsidRDefault="00EB376E" w:rsidP="00241530">
            <w:pPr>
              <w:jc w:val="center"/>
            </w:pPr>
            <w:r w:rsidRPr="00241530">
              <w:t>3.16</w:t>
            </w:r>
          </w:p>
        </w:tc>
        <w:tc>
          <w:tcPr>
            <w:tcW w:w="0" w:type="auto"/>
          </w:tcPr>
          <w:p w14:paraId="7B211A67" w14:textId="77777777" w:rsidR="00EB376E" w:rsidRPr="00241530" w:rsidRDefault="00EB376E" w:rsidP="00241530">
            <w:pPr>
              <w:jc w:val="center"/>
            </w:pPr>
            <w:r w:rsidRPr="00241530">
              <w:t>10</w:t>
            </w:r>
          </w:p>
        </w:tc>
      </w:tr>
      <w:tr w:rsidR="00EB376E" w:rsidRPr="0033735D" w14:paraId="44EB8699" w14:textId="77777777" w:rsidTr="00B50090">
        <w:trPr>
          <w:trHeight w:val="210"/>
          <w:jc w:val="center"/>
        </w:trPr>
        <w:tc>
          <w:tcPr>
            <w:tcW w:w="0" w:type="auto"/>
          </w:tcPr>
          <w:p w14:paraId="2E145A1A" w14:textId="77777777" w:rsidR="00EB376E" w:rsidRPr="00241530" w:rsidRDefault="00EB376E" w:rsidP="00241530">
            <w:pPr>
              <w:jc w:val="center"/>
            </w:pPr>
            <w:r w:rsidRPr="00241530">
              <w:t>1/10</w:t>
            </w:r>
          </w:p>
        </w:tc>
        <w:tc>
          <w:tcPr>
            <w:tcW w:w="0" w:type="auto"/>
          </w:tcPr>
          <w:p w14:paraId="5DD163B9" w14:textId="77777777" w:rsidR="00EB376E" w:rsidRPr="00241530" w:rsidRDefault="00EB376E" w:rsidP="00241530">
            <w:pPr>
              <w:jc w:val="center"/>
            </w:pPr>
            <w:r w:rsidRPr="00241530">
              <w:t>20</w:t>
            </w:r>
          </w:p>
        </w:tc>
      </w:tr>
      <w:tr w:rsidR="00EB376E" w:rsidRPr="0033735D" w14:paraId="72CDE481" w14:textId="77777777" w:rsidTr="00B50090">
        <w:trPr>
          <w:trHeight w:val="210"/>
          <w:jc w:val="center"/>
        </w:trPr>
        <w:tc>
          <w:tcPr>
            <w:tcW w:w="0" w:type="auto"/>
          </w:tcPr>
          <w:p w14:paraId="1A9785FC" w14:textId="77777777" w:rsidR="00EB376E" w:rsidRPr="00241530" w:rsidRDefault="00EB376E" w:rsidP="00241530">
            <w:pPr>
              <w:jc w:val="center"/>
            </w:pPr>
            <w:r w:rsidRPr="00241530">
              <w:t>10/1</w:t>
            </w:r>
          </w:p>
        </w:tc>
        <w:tc>
          <w:tcPr>
            <w:tcW w:w="0" w:type="auto"/>
          </w:tcPr>
          <w:p w14:paraId="41FBC553" w14:textId="77777777" w:rsidR="00EB376E" w:rsidRPr="00241530" w:rsidRDefault="00EB376E" w:rsidP="00241530">
            <w:pPr>
              <w:jc w:val="center"/>
            </w:pPr>
            <w:r w:rsidRPr="00241530">
              <w:t>-20</w:t>
            </w:r>
          </w:p>
        </w:tc>
      </w:tr>
      <w:tr w:rsidR="00EB376E" w:rsidRPr="0033735D" w14:paraId="71819C2E" w14:textId="77777777" w:rsidTr="00B50090">
        <w:trPr>
          <w:trHeight w:val="210"/>
          <w:jc w:val="center"/>
        </w:trPr>
        <w:tc>
          <w:tcPr>
            <w:tcW w:w="0" w:type="auto"/>
          </w:tcPr>
          <w:p w14:paraId="5FC42385" w14:textId="77777777" w:rsidR="00EB376E" w:rsidRPr="00241530" w:rsidRDefault="00EB376E" w:rsidP="00241530">
            <w:pPr>
              <w:jc w:val="center"/>
            </w:pPr>
            <w:r w:rsidRPr="00241530">
              <w:t>100/1</w:t>
            </w:r>
          </w:p>
        </w:tc>
        <w:tc>
          <w:tcPr>
            <w:tcW w:w="0" w:type="auto"/>
          </w:tcPr>
          <w:p w14:paraId="02938C7F" w14:textId="77777777" w:rsidR="00EB376E" w:rsidRPr="00241530" w:rsidRDefault="00EB376E" w:rsidP="00241530">
            <w:pPr>
              <w:jc w:val="center"/>
            </w:pPr>
            <w:r w:rsidRPr="00241530">
              <w:t>40</w:t>
            </w:r>
          </w:p>
        </w:tc>
      </w:tr>
      <w:tr w:rsidR="00EB376E" w:rsidRPr="0033735D" w14:paraId="6B306E54" w14:textId="77777777" w:rsidTr="00B50090">
        <w:trPr>
          <w:trHeight w:val="210"/>
          <w:jc w:val="center"/>
        </w:trPr>
        <w:tc>
          <w:tcPr>
            <w:tcW w:w="0" w:type="auto"/>
          </w:tcPr>
          <w:p w14:paraId="14518BD3" w14:textId="77777777" w:rsidR="00EB376E" w:rsidRPr="00241530" w:rsidRDefault="00EB376E" w:rsidP="00241530">
            <w:pPr>
              <w:jc w:val="center"/>
            </w:pPr>
            <w:r w:rsidRPr="00241530">
              <w:t>1000/1</w:t>
            </w:r>
          </w:p>
        </w:tc>
        <w:tc>
          <w:tcPr>
            <w:tcW w:w="0" w:type="auto"/>
          </w:tcPr>
          <w:p w14:paraId="176DD27B" w14:textId="77777777" w:rsidR="00EB376E" w:rsidRPr="00241530" w:rsidRDefault="00EB376E" w:rsidP="00241530">
            <w:pPr>
              <w:jc w:val="center"/>
            </w:pPr>
            <w:r w:rsidRPr="00241530">
              <w:t>60</w:t>
            </w:r>
          </w:p>
        </w:tc>
      </w:tr>
    </w:tbl>
    <w:p w14:paraId="3C058ED1" w14:textId="77777777" w:rsidR="00F341B3" w:rsidRDefault="00F341B3" w:rsidP="00AD0531">
      <w:pPr>
        <w:pStyle w:val="BodyText"/>
      </w:pPr>
    </w:p>
    <w:p w14:paraId="3C44BCF8" w14:textId="5D2C9726" w:rsidR="00EB376E" w:rsidRPr="0033735D" w:rsidRDefault="00C0721A" w:rsidP="00EB376E">
      <w:pPr>
        <w:keepNext/>
      </w:pPr>
      <w:r>
        <w:rPr>
          <w:noProof/>
        </w:rPr>
        <mc:AlternateContent>
          <mc:Choice Requires="wpg">
            <w:drawing>
              <wp:anchor distT="0" distB="0" distL="114300" distR="114300" simplePos="0" relativeHeight="251660288" behindDoc="0" locked="0" layoutInCell="1" allowOverlap="1" wp14:anchorId="755DD7C9" wp14:editId="392BB787">
                <wp:simplePos x="0" y="0"/>
                <wp:positionH relativeFrom="character">
                  <wp:posOffset>0</wp:posOffset>
                </wp:positionH>
                <wp:positionV relativeFrom="line">
                  <wp:posOffset>0</wp:posOffset>
                </wp:positionV>
                <wp:extent cx="2839720" cy="1751330"/>
                <wp:effectExtent l="9525" t="9525" r="8255" b="10795"/>
                <wp:wrapNone/>
                <wp:docPr id="4" name="Group 60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9720" cy="1751330"/>
                          <a:chOff x="0" y="0"/>
                          <a:chExt cx="4472" cy="2758"/>
                        </a:xfrm>
                      </wpg:grpSpPr>
                      <wps:wsp>
                        <wps:cNvPr id="5" name="AutoShape 608"/>
                        <wps:cNvSpPr>
                          <a:spLocks noChangeAspect="1" noChangeArrowheads="1" noTextEdit="1"/>
                        </wps:cNvSpPr>
                        <wps:spPr bwMode="auto">
                          <a:xfrm>
                            <a:off x="0" y="0"/>
                            <a:ext cx="4472"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10"/>
                        <wps:cNvSpPr>
                          <a:spLocks noChangeArrowheads="1"/>
                        </wps:cNvSpPr>
                        <wps:spPr bwMode="auto">
                          <a:xfrm>
                            <a:off x="0" y="0"/>
                            <a:ext cx="4472" cy="275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611"/>
                        <wps:cNvSpPr>
                          <a:spLocks noChangeArrowheads="1"/>
                        </wps:cNvSpPr>
                        <wps:spPr bwMode="auto">
                          <a:xfrm>
                            <a:off x="76" y="73"/>
                            <a:ext cx="3859" cy="261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8" name="Freeform 612"/>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2458 w 2458"/>
                              <a:gd name="T93" fmla="*/ 371 h 101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lnTo>
                                  <a:pt x="2458" y="371"/>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9" name="Freeform 613"/>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14"/>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1" name="Freeform 615"/>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16"/>
                        <wps:cNvSpPr>
                          <a:spLocks/>
                        </wps:cNvSpPr>
                        <wps:spPr bwMode="auto">
                          <a:xfrm>
                            <a:off x="1747" y="1947"/>
                            <a:ext cx="90" cy="88"/>
                          </a:xfrm>
                          <a:custGeom>
                            <a:avLst/>
                            <a:gdLst>
                              <a:gd name="T0" fmla="*/ 45 w 90"/>
                              <a:gd name="T1" fmla="*/ 88 h 88"/>
                              <a:gd name="T2" fmla="*/ 56 w 90"/>
                              <a:gd name="T3" fmla="*/ 85 h 88"/>
                              <a:gd name="T4" fmla="*/ 68 w 90"/>
                              <a:gd name="T5" fmla="*/ 82 h 88"/>
                              <a:gd name="T6" fmla="*/ 76 w 90"/>
                              <a:gd name="T7" fmla="*/ 74 h 88"/>
                              <a:gd name="T8" fmla="*/ 84 w 90"/>
                              <a:gd name="T9" fmla="*/ 65 h 88"/>
                              <a:gd name="T10" fmla="*/ 87 w 90"/>
                              <a:gd name="T11" fmla="*/ 57 h 88"/>
                              <a:gd name="T12" fmla="*/ 90 w 90"/>
                              <a:gd name="T13" fmla="*/ 43 h 88"/>
                              <a:gd name="T14" fmla="*/ 87 w 90"/>
                              <a:gd name="T15" fmla="*/ 31 h 88"/>
                              <a:gd name="T16" fmla="*/ 84 w 90"/>
                              <a:gd name="T17" fmla="*/ 23 h 88"/>
                              <a:gd name="T18" fmla="*/ 76 w 90"/>
                              <a:gd name="T19" fmla="*/ 12 h 88"/>
                              <a:gd name="T20" fmla="*/ 68 w 90"/>
                              <a:gd name="T21" fmla="*/ 6 h 88"/>
                              <a:gd name="T22" fmla="*/ 56 w 90"/>
                              <a:gd name="T23" fmla="*/ 0 h 88"/>
                              <a:gd name="T24" fmla="*/ 45 w 90"/>
                              <a:gd name="T25" fmla="*/ 0 h 88"/>
                              <a:gd name="T26" fmla="*/ 34 w 90"/>
                              <a:gd name="T27" fmla="*/ 0 h 88"/>
                              <a:gd name="T28" fmla="*/ 23 w 90"/>
                              <a:gd name="T29" fmla="*/ 6 h 88"/>
                              <a:gd name="T30" fmla="*/ 14 w 90"/>
                              <a:gd name="T31" fmla="*/ 12 h 88"/>
                              <a:gd name="T32" fmla="*/ 9 w 90"/>
                              <a:gd name="T33" fmla="*/ 23 h 88"/>
                              <a:gd name="T34" fmla="*/ 3 w 90"/>
                              <a:gd name="T35" fmla="*/ 31 h 88"/>
                              <a:gd name="T36" fmla="*/ 0 w 90"/>
                              <a:gd name="T37" fmla="*/ 43 h 88"/>
                              <a:gd name="T38" fmla="*/ 3 w 90"/>
                              <a:gd name="T39" fmla="*/ 57 h 88"/>
                              <a:gd name="T40" fmla="*/ 9 w 90"/>
                              <a:gd name="T41" fmla="*/ 65 h 88"/>
                              <a:gd name="T42" fmla="*/ 14 w 90"/>
                              <a:gd name="T43" fmla="*/ 74 h 88"/>
                              <a:gd name="T44" fmla="*/ 23 w 90"/>
                              <a:gd name="T45" fmla="*/ 82 h 88"/>
                              <a:gd name="T46" fmla="*/ 34 w 90"/>
                              <a:gd name="T47" fmla="*/ 85 h 88"/>
                              <a:gd name="T48" fmla="*/ 45 w 90"/>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8">
                                <a:moveTo>
                                  <a:pt x="45" y="88"/>
                                </a:moveTo>
                                <a:lnTo>
                                  <a:pt x="56" y="85"/>
                                </a:lnTo>
                                <a:lnTo>
                                  <a:pt x="68" y="82"/>
                                </a:lnTo>
                                <a:lnTo>
                                  <a:pt x="76" y="74"/>
                                </a:lnTo>
                                <a:lnTo>
                                  <a:pt x="84" y="65"/>
                                </a:lnTo>
                                <a:lnTo>
                                  <a:pt x="87" y="57"/>
                                </a:lnTo>
                                <a:lnTo>
                                  <a:pt x="90" y="43"/>
                                </a:lnTo>
                                <a:lnTo>
                                  <a:pt x="87" y="31"/>
                                </a:lnTo>
                                <a:lnTo>
                                  <a:pt x="84" y="23"/>
                                </a:lnTo>
                                <a:lnTo>
                                  <a:pt x="76" y="12"/>
                                </a:lnTo>
                                <a:lnTo>
                                  <a:pt x="68" y="6"/>
                                </a:lnTo>
                                <a:lnTo>
                                  <a:pt x="56" y="0"/>
                                </a:lnTo>
                                <a:lnTo>
                                  <a:pt x="45" y="0"/>
                                </a:lnTo>
                                <a:lnTo>
                                  <a:pt x="34" y="0"/>
                                </a:lnTo>
                                <a:lnTo>
                                  <a:pt x="23" y="6"/>
                                </a:lnTo>
                                <a:lnTo>
                                  <a:pt x="14" y="12"/>
                                </a:lnTo>
                                <a:lnTo>
                                  <a:pt x="9" y="23"/>
                                </a:lnTo>
                                <a:lnTo>
                                  <a:pt x="3" y="31"/>
                                </a:lnTo>
                                <a:lnTo>
                                  <a:pt x="0" y="43"/>
                                </a:lnTo>
                                <a:lnTo>
                                  <a:pt x="3" y="57"/>
                                </a:lnTo>
                                <a:lnTo>
                                  <a:pt x="9" y="65"/>
                                </a:lnTo>
                                <a:lnTo>
                                  <a:pt x="14" y="74"/>
                                </a:lnTo>
                                <a:lnTo>
                                  <a:pt x="23" y="82"/>
                                </a:lnTo>
                                <a:lnTo>
                                  <a:pt x="34" y="85"/>
                                </a:lnTo>
                                <a:lnTo>
                                  <a:pt x="45"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17"/>
                        <wps:cNvSpPr>
                          <a:spLocks/>
                        </wps:cNvSpPr>
                        <wps:spPr bwMode="auto">
                          <a:xfrm>
                            <a:off x="1750" y="1742"/>
                            <a:ext cx="90" cy="90"/>
                          </a:xfrm>
                          <a:custGeom>
                            <a:avLst/>
                            <a:gdLst>
                              <a:gd name="T0" fmla="*/ 45 w 90"/>
                              <a:gd name="T1" fmla="*/ 90 h 90"/>
                              <a:gd name="T2" fmla="*/ 56 w 90"/>
                              <a:gd name="T3" fmla="*/ 87 h 90"/>
                              <a:gd name="T4" fmla="*/ 67 w 90"/>
                              <a:gd name="T5" fmla="*/ 82 h 90"/>
                              <a:gd name="T6" fmla="*/ 76 w 90"/>
                              <a:gd name="T7" fmla="*/ 76 h 90"/>
                              <a:gd name="T8" fmla="*/ 84 w 90"/>
                              <a:gd name="T9" fmla="*/ 68 h 90"/>
                              <a:gd name="T10" fmla="*/ 87 w 90"/>
                              <a:gd name="T11" fmla="*/ 56 h 90"/>
                              <a:gd name="T12" fmla="*/ 90 w 90"/>
                              <a:gd name="T13" fmla="*/ 45 h 90"/>
                              <a:gd name="T14" fmla="*/ 87 w 90"/>
                              <a:gd name="T15" fmla="*/ 34 h 90"/>
                              <a:gd name="T16" fmla="*/ 84 w 90"/>
                              <a:gd name="T17" fmla="*/ 23 h 90"/>
                              <a:gd name="T18" fmla="*/ 76 w 90"/>
                              <a:gd name="T19" fmla="*/ 14 h 90"/>
                              <a:gd name="T20" fmla="*/ 67 w 90"/>
                              <a:gd name="T21" fmla="*/ 8 h 90"/>
                              <a:gd name="T22" fmla="*/ 56 w 90"/>
                              <a:gd name="T23" fmla="*/ 3 h 90"/>
                              <a:gd name="T24" fmla="*/ 45 w 90"/>
                              <a:gd name="T25" fmla="*/ 0 h 90"/>
                              <a:gd name="T26" fmla="*/ 34 w 90"/>
                              <a:gd name="T27" fmla="*/ 3 h 90"/>
                              <a:gd name="T28" fmla="*/ 23 w 90"/>
                              <a:gd name="T29" fmla="*/ 8 h 90"/>
                              <a:gd name="T30" fmla="*/ 14 w 90"/>
                              <a:gd name="T31" fmla="*/ 14 h 90"/>
                              <a:gd name="T32" fmla="*/ 8 w 90"/>
                              <a:gd name="T33" fmla="*/ 23 h 90"/>
                              <a:gd name="T34" fmla="*/ 3 w 90"/>
                              <a:gd name="T35" fmla="*/ 34 h 90"/>
                              <a:gd name="T36" fmla="*/ 0 w 90"/>
                              <a:gd name="T37" fmla="*/ 45 h 90"/>
                              <a:gd name="T38" fmla="*/ 3 w 90"/>
                              <a:gd name="T39" fmla="*/ 56 h 90"/>
                              <a:gd name="T40" fmla="*/ 8 w 90"/>
                              <a:gd name="T41" fmla="*/ 68 h 90"/>
                              <a:gd name="T42" fmla="*/ 14 w 90"/>
                              <a:gd name="T43" fmla="*/ 76 h 90"/>
                              <a:gd name="T44" fmla="*/ 23 w 90"/>
                              <a:gd name="T45" fmla="*/ 82 h 90"/>
                              <a:gd name="T46" fmla="*/ 34 w 90"/>
                              <a:gd name="T47" fmla="*/ 87 h 90"/>
                              <a:gd name="T48" fmla="*/ 45 w 90"/>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90">
                                <a:moveTo>
                                  <a:pt x="45" y="90"/>
                                </a:moveTo>
                                <a:lnTo>
                                  <a:pt x="56" y="87"/>
                                </a:lnTo>
                                <a:lnTo>
                                  <a:pt x="67" y="82"/>
                                </a:lnTo>
                                <a:lnTo>
                                  <a:pt x="76" y="76"/>
                                </a:lnTo>
                                <a:lnTo>
                                  <a:pt x="84" y="68"/>
                                </a:lnTo>
                                <a:lnTo>
                                  <a:pt x="87" y="56"/>
                                </a:lnTo>
                                <a:lnTo>
                                  <a:pt x="90" y="45"/>
                                </a:lnTo>
                                <a:lnTo>
                                  <a:pt x="87" y="34"/>
                                </a:lnTo>
                                <a:lnTo>
                                  <a:pt x="84" y="23"/>
                                </a:lnTo>
                                <a:lnTo>
                                  <a:pt x="76" y="14"/>
                                </a:lnTo>
                                <a:lnTo>
                                  <a:pt x="67" y="8"/>
                                </a:lnTo>
                                <a:lnTo>
                                  <a:pt x="56" y="3"/>
                                </a:lnTo>
                                <a:lnTo>
                                  <a:pt x="45" y="0"/>
                                </a:lnTo>
                                <a:lnTo>
                                  <a:pt x="34" y="3"/>
                                </a:lnTo>
                                <a:lnTo>
                                  <a:pt x="23" y="8"/>
                                </a:lnTo>
                                <a:lnTo>
                                  <a:pt x="14" y="14"/>
                                </a:lnTo>
                                <a:lnTo>
                                  <a:pt x="8" y="23"/>
                                </a:lnTo>
                                <a:lnTo>
                                  <a:pt x="3" y="34"/>
                                </a:lnTo>
                                <a:lnTo>
                                  <a:pt x="0" y="45"/>
                                </a:lnTo>
                                <a:lnTo>
                                  <a:pt x="3" y="56"/>
                                </a:lnTo>
                                <a:lnTo>
                                  <a:pt x="8" y="68"/>
                                </a:lnTo>
                                <a:lnTo>
                                  <a:pt x="14" y="76"/>
                                </a:lnTo>
                                <a:lnTo>
                                  <a:pt x="23" y="82"/>
                                </a:lnTo>
                                <a:lnTo>
                                  <a:pt x="34" y="87"/>
                                </a:lnTo>
                                <a:lnTo>
                                  <a:pt x="45"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18"/>
                        <wps:cNvSpPr>
                          <a:spLocks/>
                        </wps:cNvSpPr>
                        <wps:spPr bwMode="auto">
                          <a:xfrm>
                            <a:off x="1747" y="1846"/>
                            <a:ext cx="90" cy="87"/>
                          </a:xfrm>
                          <a:custGeom>
                            <a:avLst/>
                            <a:gdLst>
                              <a:gd name="T0" fmla="*/ 45 w 90"/>
                              <a:gd name="T1" fmla="*/ 87 h 87"/>
                              <a:gd name="T2" fmla="*/ 56 w 90"/>
                              <a:gd name="T3" fmla="*/ 85 h 87"/>
                              <a:gd name="T4" fmla="*/ 68 w 90"/>
                              <a:gd name="T5" fmla="*/ 82 h 87"/>
                              <a:gd name="T6" fmla="*/ 76 w 90"/>
                              <a:gd name="T7" fmla="*/ 73 h 87"/>
                              <a:gd name="T8" fmla="*/ 84 w 90"/>
                              <a:gd name="T9" fmla="*/ 65 h 87"/>
                              <a:gd name="T10" fmla="*/ 87 w 90"/>
                              <a:gd name="T11" fmla="*/ 54 h 87"/>
                              <a:gd name="T12" fmla="*/ 90 w 90"/>
                              <a:gd name="T13" fmla="*/ 42 h 87"/>
                              <a:gd name="T14" fmla="*/ 87 w 90"/>
                              <a:gd name="T15" fmla="*/ 31 h 87"/>
                              <a:gd name="T16" fmla="*/ 84 w 90"/>
                              <a:gd name="T17" fmla="*/ 20 h 87"/>
                              <a:gd name="T18" fmla="*/ 76 w 90"/>
                              <a:gd name="T19" fmla="*/ 11 h 87"/>
                              <a:gd name="T20" fmla="*/ 68 w 90"/>
                              <a:gd name="T21" fmla="*/ 6 h 87"/>
                              <a:gd name="T22" fmla="*/ 56 w 90"/>
                              <a:gd name="T23" fmla="*/ 0 h 87"/>
                              <a:gd name="T24" fmla="*/ 45 w 90"/>
                              <a:gd name="T25" fmla="*/ 0 h 87"/>
                              <a:gd name="T26" fmla="*/ 34 w 90"/>
                              <a:gd name="T27" fmla="*/ 0 h 87"/>
                              <a:gd name="T28" fmla="*/ 23 w 90"/>
                              <a:gd name="T29" fmla="*/ 6 h 87"/>
                              <a:gd name="T30" fmla="*/ 14 w 90"/>
                              <a:gd name="T31" fmla="*/ 11 h 87"/>
                              <a:gd name="T32" fmla="*/ 9 w 90"/>
                              <a:gd name="T33" fmla="*/ 20 h 87"/>
                              <a:gd name="T34" fmla="*/ 3 w 90"/>
                              <a:gd name="T35" fmla="*/ 31 h 87"/>
                              <a:gd name="T36" fmla="*/ 0 w 90"/>
                              <a:gd name="T37" fmla="*/ 42 h 87"/>
                              <a:gd name="T38" fmla="*/ 3 w 90"/>
                              <a:gd name="T39" fmla="*/ 54 h 87"/>
                              <a:gd name="T40" fmla="*/ 9 w 90"/>
                              <a:gd name="T41" fmla="*/ 65 h 87"/>
                              <a:gd name="T42" fmla="*/ 14 w 90"/>
                              <a:gd name="T43" fmla="*/ 73 h 87"/>
                              <a:gd name="T44" fmla="*/ 23 w 90"/>
                              <a:gd name="T45" fmla="*/ 82 h 87"/>
                              <a:gd name="T46" fmla="*/ 34 w 90"/>
                              <a:gd name="T47" fmla="*/ 85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5"/>
                                </a:lnTo>
                                <a:lnTo>
                                  <a:pt x="68" y="82"/>
                                </a:lnTo>
                                <a:lnTo>
                                  <a:pt x="76" y="73"/>
                                </a:lnTo>
                                <a:lnTo>
                                  <a:pt x="84" y="65"/>
                                </a:lnTo>
                                <a:lnTo>
                                  <a:pt x="87" y="54"/>
                                </a:lnTo>
                                <a:lnTo>
                                  <a:pt x="90" y="42"/>
                                </a:lnTo>
                                <a:lnTo>
                                  <a:pt x="87" y="31"/>
                                </a:lnTo>
                                <a:lnTo>
                                  <a:pt x="84" y="20"/>
                                </a:lnTo>
                                <a:lnTo>
                                  <a:pt x="76" y="11"/>
                                </a:lnTo>
                                <a:lnTo>
                                  <a:pt x="68" y="6"/>
                                </a:lnTo>
                                <a:lnTo>
                                  <a:pt x="56" y="0"/>
                                </a:lnTo>
                                <a:lnTo>
                                  <a:pt x="45" y="0"/>
                                </a:lnTo>
                                <a:lnTo>
                                  <a:pt x="34" y="0"/>
                                </a:lnTo>
                                <a:lnTo>
                                  <a:pt x="23" y="6"/>
                                </a:lnTo>
                                <a:lnTo>
                                  <a:pt x="14" y="11"/>
                                </a:lnTo>
                                <a:lnTo>
                                  <a:pt x="9" y="20"/>
                                </a:lnTo>
                                <a:lnTo>
                                  <a:pt x="3" y="31"/>
                                </a:lnTo>
                                <a:lnTo>
                                  <a:pt x="0" y="42"/>
                                </a:lnTo>
                                <a:lnTo>
                                  <a:pt x="3" y="54"/>
                                </a:lnTo>
                                <a:lnTo>
                                  <a:pt x="9" y="65"/>
                                </a:lnTo>
                                <a:lnTo>
                                  <a:pt x="14" y="73"/>
                                </a:lnTo>
                                <a:lnTo>
                                  <a:pt x="23" y="82"/>
                                </a:lnTo>
                                <a:lnTo>
                                  <a:pt x="34" y="85"/>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19"/>
                        <wps:cNvSpPr>
                          <a:spLocks/>
                        </wps:cNvSpPr>
                        <wps:spPr bwMode="auto">
                          <a:xfrm>
                            <a:off x="1750" y="2049"/>
                            <a:ext cx="90" cy="87"/>
                          </a:xfrm>
                          <a:custGeom>
                            <a:avLst/>
                            <a:gdLst>
                              <a:gd name="T0" fmla="*/ 45 w 90"/>
                              <a:gd name="T1" fmla="*/ 87 h 87"/>
                              <a:gd name="T2" fmla="*/ 56 w 90"/>
                              <a:gd name="T3" fmla="*/ 87 h 87"/>
                              <a:gd name="T4" fmla="*/ 67 w 90"/>
                              <a:gd name="T5" fmla="*/ 81 h 87"/>
                              <a:gd name="T6" fmla="*/ 76 w 90"/>
                              <a:gd name="T7" fmla="*/ 76 h 87"/>
                              <a:gd name="T8" fmla="*/ 84 w 90"/>
                              <a:gd name="T9" fmla="*/ 67 h 87"/>
                              <a:gd name="T10" fmla="*/ 87 w 90"/>
                              <a:gd name="T11" fmla="*/ 56 h 87"/>
                              <a:gd name="T12" fmla="*/ 90 w 90"/>
                              <a:gd name="T13" fmla="*/ 45 h 87"/>
                              <a:gd name="T14" fmla="*/ 87 w 90"/>
                              <a:gd name="T15" fmla="*/ 34 h 87"/>
                              <a:gd name="T16" fmla="*/ 84 w 90"/>
                              <a:gd name="T17" fmla="*/ 22 h 87"/>
                              <a:gd name="T18" fmla="*/ 76 w 90"/>
                              <a:gd name="T19" fmla="*/ 14 h 87"/>
                              <a:gd name="T20" fmla="*/ 67 w 90"/>
                              <a:gd name="T21" fmla="*/ 5 h 87"/>
                              <a:gd name="T22" fmla="*/ 56 w 90"/>
                              <a:gd name="T23" fmla="*/ 3 h 87"/>
                              <a:gd name="T24" fmla="*/ 45 w 90"/>
                              <a:gd name="T25" fmla="*/ 0 h 87"/>
                              <a:gd name="T26" fmla="*/ 34 w 90"/>
                              <a:gd name="T27" fmla="*/ 3 h 87"/>
                              <a:gd name="T28" fmla="*/ 23 w 90"/>
                              <a:gd name="T29" fmla="*/ 5 h 87"/>
                              <a:gd name="T30" fmla="*/ 14 w 90"/>
                              <a:gd name="T31" fmla="*/ 14 h 87"/>
                              <a:gd name="T32" fmla="*/ 8 w 90"/>
                              <a:gd name="T33" fmla="*/ 22 h 87"/>
                              <a:gd name="T34" fmla="*/ 3 w 90"/>
                              <a:gd name="T35" fmla="*/ 34 h 87"/>
                              <a:gd name="T36" fmla="*/ 0 w 90"/>
                              <a:gd name="T37" fmla="*/ 45 h 87"/>
                              <a:gd name="T38" fmla="*/ 3 w 90"/>
                              <a:gd name="T39" fmla="*/ 56 h 87"/>
                              <a:gd name="T40" fmla="*/ 8 w 90"/>
                              <a:gd name="T41" fmla="*/ 67 h 87"/>
                              <a:gd name="T42" fmla="*/ 14 w 90"/>
                              <a:gd name="T43" fmla="*/ 76 h 87"/>
                              <a:gd name="T44" fmla="*/ 23 w 90"/>
                              <a:gd name="T45" fmla="*/ 81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7" y="81"/>
                                </a:lnTo>
                                <a:lnTo>
                                  <a:pt x="76" y="76"/>
                                </a:lnTo>
                                <a:lnTo>
                                  <a:pt x="84" y="67"/>
                                </a:lnTo>
                                <a:lnTo>
                                  <a:pt x="87" y="56"/>
                                </a:lnTo>
                                <a:lnTo>
                                  <a:pt x="90" y="45"/>
                                </a:lnTo>
                                <a:lnTo>
                                  <a:pt x="87" y="34"/>
                                </a:lnTo>
                                <a:lnTo>
                                  <a:pt x="84" y="22"/>
                                </a:lnTo>
                                <a:lnTo>
                                  <a:pt x="76" y="14"/>
                                </a:lnTo>
                                <a:lnTo>
                                  <a:pt x="67" y="5"/>
                                </a:lnTo>
                                <a:lnTo>
                                  <a:pt x="56" y="3"/>
                                </a:lnTo>
                                <a:lnTo>
                                  <a:pt x="45" y="0"/>
                                </a:lnTo>
                                <a:lnTo>
                                  <a:pt x="34" y="3"/>
                                </a:lnTo>
                                <a:lnTo>
                                  <a:pt x="23" y="5"/>
                                </a:lnTo>
                                <a:lnTo>
                                  <a:pt x="14" y="14"/>
                                </a:lnTo>
                                <a:lnTo>
                                  <a:pt x="8" y="22"/>
                                </a:lnTo>
                                <a:lnTo>
                                  <a:pt x="3" y="34"/>
                                </a:lnTo>
                                <a:lnTo>
                                  <a:pt x="0" y="45"/>
                                </a:lnTo>
                                <a:lnTo>
                                  <a:pt x="3" y="56"/>
                                </a:lnTo>
                                <a:lnTo>
                                  <a:pt x="8" y="67"/>
                                </a:lnTo>
                                <a:lnTo>
                                  <a:pt x="14" y="76"/>
                                </a:lnTo>
                                <a:lnTo>
                                  <a:pt x="23" y="81"/>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620"/>
                        <wps:cNvCnPr/>
                        <wps:spPr bwMode="auto">
                          <a:xfrm flipH="1">
                            <a:off x="1567" y="2246"/>
                            <a:ext cx="74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1"/>
                        <wps:cNvCnPr/>
                        <wps:spPr bwMode="auto">
                          <a:xfrm flipV="1">
                            <a:off x="2185" y="2249"/>
                            <a:ext cx="127" cy="12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8" name="Line 622"/>
                        <wps:cNvCnPr/>
                        <wps:spPr bwMode="auto">
                          <a:xfrm flipV="1">
                            <a:off x="2118"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623"/>
                        <wps:cNvCnPr/>
                        <wps:spPr bwMode="auto">
                          <a:xfrm flipV="1">
                            <a:off x="2053"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Line 624"/>
                        <wps:cNvCnPr/>
                        <wps:spPr bwMode="auto">
                          <a:xfrm flipV="1">
                            <a:off x="199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1" name="Line 625"/>
                        <wps:cNvCnPr/>
                        <wps:spPr bwMode="auto">
                          <a:xfrm flipV="1">
                            <a:off x="1933"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2" name="Line 626"/>
                        <wps:cNvCnPr/>
                        <wps:spPr bwMode="auto">
                          <a:xfrm flipV="1">
                            <a:off x="1874"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7"/>
                        <wps:cNvCnPr/>
                        <wps:spPr bwMode="auto">
                          <a:xfrm flipV="1">
                            <a:off x="181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8"/>
                        <wps:cNvCnPr/>
                        <wps:spPr bwMode="auto">
                          <a:xfrm flipV="1">
                            <a:off x="174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5" name="Line 629"/>
                        <wps:cNvCnPr/>
                        <wps:spPr bwMode="auto">
                          <a:xfrm flipV="1">
                            <a:off x="167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6" name="Line 630"/>
                        <wps:cNvCnPr/>
                        <wps:spPr bwMode="auto">
                          <a:xfrm flipV="1">
                            <a:off x="1612"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631"/>
                        <wps:cNvCnPr/>
                        <wps:spPr bwMode="auto">
                          <a:xfrm flipV="1">
                            <a:off x="1551" y="2246"/>
                            <a:ext cx="126"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Line 632"/>
                        <wps:cNvCnPr/>
                        <wps:spPr bwMode="auto">
                          <a:xfrm flipV="1">
                            <a:off x="1492" y="2246"/>
                            <a:ext cx="129"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9" name="Line 633"/>
                        <wps:cNvCnPr/>
                        <wps:spPr bwMode="auto">
                          <a:xfrm flipV="1">
                            <a:off x="1438" y="2246"/>
                            <a:ext cx="127"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634"/>
                        <wps:cNvSpPr>
                          <a:spLocks/>
                        </wps:cNvSpPr>
                        <wps:spPr bwMode="auto">
                          <a:xfrm>
                            <a:off x="1747" y="796"/>
                            <a:ext cx="87" cy="88"/>
                          </a:xfrm>
                          <a:custGeom>
                            <a:avLst/>
                            <a:gdLst>
                              <a:gd name="T0" fmla="*/ 42 w 87"/>
                              <a:gd name="T1" fmla="*/ 88 h 88"/>
                              <a:gd name="T2" fmla="*/ 56 w 87"/>
                              <a:gd name="T3" fmla="*/ 85 h 88"/>
                              <a:gd name="T4" fmla="*/ 65 w 87"/>
                              <a:gd name="T5" fmla="*/ 82 h 88"/>
                              <a:gd name="T6" fmla="*/ 76 w 87"/>
                              <a:gd name="T7" fmla="*/ 74 h 88"/>
                              <a:gd name="T8" fmla="*/ 82 w 87"/>
                              <a:gd name="T9" fmla="*/ 65 h 88"/>
                              <a:gd name="T10" fmla="*/ 87 w 87"/>
                              <a:gd name="T11" fmla="*/ 54 h 88"/>
                              <a:gd name="T12" fmla="*/ 87 w 87"/>
                              <a:gd name="T13" fmla="*/ 43 h 88"/>
                              <a:gd name="T14" fmla="*/ 87 w 87"/>
                              <a:gd name="T15" fmla="*/ 31 h 88"/>
                              <a:gd name="T16" fmla="*/ 82 w 87"/>
                              <a:gd name="T17" fmla="*/ 20 h 88"/>
                              <a:gd name="T18" fmla="*/ 76 w 87"/>
                              <a:gd name="T19" fmla="*/ 12 h 88"/>
                              <a:gd name="T20" fmla="*/ 65 w 87"/>
                              <a:gd name="T21" fmla="*/ 6 h 88"/>
                              <a:gd name="T22" fmla="*/ 56 w 87"/>
                              <a:gd name="T23" fmla="*/ 0 h 88"/>
                              <a:gd name="T24" fmla="*/ 42 w 87"/>
                              <a:gd name="T25" fmla="*/ 0 h 88"/>
                              <a:gd name="T26" fmla="*/ 31 w 87"/>
                              <a:gd name="T27" fmla="*/ 0 h 88"/>
                              <a:gd name="T28" fmla="*/ 20 w 87"/>
                              <a:gd name="T29" fmla="*/ 6 h 88"/>
                              <a:gd name="T30" fmla="*/ 11 w 87"/>
                              <a:gd name="T31" fmla="*/ 12 h 88"/>
                              <a:gd name="T32" fmla="*/ 6 w 87"/>
                              <a:gd name="T33" fmla="*/ 20 h 88"/>
                              <a:gd name="T34" fmla="*/ 0 w 87"/>
                              <a:gd name="T35" fmla="*/ 31 h 88"/>
                              <a:gd name="T36" fmla="*/ 0 w 87"/>
                              <a:gd name="T37" fmla="*/ 43 h 88"/>
                              <a:gd name="T38" fmla="*/ 0 w 87"/>
                              <a:gd name="T39" fmla="*/ 54 h 88"/>
                              <a:gd name="T40" fmla="*/ 6 w 87"/>
                              <a:gd name="T41" fmla="*/ 65 h 88"/>
                              <a:gd name="T42" fmla="*/ 11 w 87"/>
                              <a:gd name="T43" fmla="*/ 74 h 88"/>
                              <a:gd name="T44" fmla="*/ 20 w 87"/>
                              <a:gd name="T45" fmla="*/ 82 h 88"/>
                              <a:gd name="T46" fmla="*/ 31 w 87"/>
                              <a:gd name="T47" fmla="*/ 85 h 88"/>
                              <a:gd name="T48" fmla="*/ 42 w 87"/>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88">
                                <a:moveTo>
                                  <a:pt x="42" y="88"/>
                                </a:moveTo>
                                <a:lnTo>
                                  <a:pt x="56" y="85"/>
                                </a:lnTo>
                                <a:lnTo>
                                  <a:pt x="65" y="82"/>
                                </a:lnTo>
                                <a:lnTo>
                                  <a:pt x="76" y="74"/>
                                </a:lnTo>
                                <a:lnTo>
                                  <a:pt x="82" y="65"/>
                                </a:lnTo>
                                <a:lnTo>
                                  <a:pt x="87" y="54"/>
                                </a:lnTo>
                                <a:lnTo>
                                  <a:pt x="87" y="43"/>
                                </a:lnTo>
                                <a:lnTo>
                                  <a:pt x="87" y="31"/>
                                </a:lnTo>
                                <a:lnTo>
                                  <a:pt x="82" y="20"/>
                                </a:lnTo>
                                <a:lnTo>
                                  <a:pt x="76" y="12"/>
                                </a:lnTo>
                                <a:lnTo>
                                  <a:pt x="65" y="6"/>
                                </a:lnTo>
                                <a:lnTo>
                                  <a:pt x="56" y="0"/>
                                </a:lnTo>
                                <a:lnTo>
                                  <a:pt x="42" y="0"/>
                                </a:lnTo>
                                <a:lnTo>
                                  <a:pt x="31" y="0"/>
                                </a:lnTo>
                                <a:lnTo>
                                  <a:pt x="20" y="6"/>
                                </a:lnTo>
                                <a:lnTo>
                                  <a:pt x="11" y="12"/>
                                </a:lnTo>
                                <a:lnTo>
                                  <a:pt x="6" y="20"/>
                                </a:lnTo>
                                <a:lnTo>
                                  <a:pt x="0" y="31"/>
                                </a:lnTo>
                                <a:lnTo>
                                  <a:pt x="0" y="43"/>
                                </a:lnTo>
                                <a:lnTo>
                                  <a:pt x="0" y="54"/>
                                </a:lnTo>
                                <a:lnTo>
                                  <a:pt x="6" y="65"/>
                                </a:lnTo>
                                <a:lnTo>
                                  <a:pt x="11" y="74"/>
                                </a:lnTo>
                                <a:lnTo>
                                  <a:pt x="20" y="82"/>
                                </a:lnTo>
                                <a:lnTo>
                                  <a:pt x="31" y="85"/>
                                </a:lnTo>
                                <a:lnTo>
                                  <a:pt x="42"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635"/>
                        <wps:cNvCnPr/>
                        <wps:spPr bwMode="auto">
                          <a:xfrm>
                            <a:off x="1497" y="504"/>
                            <a:ext cx="74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Line 636"/>
                        <wps:cNvCnPr/>
                        <wps:spPr bwMode="auto">
                          <a:xfrm flipH="1">
                            <a:off x="1500"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3" name="Line 637"/>
                        <wps:cNvCnPr/>
                        <wps:spPr bwMode="auto">
                          <a:xfrm flipH="1">
                            <a:off x="156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4" name="Line 638"/>
                        <wps:cNvCnPr/>
                        <wps:spPr bwMode="auto">
                          <a:xfrm flipH="1">
                            <a:off x="162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5" name="Line 639"/>
                        <wps:cNvCnPr/>
                        <wps:spPr bwMode="auto">
                          <a:xfrm flipH="1">
                            <a:off x="16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Line 640"/>
                        <wps:cNvCnPr/>
                        <wps:spPr bwMode="auto">
                          <a:xfrm flipH="1">
                            <a:off x="175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7" name="Line 641"/>
                        <wps:cNvCnPr/>
                        <wps:spPr bwMode="auto">
                          <a:xfrm flipH="1">
                            <a:off x="180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8" name="Line 642"/>
                        <wps:cNvCnPr/>
                        <wps:spPr bwMode="auto">
                          <a:xfrm flipH="1">
                            <a:off x="187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9" name="Line 643"/>
                        <wps:cNvCnPr/>
                        <wps:spPr bwMode="auto">
                          <a:xfrm flipH="1">
                            <a:off x="1935" y="377"/>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0" name="Line 644"/>
                        <wps:cNvCnPr/>
                        <wps:spPr bwMode="auto">
                          <a:xfrm flipH="1">
                            <a:off x="2006"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1" name="Line 645"/>
                        <wps:cNvCnPr/>
                        <wps:spPr bwMode="auto">
                          <a:xfrm flipH="1">
                            <a:off x="207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2" name="Line 646"/>
                        <wps:cNvCnPr/>
                        <wps:spPr bwMode="auto">
                          <a:xfrm flipH="1">
                            <a:off x="213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7"/>
                        <wps:cNvCnPr/>
                        <wps:spPr bwMode="auto">
                          <a:xfrm flipH="1">
                            <a:off x="21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4" name="Line 648"/>
                        <wps:cNvCnPr/>
                        <wps:spPr bwMode="auto">
                          <a:xfrm flipH="1">
                            <a:off x="2247" y="377"/>
                            <a:ext cx="127"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49"/>
                        <wps:cNvSpPr>
                          <a:spLocks/>
                        </wps:cNvSpPr>
                        <wps:spPr bwMode="auto">
                          <a:xfrm>
                            <a:off x="1747" y="591"/>
                            <a:ext cx="90" cy="87"/>
                          </a:xfrm>
                          <a:custGeom>
                            <a:avLst/>
                            <a:gdLst>
                              <a:gd name="T0" fmla="*/ 45 w 90"/>
                              <a:gd name="T1" fmla="*/ 87 h 87"/>
                              <a:gd name="T2" fmla="*/ 56 w 90"/>
                              <a:gd name="T3" fmla="*/ 87 h 87"/>
                              <a:gd name="T4" fmla="*/ 68 w 90"/>
                              <a:gd name="T5" fmla="*/ 82 h 87"/>
                              <a:gd name="T6" fmla="*/ 76 w 90"/>
                              <a:gd name="T7" fmla="*/ 76 h 87"/>
                              <a:gd name="T8" fmla="*/ 84 w 90"/>
                              <a:gd name="T9" fmla="*/ 68 h 87"/>
                              <a:gd name="T10" fmla="*/ 87 w 90"/>
                              <a:gd name="T11" fmla="*/ 56 h 87"/>
                              <a:gd name="T12" fmla="*/ 90 w 90"/>
                              <a:gd name="T13" fmla="*/ 45 h 87"/>
                              <a:gd name="T14" fmla="*/ 87 w 90"/>
                              <a:gd name="T15" fmla="*/ 34 h 87"/>
                              <a:gd name="T16" fmla="*/ 84 w 90"/>
                              <a:gd name="T17" fmla="*/ 23 h 87"/>
                              <a:gd name="T18" fmla="*/ 76 w 90"/>
                              <a:gd name="T19" fmla="*/ 14 h 87"/>
                              <a:gd name="T20" fmla="*/ 68 w 90"/>
                              <a:gd name="T21" fmla="*/ 6 h 87"/>
                              <a:gd name="T22" fmla="*/ 56 w 90"/>
                              <a:gd name="T23" fmla="*/ 3 h 87"/>
                              <a:gd name="T24" fmla="*/ 45 w 90"/>
                              <a:gd name="T25" fmla="*/ 0 h 87"/>
                              <a:gd name="T26" fmla="*/ 34 w 90"/>
                              <a:gd name="T27" fmla="*/ 3 h 87"/>
                              <a:gd name="T28" fmla="*/ 23 w 90"/>
                              <a:gd name="T29" fmla="*/ 6 h 87"/>
                              <a:gd name="T30" fmla="*/ 14 w 90"/>
                              <a:gd name="T31" fmla="*/ 14 h 87"/>
                              <a:gd name="T32" fmla="*/ 9 w 90"/>
                              <a:gd name="T33" fmla="*/ 23 h 87"/>
                              <a:gd name="T34" fmla="*/ 3 w 90"/>
                              <a:gd name="T35" fmla="*/ 34 h 87"/>
                              <a:gd name="T36" fmla="*/ 0 w 90"/>
                              <a:gd name="T37" fmla="*/ 45 h 87"/>
                              <a:gd name="T38" fmla="*/ 3 w 90"/>
                              <a:gd name="T39" fmla="*/ 56 h 87"/>
                              <a:gd name="T40" fmla="*/ 9 w 90"/>
                              <a:gd name="T41" fmla="*/ 68 h 87"/>
                              <a:gd name="T42" fmla="*/ 14 w 90"/>
                              <a:gd name="T43" fmla="*/ 76 h 87"/>
                              <a:gd name="T44" fmla="*/ 23 w 90"/>
                              <a:gd name="T45" fmla="*/ 82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8" y="82"/>
                                </a:lnTo>
                                <a:lnTo>
                                  <a:pt x="76" y="76"/>
                                </a:lnTo>
                                <a:lnTo>
                                  <a:pt x="84" y="68"/>
                                </a:lnTo>
                                <a:lnTo>
                                  <a:pt x="87" y="56"/>
                                </a:lnTo>
                                <a:lnTo>
                                  <a:pt x="90" y="45"/>
                                </a:lnTo>
                                <a:lnTo>
                                  <a:pt x="87" y="34"/>
                                </a:lnTo>
                                <a:lnTo>
                                  <a:pt x="84" y="23"/>
                                </a:lnTo>
                                <a:lnTo>
                                  <a:pt x="76" y="14"/>
                                </a:lnTo>
                                <a:lnTo>
                                  <a:pt x="68" y="6"/>
                                </a:lnTo>
                                <a:lnTo>
                                  <a:pt x="56" y="3"/>
                                </a:lnTo>
                                <a:lnTo>
                                  <a:pt x="45" y="0"/>
                                </a:lnTo>
                                <a:lnTo>
                                  <a:pt x="34" y="3"/>
                                </a:lnTo>
                                <a:lnTo>
                                  <a:pt x="23" y="6"/>
                                </a:lnTo>
                                <a:lnTo>
                                  <a:pt x="14" y="14"/>
                                </a:lnTo>
                                <a:lnTo>
                                  <a:pt x="9" y="23"/>
                                </a:lnTo>
                                <a:lnTo>
                                  <a:pt x="3" y="34"/>
                                </a:lnTo>
                                <a:lnTo>
                                  <a:pt x="0" y="45"/>
                                </a:lnTo>
                                <a:lnTo>
                                  <a:pt x="3" y="56"/>
                                </a:lnTo>
                                <a:lnTo>
                                  <a:pt x="9" y="68"/>
                                </a:lnTo>
                                <a:lnTo>
                                  <a:pt x="14" y="76"/>
                                </a:lnTo>
                                <a:lnTo>
                                  <a:pt x="23" y="82"/>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650"/>
                        <wps:cNvSpPr>
                          <a:spLocks/>
                        </wps:cNvSpPr>
                        <wps:spPr bwMode="auto">
                          <a:xfrm>
                            <a:off x="1747" y="692"/>
                            <a:ext cx="87" cy="90"/>
                          </a:xfrm>
                          <a:custGeom>
                            <a:avLst/>
                            <a:gdLst>
                              <a:gd name="T0" fmla="*/ 42 w 87"/>
                              <a:gd name="T1" fmla="*/ 90 h 90"/>
                              <a:gd name="T2" fmla="*/ 56 w 87"/>
                              <a:gd name="T3" fmla="*/ 88 h 90"/>
                              <a:gd name="T4" fmla="*/ 65 w 87"/>
                              <a:gd name="T5" fmla="*/ 82 h 90"/>
                              <a:gd name="T6" fmla="*/ 76 w 87"/>
                              <a:gd name="T7" fmla="*/ 76 h 90"/>
                              <a:gd name="T8" fmla="*/ 82 w 87"/>
                              <a:gd name="T9" fmla="*/ 68 h 90"/>
                              <a:gd name="T10" fmla="*/ 87 w 87"/>
                              <a:gd name="T11" fmla="*/ 57 h 90"/>
                              <a:gd name="T12" fmla="*/ 87 w 87"/>
                              <a:gd name="T13" fmla="*/ 45 h 90"/>
                              <a:gd name="T14" fmla="*/ 87 w 87"/>
                              <a:gd name="T15" fmla="*/ 34 h 90"/>
                              <a:gd name="T16" fmla="*/ 82 w 87"/>
                              <a:gd name="T17" fmla="*/ 23 h 90"/>
                              <a:gd name="T18" fmla="*/ 76 w 87"/>
                              <a:gd name="T19" fmla="*/ 14 h 90"/>
                              <a:gd name="T20" fmla="*/ 65 w 87"/>
                              <a:gd name="T21" fmla="*/ 9 h 90"/>
                              <a:gd name="T22" fmla="*/ 56 w 87"/>
                              <a:gd name="T23" fmla="*/ 3 h 90"/>
                              <a:gd name="T24" fmla="*/ 42 w 87"/>
                              <a:gd name="T25" fmla="*/ 0 h 90"/>
                              <a:gd name="T26" fmla="*/ 31 w 87"/>
                              <a:gd name="T27" fmla="*/ 3 h 90"/>
                              <a:gd name="T28" fmla="*/ 20 w 87"/>
                              <a:gd name="T29" fmla="*/ 9 h 90"/>
                              <a:gd name="T30" fmla="*/ 11 w 87"/>
                              <a:gd name="T31" fmla="*/ 14 h 90"/>
                              <a:gd name="T32" fmla="*/ 6 w 87"/>
                              <a:gd name="T33" fmla="*/ 23 h 90"/>
                              <a:gd name="T34" fmla="*/ 0 w 87"/>
                              <a:gd name="T35" fmla="*/ 34 h 90"/>
                              <a:gd name="T36" fmla="*/ 0 w 87"/>
                              <a:gd name="T37" fmla="*/ 45 h 90"/>
                              <a:gd name="T38" fmla="*/ 0 w 87"/>
                              <a:gd name="T39" fmla="*/ 57 h 90"/>
                              <a:gd name="T40" fmla="*/ 6 w 87"/>
                              <a:gd name="T41" fmla="*/ 68 h 90"/>
                              <a:gd name="T42" fmla="*/ 11 w 87"/>
                              <a:gd name="T43" fmla="*/ 76 h 90"/>
                              <a:gd name="T44" fmla="*/ 20 w 87"/>
                              <a:gd name="T45" fmla="*/ 82 h 90"/>
                              <a:gd name="T46" fmla="*/ 31 w 87"/>
                              <a:gd name="T47" fmla="*/ 88 h 90"/>
                              <a:gd name="T48" fmla="*/ 42 w 87"/>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90">
                                <a:moveTo>
                                  <a:pt x="42" y="90"/>
                                </a:moveTo>
                                <a:lnTo>
                                  <a:pt x="56" y="88"/>
                                </a:lnTo>
                                <a:lnTo>
                                  <a:pt x="65" y="82"/>
                                </a:lnTo>
                                <a:lnTo>
                                  <a:pt x="76" y="76"/>
                                </a:lnTo>
                                <a:lnTo>
                                  <a:pt x="82" y="68"/>
                                </a:lnTo>
                                <a:lnTo>
                                  <a:pt x="87" y="57"/>
                                </a:lnTo>
                                <a:lnTo>
                                  <a:pt x="87" y="45"/>
                                </a:lnTo>
                                <a:lnTo>
                                  <a:pt x="87" y="34"/>
                                </a:lnTo>
                                <a:lnTo>
                                  <a:pt x="82" y="23"/>
                                </a:lnTo>
                                <a:lnTo>
                                  <a:pt x="76" y="14"/>
                                </a:lnTo>
                                <a:lnTo>
                                  <a:pt x="65" y="9"/>
                                </a:lnTo>
                                <a:lnTo>
                                  <a:pt x="56" y="3"/>
                                </a:lnTo>
                                <a:lnTo>
                                  <a:pt x="42" y="0"/>
                                </a:lnTo>
                                <a:lnTo>
                                  <a:pt x="31" y="3"/>
                                </a:lnTo>
                                <a:lnTo>
                                  <a:pt x="20" y="9"/>
                                </a:lnTo>
                                <a:lnTo>
                                  <a:pt x="11" y="14"/>
                                </a:lnTo>
                                <a:lnTo>
                                  <a:pt x="6" y="23"/>
                                </a:lnTo>
                                <a:lnTo>
                                  <a:pt x="0" y="34"/>
                                </a:lnTo>
                                <a:lnTo>
                                  <a:pt x="0" y="45"/>
                                </a:lnTo>
                                <a:lnTo>
                                  <a:pt x="0" y="57"/>
                                </a:lnTo>
                                <a:lnTo>
                                  <a:pt x="6" y="68"/>
                                </a:lnTo>
                                <a:lnTo>
                                  <a:pt x="11" y="76"/>
                                </a:lnTo>
                                <a:lnTo>
                                  <a:pt x="20" y="82"/>
                                </a:lnTo>
                                <a:lnTo>
                                  <a:pt x="31" y="88"/>
                                </a:lnTo>
                                <a:lnTo>
                                  <a:pt x="42"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51"/>
                        <wps:cNvSpPr>
                          <a:spLocks/>
                        </wps:cNvSpPr>
                        <wps:spPr bwMode="auto">
                          <a:xfrm>
                            <a:off x="1747" y="898"/>
                            <a:ext cx="90" cy="87"/>
                          </a:xfrm>
                          <a:custGeom>
                            <a:avLst/>
                            <a:gdLst>
                              <a:gd name="T0" fmla="*/ 45 w 90"/>
                              <a:gd name="T1" fmla="*/ 87 h 87"/>
                              <a:gd name="T2" fmla="*/ 56 w 90"/>
                              <a:gd name="T3" fmla="*/ 84 h 87"/>
                              <a:gd name="T4" fmla="*/ 68 w 90"/>
                              <a:gd name="T5" fmla="*/ 81 h 87"/>
                              <a:gd name="T6" fmla="*/ 76 w 90"/>
                              <a:gd name="T7" fmla="*/ 73 h 87"/>
                              <a:gd name="T8" fmla="*/ 84 w 90"/>
                              <a:gd name="T9" fmla="*/ 64 h 87"/>
                              <a:gd name="T10" fmla="*/ 87 w 90"/>
                              <a:gd name="T11" fmla="*/ 56 h 87"/>
                              <a:gd name="T12" fmla="*/ 90 w 90"/>
                              <a:gd name="T13" fmla="*/ 42 h 87"/>
                              <a:gd name="T14" fmla="*/ 87 w 90"/>
                              <a:gd name="T15" fmla="*/ 31 h 87"/>
                              <a:gd name="T16" fmla="*/ 84 w 90"/>
                              <a:gd name="T17" fmla="*/ 22 h 87"/>
                              <a:gd name="T18" fmla="*/ 76 w 90"/>
                              <a:gd name="T19" fmla="*/ 11 h 87"/>
                              <a:gd name="T20" fmla="*/ 68 w 90"/>
                              <a:gd name="T21" fmla="*/ 5 h 87"/>
                              <a:gd name="T22" fmla="*/ 56 w 90"/>
                              <a:gd name="T23" fmla="*/ 0 h 87"/>
                              <a:gd name="T24" fmla="*/ 45 w 90"/>
                              <a:gd name="T25" fmla="*/ 0 h 87"/>
                              <a:gd name="T26" fmla="*/ 34 w 90"/>
                              <a:gd name="T27" fmla="*/ 0 h 87"/>
                              <a:gd name="T28" fmla="*/ 23 w 90"/>
                              <a:gd name="T29" fmla="*/ 5 h 87"/>
                              <a:gd name="T30" fmla="*/ 14 w 90"/>
                              <a:gd name="T31" fmla="*/ 11 h 87"/>
                              <a:gd name="T32" fmla="*/ 9 w 90"/>
                              <a:gd name="T33" fmla="*/ 22 h 87"/>
                              <a:gd name="T34" fmla="*/ 3 w 90"/>
                              <a:gd name="T35" fmla="*/ 31 h 87"/>
                              <a:gd name="T36" fmla="*/ 0 w 90"/>
                              <a:gd name="T37" fmla="*/ 42 h 87"/>
                              <a:gd name="T38" fmla="*/ 3 w 90"/>
                              <a:gd name="T39" fmla="*/ 56 h 87"/>
                              <a:gd name="T40" fmla="*/ 9 w 90"/>
                              <a:gd name="T41" fmla="*/ 64 h 87"/>
                              <a:gd name="T42" fmla="*/ 14 w 90"/>
                              <a:gd name="T43" fmla="*/ 73 h 87"/>
                              <a:gd name="T44" fmla="*/ 23 w 90"/>
                              <a:gd name="T45" fmla="*/ 81 h 87"/>
                              <a:gd name="T46" fmla="*/ 34 w 90"/>
                              <a:gd name="T47" fmla="*/ 84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4"/>
                                </a:lnTo>
                                <a:lnTo>
                                  <a:pt x="68" y="81"/>
                                </a:lnTo>
                                <a:lnTo>
                                  <a:pt x="76" y="73"/>
                                </a:lnTo>
                                <a:lnTo>
                                  <a:pt x="84" y="64"/>
                                </a:lnTo>
                                <a:lnTo>
                                  <a:pt x="87" y="56"/>
                                </a:lnTo>
                                <a:lnTo>
                                  <a:pt x="90" y="42"/>
                                </a:lnTo>
                                <a:lnTo>
                                  <a:pt x="87" y="31"/>
                                </a:lnTo>
                                <a:lnTo>
                                  <a:pt x="84" y="22"/>
                                </a:lnTo>
                                <a:lnTo>
                                  <a:pt x="76" y="11"/>
                                </a:lnTo>
                                <a:lnTo>
                                  <a:pt x="68" y="5"/>
                                </a:lnTo>
                                <a:lnTo>
                                  <a:pt x="56" y="0"/>
                                </a:lnTo>
                                <a:lnTo>
                                  <a:pt x="45" y="0"/>
                                </a:lnTo>
                                <a:lnTo>
                                  <a:pt x="34" y="0"/>
                                </a:lnTo>
                                <a:lnTo>
                                  <a:pt x="23" y="5"/>
                                </a:lnTo>
                                <a:lnTo>
                                  <a:pt x="14" y="11"/>
                                </a:lnTo>
                                <a:lnTo>
                                  <a:pt x="9" y="22"/>
                                </a:lnTo>
                                <a:lnTo>
                                  <a:pt x="3" y="31"/>
                                </a:lnTo>
                                <a:lnTo>
                                  <a:pt x="0" y="42"/>
                                </a:lnTo>
                                <a:lnTo>
                                  <a:pt x="3" y="56"/>
                                </a:lnTo>
                                <a:lnTo>
                                  <a:pt x="9" y="64"/>
                                </a:lnTo>
                                <a:lnTo>
                                  <a:pt x="14" y="73"/>
                                </a:lnTo>
                                <a:lnTo>
                                  <a:pt x="23" y="81"/>
                                </a:lnTo>
                                <a:lnTo>
                                  <a:pt x="34" y="84"/>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52"/>
                        <wps:cNvSpPr>
                          <a:spLocks noChangeArrowheads="1"/>
                        </wps:cNvSpPr>
                        <wps:spPr bwMode="auto">
                          <a:xfrm>
                            <a:off x="1806" y="521"/>
                            <a:ext cx="174" cy="58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49" name="Freeform 653"/>
                        <wps:cNvSpPr>
                          <a:spLocks/>
                        </wps:cNvSpPr>
                        <wps:spPr bwMode="auto">
                          <a:xfrm>
                            <a:off x="1921" y="715"/>
                            <a:ext cx="124" cy="84"/>
                          </a:xfrm>
                          <a:custGeom>
                            <a:avLst/>
                            <a:gdLst>
                              <a:gd name="T0" fmla="*/ 0 w 124"/>
                              <a:gd name="T1" fmla="*/ 84 h 84"/>
                              <a:gd name="T2" fmla="*/ 0 w 124"/>
                              <a:gd name="T3" fmla="*/ 0 h 84"/>
                              <a:gd name="T4" fmla="*/ 124 w 124"/>
                              <a:gd name="T5" fmla="*/ 0 h 84"/>
                              <a:gd name="T6" fmla="*/ 124 w 124"/>
                              <a:gd name="T7" fmla="*/ 84 h 8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4" h="84">
                                <a:moveTo>
                                  <a:pt x="0" y="84"/>
                                </a:moveTo>
                                <a:lnTo>
                                  <a:pt x="0" y="0"/>
                                </a:lnTo>
                                <a:lnTo>
                                  <a:pt x="124" y="0"/>
                                </a:lnTo>
                                <a:lnTo>
                                  <a:pt x="124" y="8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54"/>
                        <wps:cNvSpPr>
                          <a:spLocks noChangeArrowheads="1"/>
                        </wps:cNvSpPr>
                        <wps:spPr bwMode="auto">
                          <a:xfrm>
                            <a:off x="1938" y="740"/>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655"/>
                        <wps:cNvCnPr/>
                        <wps:spPr bwMode="auto">
                          <a:xfrm>
                            <a:off x="1056" y="1897"/>
                            <a:ext cx="1" cy="18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656"/>
                        <wps:cNvSpPr>
                          <a:spLocks/>
                        </wps:cNvSpPr>
                        <wps:spPr bwMode="auto">
                          <a:xfrm>
                            <a:off x="1022" y="1888"/>
                            <a:ext cx="65" cy="48"/>
                          </a:xfrm>
                          <a:custGeom>
                            <a:avLst/>
                            <a:gdLst>
                              <a:gd name="T0" fmla="*/ 0 w 65"/>
                              <a:gd name="T1" fmla="*/ 48 h 48"/>
                              <a:gd name="T2" fmla="*/ 34 w 65"/>
                              <a:gd name="T3" fmla="*/ 0 h 48"/>
                              <a:gd name="T4" fmla="*/ 65 w 65"/>
                              <a:gd name="T5" fmla="*/ 48 h 48"/>
                              <a:gd name="T6" fmla="*/ 0 60000 65536"/>
                              <a:gd name="T7" fmla="*/ 0 60000 65536"/>
                              <a:gd name="T8" fmla="*/ 0 60000 65536"/>
                            </a:gdLst>
                            <a:ahLst/>
                            <a:cxnLst>
                              <a:cxn ang="T6">
                                <a:pos x="T0" y="T1"/>
                              </a:cxn>
                              <a:cxn ang="T7">
                                <a:pos x="T2" y="T3"/>
                              </a:cxn>
                              <a:cxn ang="T8">
                                <a:pos x="T4" y="T5"/>
                              </a:cxn>
                            </a:cxnLst>
                            <a:rect l="0" t="0" r="r" b="b"/>
                            <a:pathLst>
                              <a:path w="65" h="48">
                                <a:moveTo>
                                  <a:pt x="0" y="48"/>
                                </a:moveTo>
                                <a:lnTo>
                                  <a:pt x="34" y="0"/>
                                </a:lnTo>
                                <a:lnTo>
                                  <a:pt x="65" y="4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57"/>
                        <wps:cNvCnPr/>
                        <wps:spPr bwMode="auto">
                          <a:xfrm flipH="1" flipV="1">
                            <a:off x="1053" y="599"/>
                            <a:ext cx="3" cy="17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658"/>
                        <wps:cNvSpPr>
                          <a:spLocks/>
                        </wps:cNvSpPr>
                        <wps:spPr bwMode="auto">
                          <a:xfrm>
                            <a:off x="1022" y="737"/>
                            <a:ext cx="65" cy="51"/>
                          </a:xfrm>
                          <a:custGeom>
                            <a:avLst/>
                            <a:gdLst>
                              <a:gd name="T0" fmla="*/ 65 w 65"/>
                              <a:gd name="T1" fmla="*/ 0 h 51"/>
                              <a:gd name="T2" fmla="*/ 34 w 65"/>
                              <a:gd name="T3" fmla="*/ 51 h 51"/>
                              <a:gd name="T4" fmla="*/ 0 w 65"/>
                              <a:gd name="T5" fmla="*/ 0 h 51"/>
                              <a:gd name="T6" fmla="*/ 0 60000 65536"/>
                              <a:gd name="T7" fmla="*/ 0 60000 65536"/>
                              <a:gd name="T8" fmla="*/ 0 60000 65536"/>
                            </a:gdLst>
                            <a:ahLst/>
                            <a:cxnLst>
                              <a:cxn ang="T6">
                                <a:pos x="T0" y="T1"/>
                              </a:cxn>
                              <a:cxn ang="T7">
                                <a:pos x="T2" y="T3"/>
                              </a:cxn>
                              <a:cxn ang="T8">
                                <a:pos x="T4" y="T5"/>
                              </a:cxn>
                            </a:cxnLst>
                            <a:rect l="0" t="0" r="r" b="b"/>
                            <a:pathLst>
                              <a:path w="65" h="51">
                                <a:moveTo>
                                  <a:pt x="65" y="0"/>
                                </a:moveTo>
                                <a:lnTo>
                                  <a:pt x="34" y="51"/>
                                </a:lnTo>
                                <a:lnTo>
                                  <a:pt x="0" y="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659"/>
                        <wps:cNvCnPr/>
                        <wps:spPr bwMode="auto">
                          <a:xfrm flipH="1" flipV="1">
                            <a:off x="421" y="850"/>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660"/>
                        <wps:cNvSpPr>
                          <a:spLocks/>
                        </wps:cNvSpPr>
                        <wps:spPr bwMode="auto">
                          <a:xfrm>
                            <a:off x="500" y="926"/>
                            <a:ext cx="59" cy="56"/>
                          </a:xfrm>
                          <a:custGeom>
                            <a:avLst/>
                            <a:gdLst>
                              <a:gd name="T0" fmla="*/ 45 w 59"/>
                              <a:gd name="T1" fmla="*/ 0 h 56"/>
                              <a:gd name="T2" fmla="*/ 59 w 59"/>
                              <a:gd name="T3" fmla="*/ 56 h 56"/>
                              <a:gd name="T4" fmla="*/ 0 w 59"/>
                              <a:gd name="T5" fmla="*/ 45 h 56"/>
                              <a:gd name="T6" fmla="*/ 0 60000 65536"/>
                              <a:gd name="T7" fmla="*/ 0 60000 65536"/>
                              <a:gd name="T8" fmla="*/ 0 60000 65536"/>
                            </a:gdLst>
                            <a:ahLst/>
                            <a:cxnLst>
                              <a:cxn ang="T6">
                                <a:pos x="T0" y="T1"/>
                              </a:cxn>
                              <a:cxn ang="T7">
                                <a:pos x="T2" y="T3"/>
                              </a:cxn>
                              <a:cxn ang="T8">
                                <a:pos x="T4" y="T5"/>
                              </a:cxn>
                            </a:cxnLst>
                            <a:rect l="0" t="0" r="r" b="b"/>
                            <a:pathLst>
                              <a:path w="59" h="56">
                                <a:moveTo>
                                  <a:pt x="45" y="0"/>
                                </a:moveTo>
                                <a:lnTo>
                                  <a:pt x="59" y="56"/>
                                </a:lnTo>
                                <a:lnTo>
                                  <a:pt x="0" y="4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61"/>
                        <wps:cNvCnPr/>
                        <wps:spPr bwMode="auto">
                          <a:xfrm flipH="1">
                            <a:off x="281" y="1365"/>
                            <a:ext cx="1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662"/>
                        <wps:cNvSpPr>
                          <a:spLocks/>
                        </wps:cNvSpPr>
                        <wps:spPr bwMode="auto">
                          <a:xfrm>
                            <a:off x="421" y="1331"/>
                            <a:ext cx="51" cy="65"/>
                          </a:xfrm>
                          <a:custGeom>
                            <a:avLst/>
                            <a:gdLst>
                              <a:gd name="T0" fmla="*/ 3 w 51"/>
                              <a:gd name="T1" fmla="*/ 0 h 65"/>
                              <a:gd name="T2" fmla="*/ 51 w 51"/>
                              <a:gd name="T3" fmla="*/ 34 h 65"/>
                              <a:gd name="T4" fmla="*/ 0 w 51"/>
                              <a:gd name="T5" fmla="*/ 65 h 65"/>
                              <a:gd name="T6" fmla="*/ 0 60000 65536"/>
                              <a:gd name="T7" fmla="*/ 0 60000 65536"/>
                              <a:gd name="T8" fmla="*/ 0 60000 65536"/>
                            </a:gdLst>
                            <a:ahLst/>
                            <a:cxnLst>
                              <a:cxn ang="T6">
                                <a:pos x="T0" y="T1"/>
                              </a:cxn>
                              <a:cxn ang="T7">
                                <a:pos x="T2" y="T3"/>
                              </a:cxn>
                              <a:cxn ang="T8">
                                <a:pos x="T4" y="T5"/>
                              </a:cxn>
                            </a:cxnLst>
                            <a:rect l="0" t="0" r="r" b="b"/>
                            <a:pathLst>
                              <a:path w="51" h="65">
                                <a:moveTo>
                                  <a:pt x="3" y="0"/>
                                </a:moveTo>
                                <a:lnTo>
                                  <a:pt x="51" y="34"/>
                                </a:lnTo>
                                <a:lnTo>
                                  <a:pt x="0" y="6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63"/>
                        <wps:cNvCnPr/>
                        <wps:spPr bwMode="auto">
                          <a:xfrm flipH="1">
                            <a:off x="447" y="1776"/>
                            <a:ext cx="157"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664"/>
                        <wps:cNvSpPr>
                          <a:spLocks/>
                        </wps:cNvSpPr>
                        <wps:spPr bwMode="auto">
                          <a:xfrm>
                            <a:off x="553" y="1767"/>
                            <a:ext cx="59" cy="57"/>
                          </a:xfrm>
                          <a:custGeom>
                            <a:avLst/>
                            <a:gdLst>
                              <a:gd name="T0" fmla="*/ 0 w 59"/>
                              <a:gd name="T1" fmla="*/ 0 h 57"/>
                              <a:gd name="T2" fmla="*/ 59 w 59"/>
                              <a:gd name="T3" fmla="*/ 3 h 57"/>
                              <a:gd name="T4" fmla="*/ 34 w 59"/>
                              <a:gd name="T5" fmla="*/ 57 h 57"/>
                              <a:gd name="T6" fmla="*/ 0 60000 65536"/>
                              <a:gd name="T7" fmla="*/ 0 60000 65536"/>
                              <a:gd name="T8" fmla="*/ 0 60000 65536"/>
                            </a:gdLst>
                            <a:ahLst/>
                            <a:cxnLst>
                              <a:cxn ang="T6">
                                <a:pos x="T0" y="T1"/>
                              </a:cxn>
                              <a:cxn ang="T7">
                                <a:pos x="T2" y="T3"/>
                              </a:cxn>
                              <a:cxn ang="T8">
                                <a:pos x="T4" y="T5"/>
                              </a:cxn>
                            </a:cxnLst>
                            <a:rect l="0" t="0" r="r" b="b"/>
                            <a:pathLst>
                              <a:path w="59" h="57">
                                <a:moveTo>
                                  <a:pt x="0" y="0"/>
                                </a:moveTo>
                                <a:lnTo>
                                  <a:pt x="59" y="3"/>
                                </a:lnTo>
                                <a:lnTo>
                                  <a:pt x="34" y="5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65"/>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2" name="Freeform 666"/>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67"/>
                        <wps:cNvSpPr>
                          <a:spLocks/>
                        </wps:cNvSpPr>
                        <wps:spPr bwMode="auto">
                          <a:xfrm>
                            <a:off x="2284" y="1852"/>
                            <a:ext cx="275" cy="126"/>
                          </a:xfrm>
                          <a:custGeom>
                            <a:avLst/>
                            <a:gdLst>
                              <a:gd name="T0" fmla="*/ 0 w 275"/>
                              <a:gd name="T1" fmla="*/ 126 h 126"/>
                              <a:gd name="T2" fmla="*/ 90 w 275"/>
                              <a:gd name="T3" fmla="*/ 126 h 126"/>
                              <a:gd name="T4" fmla="*/ 90 w 275"/>
                              <a:gd name="T5" fmla="*/ 118 h 126"/>
                              <a:gd name="T6" fmla="*/ 92 w 275"/>
                              <a:gd name="T7" fmla="*/ 98 h 126"/>
                              <a:gd name="T8" fmla="*/ 95 w 275"/>
                              <a:gd name="T9" fmla="*/ 76 h 126"/>
                              <a:gd name="T10" fmla="*/ 98 w 275"/>
                              <a:gd name="T11" fmla="*/ 59 h 126"/>
                              <a:gd name="T12" fmla="*/ 104 w 275"/>
                              <a:gd name="T13" fmla="*/ 39 h 126"/>
                              <a:gd name="T14" fmla="*/ 112 w 275"/>
                              <a:gd name="T15" fmla="*/ 22 h 126"/>
                              <a:gd name="T16" fmla="*/ 126 w 275"/>
                              <a:gd name="T17" fmla="*/ 5 h 126"/>
                              <a:gd name="T18" fmla="*/ 146 w 275"/>
                              <a:gd name="T19" fmla="*/ 0 h 126"/>
                              <a:gd name="T20" fmla="*/ 149 w 275"/>
                              <a:gd name="T21" fmla="*/ 0 h 126"/>
                              <a:gd name="T22" fmla="*/ 151 w 275"/>
                              <a:gd name="T23" fmla="*/ 3 h 126"/>
                              <a:gd name="T24" fmla="*/ 157 w 275"/>
                              <a:gd name="T25" fmla="*/ 5 h 126"/>
                              <a:gd name="T26" fmla="*/ 163 w 275"/>
                              <a:gd name="T27" fmla="*/ 8 h 126"/>
                              <a:gd name="T28" fmla="*/ 168 w 275"/>
                              <a:gd name="T29" fmla="*/ 17 h 126"/>
                              <a:gd name="T30" fmla="*/ 177 w 275"/>
                              <a:gd name="T31" fmla="*/ 25 h 126"/>
                              <a:gd name="T32" fmla="*/ 180 w 275"/>
                              <a:gd name="T33" fmla="*/ 34 h 126"/>
                              <a:gd name="T34" fmla="*/ 188 w 275"/>
                              <a:gd name="T35" fmla="*/ 53 h 126"/>
                              <a:gd name="T36" fmla="*/ 191 w 275"/>
                              <a:gd name="T37" fmla="*/ 76 h 126"/>
                              <a:gd name="T38" fmla="*/ 194 w 275"/>
                              <a:gd name="T39" fmla="*/ 98 h 126"/>
                              <a:gd name="T40" fmla="*/ 196 w 275"/>
                              <a:gd name="T41" fmla="*/ 115 h 126"/>
                              <a:gd name="T42" fmla="*/ 196 w 275"/>
                              <a:gd name="T43" fmla="*/ 124 h 126"/>
                              <a:gd name="T44" fmla="*/ 275 w 275"/>
                              <a:gd name="T45" fmla="*/ 124 h 12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6">
                                <a:moveTo>
                                  <a:pt x="0" y="126"/>
                                </a:moveTo>
                                <a:lnTo>
                                  <a:pt x="90" y="126"/>
                                </a:lnTo>
                                <a:lnTo>
                                  <a:pt x="90" y="118"/>
                                </a:lnTo>
                                <a:lnTo>
                                  <a:pt x="92" y="98"/>
                                </a:lnTo>
                                <a:lnTo>
                                  <a:pt x="95" y="76"/>
                                </a:lnTo>
                                <a:lnTo>
                                  <a:pt x="98" y="59"/>
                                </a:lnTo>
                                <a:lnTo>
                                  <a:pt x="104" y="39"/>
                                </a:lnTo>
                                <a:lnTo>
                                  <a:pt x="112" y="22"/>
                                </a:lnTo>
                                <a:lnTo>
                                  <a:pt x="126" y="5"/>
                                </a:lnTo>
                                <a:lnTo>
                                  <a:pt x="146" y="0"/>
                                </a:lnTo>
                                <a:lnTo>
                                  <a:pt x="149" y="0"/>
                                </a:lnTo>
                                <a:lnTo>
                                  <a:pt x="151" y="3"/>
                                </a:lnTo>
                                <a:lnTo>
                                  <a:pt x="157" y="5"/>
                                </a:lnTo>
                                <a:lnTo>
                                  <a:pt x="163" y="8"/>
                                </a:lnTo>
                                <a:lnTo>
                                  <a:pt x="168" y="17"/>
                                </a:lnTo>
                                <a:lnTo>
                                  <a:pt x="177" y="25"/>
                                </a:lnTo>
                                <a:lnTo>
                                  <a:pt x="180" y="34"/>
                                </a:lnTo>
                                <a:lnTo>
                                  <a:pt x="188" y="53"/>
                                </a:lnTo>
                                <a:lnTo>
                                  <a:pt x="191" y="76"/>
                                </a:lnTo>
                                <a:lnTo>
                                  <a:pt x="194" y="98"/>
                                </a:lnTo>
                                <a:lnTo>
                                  <a:pt x="196" y="115"/>
                                </a:lnTo>
                                <a:lnTo>
                                  <a:pt x="196"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68"/>
                        <wps:cNvSpPr>
                          <a:spLocks/>
                        </wps:cNvSpPr>
                        <wps:spPr bwMode="auto">
                          <a:xfrm>
                            <a:off x="4017" y="1739"/>
                            <a:ext cx="388" cy="245"/>
                          </a:xfrm>
                          <a:custGeom>
                            <a:avLst/>
                            <a:gdLst>
                              <a:gd name="T0" fmla="*/ 42 w 388"/>
                              <a:gd name="T1" fmla="*/ 166 h 245"/>
                              <a:gd name="T2" fmla="*/ 87 w 388"/>
                              <a:gd name="T3" fmla="*/ 166 h 245"/>
                              <a:gd name="T4" fmla="*/ 93 w 388"/>
                              <a:gd name="T5" fmla="*/ 158 h 245"/>
                              <a:gd name="T6" fmla="*/ 95 w 388"/>
                              <a:gd name="T7" fmla="*/ 144 h 245"/>
                              <a:gd name="T8" fmla="*/ 98 w 388"/>
                              <a:gd name="T9" fmla="*/ 127 h 245"/>
                              <a:gd name="T10" fmla="*/ 109 w 388"/>
                              <a:gd name="T11" fmla="*/ 45 h 245"/>
                              <a:gd name="T12" fmla="*/ 112 w 388"/>
                              <a:gd name="T13" fmla="*/ 23 h 245"/>
                              <a:gd name="T14" fmla="*/ 118 w 388"/>
                              <a:gd name="T15" fmla="*/ 0 h 245"/>
                              <a:gd name="T16" fmla="*/ 124 w 388"/>
                              <a:gd name="T17" fmla="*/ 102 h 245"/>
                              <a:gd name="T18" fmla="*/ 129 w 388"/>
                              <a:gd name="T19" fmla="*/ 175 h 245"/>
                              <a:gd name="T20" fmla="*/ 140 w 388"/>
                              <a:gd name="T21" fmla="*/ 245 h 245"/>
                              <a:gd name="T22" fmla="*/ 146 w 388"/>
                              <a:gd name="T23" fmla="*/ 175 h 245"/>
                              <a:gd name="T24" fmla="*/ 157 w 388"/>
                              <a:gd name="T25" fmla="*/ 102 h 245"/>
                              <a:gd name="T26" fmla="*/ 166 w 388"/>
                              <a:gd name="T27" fmla="*/ 152 h 245"/>
                              <a:gd name="T28" fmla="*/ 188 w 388"/>
                              <a:gd name="T29" fmla="*/ 166 h 245"/>
                              <a:gd name="T30" fmla="*/ 197 w 388"/>
                              <a:gd name="T31" fmla="*/ 130 h 245"/>
                              <a:gd name="T32" fmla="*/ 199 w 388"/>
                              <a:gd name="T33" fmla="*/ 152 h 245"/>
                              <a:gd name="T34" fmla="*/ 211 w 388"/>
                              <a:gd name="T35" fmla="*/ 172 h 245"/>
                              <a:gd name="T36" fmla="*/ 211 w 388"/>
                              <a:gd name="T37" fmla="*/ 158 h 245"/>
                              <a:gd name="T38" fmla="*/ 216 w 388"/>
                              <a:gd name="T39" fmla="*/ 147 h 245"/>
                              <a:gd name="T40" fmla="*/ 222 w 388"/>
                              <a:gd name="T41" fmla="*/ 147 h 245"/>
                              <a:gd name="T42" fmla="*/ 227 w 388"/>
                              <a:gd name="T43" fmla="*/ 158 h 245"/>
                              <a:gd name="T44" fmla="*/ 239 w 388"/>
                              <a:gd name="T45" fmla="*/ 169 h 245"/>
                              <a:gd name="T46" fmla="*/ 250 w 388"/>
                              <a:gd name="T47" fmla="*/ 163 h 245"/>
                              <a:gd name="T48" fmla="*/ 258 w 388"/>
                              <a:gd name="T49" fmla="*/ 152 h 245"/>
                              <a:gd name="T50" fmla="*/ 261 w 388"/>
                              <a:gd name="T51" fmla="*/ 138 h 245"/>
                              <a:gd name="T52" fmla="*/ 275 w 388"/>
                              <a:gd name="T53" fmla="*/ 71 h 245"/>
                              <a:gd name="T54" fmla="*/ 289 w 388"/>
                              <a:gd name="T55" fmla="*/ 57 h 245"/>
                              <a:gd name="T56" fmla="*/ 295 w 388"/>
                              <a:gd name="T57" fmla="*/ 155 h 245"/>
                              <a:gd name="T58" fmla="*/ 303 w 388"/>
                              <a:gd name="T59" fmla="*/ 217 h 245"/>
                              <a:gd name="T60" fmla="*/ 309 w 388"/>
                              <a:gd name="T61" fmla="*/ 211 h 245"/>
                              <a:gd name="T62" fmla="*/ 309 w 388"/>
                              <a:gd name="T63" fmla="*/ 149 h 245"/>
                              <a:gd name="T64" fmla="*/ 317 w 388"/>
                              <a:gd name="T65" fmla="*/ 121 h 245"/>
                              <a:gd name="T66" fmla="*/ 329 w 388"/>
                              <a:gd name="T67" fmla="*/ 158 h 245"/>
                              <a:gd name="T68" fmla="*/ 334 w 388"/>
                              <a:gd name="T69" fmla="*/ 180 h 245"/>
                              <a:gd name="T70" fmla="*/ 345 w 388"/>
                              <a:gd name="T71" fmla="*/ 158 h 245"/>
                              <a:gd name="T72" fmla="*/ 351 w 388"/>
                              <a:gd name="T73" fmla="*/ 124 h 245"/>
                              <a:gd name="T74" fmla="*/ 354 w 388"/>
                              <a:gd name="T75" fmla="*/ 149 h 245"/>
                              <a:gd name="T76" fmla="*/ 357 w 388"/>
                              <a:gd name="T77" fmla="*/ 166 h 245"/>
                              <a:gd name="T78" fmla="*/ 359 w 388"/>
                              <a:gd name="T79" fmla="*/ 158 h 245"/>
                              <a:gd name="T80" fmla="*/ 368 w 388"/>
                              <a:gd name="T81" fmla="*/ 149 h 245"/>
                              <a:gd name="T82" fmla="*/ 371 w 388"/>
                              <a:gd name="T83" fmla="*/ 141 h 245"/>
                              <a:gd name="T84" fmla="*/ 376 w 388"/>
                              <a:gd name="T85" fmla="*/ 149 h 245"/>
                              <a:gd name="T86" fmla="*/ 379 w 388"/>
                              <a:gd name="T87" fmla="*/ 155 h 245"/>
                              <a:gd name="T88" fmla="*/ 388 w 388"/>
                              <a:gd name="T89" fmla="*/ 158 h 24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88" h="245">
                                <a:moveTo>
                                  <a:pt x="0" y="166"/>
                                </a:moveTo>
                                <a:lnTo>
                                  <a:pt x="42" y="166"/>
                                </a:lnTo>
                                <a:lnTo>
                                  <a:pt x="81" y="166"/>
                                </a:lnTo>
                                <a:lnTo>
                                  <a:pt x="87" y="166"/>
                                </a:lnTo>
                                <a:lnTo>
                                  <a:pt x="90" y="163"/>
                                </a:lnTo>
                                <a:lnTo>
                                  <a:pt x="93" y="158"/>
                                </a:lnTo>
                                <a:lnTo>
                                  <a:pt x="95" y="152"/>
                                </a:lnTo>
                                <a:lnTo>
                                  <a:pt x="95" y="144"/>
                                </a:lnTo>
                                <a:lnTo>
                                  <a:pt x="95" y="135"/>
                                </a:lnTo>
                                <a:lnTo>
                                  <a:pt x="98" y="127"/>
                                </a:lnTo>
                                <a:lnTo>
                                  <a:pt x="101" y="87"/>
                                </a:lnTo>
                                <a:lnTo>
                                  <a:pt x="109" y="45"/>
                                </a:lnTo>
                                <a:lnTo>
                                  <a:pt x="109" y="34"/>
                                </a:lnTo>
                                <a:lnTo>
                                  <a:pt x="112" y="23"/>
                                </a:lnTo>
                                <a:lnTo>
                                  <a:pt x="115" y="11"/>
                                </a:lnTo>
                                <a:lnTo>
                                  <a:pt x="118" y="0"/>
                                </a:lnTo>
                                <a:lnTo>
                                  <a:pt x="121" y="51"/>
                                </a:lnTo>
                                <a:lnTo>
                                  <a:pt x="124" y="102"/>
                                </a:lnTo>
                                <a:lnTo>
                                  <a:pt x="126" y="144"/>
                                </a:lnTo>
                                <a:lnTo>
                                  <a:pt x="129" y="175"/>
                                </a:lnTo>
                                <a:lnTo>
                                  <a:pt x="135" y="206"/>
                                </a:lnTo>
                                <a:lnTo>
                                  <a:pt x="140" y="245"/>
                                </a:lnTo>
                                <a:lnTo>
                                  <a:pt x="143" y="206"/>
                                </a:lnTo>
                                <a:lnTo>
                                  <a:pt x="146" y="175"/>
                                </a:lnTo>
                                <a:lnTo>
                                  <a:pt x="152" y="141"/>
                                </a:lnTo>
                                <a:lnTo>
                                  <a:pt x="157" y="102"/>
                                </a:lnTo>
                                <a:lnTo>
                                  <a:pt x="157" y="127"/>
                                </a:lnTo>
                                <a:lnTo>
                                  <a:pt x="166" y="152"/>
                                </a:lnTo>
                                <a:lnTo>
                                  <a:pt x="177" y="180"/>
                                </a:lnTo>
                                <a:lnTo>
                                  <a:pt x="188" y="166"/>
                                </a:lnTo>
                                <a:lnTo>
                                  <a:pt x="191" y="149"/>
                                </a:lnTo>
                                <a:lnTo>
                                  <a:pt x="197" y="130"/>
                                </a:lnTo>
                                <a:lnTo>
                                  <a:pt x="197" y="141"/>
                                </a:lnTo>
                                <a:lnTo>
                                  <a:pt x="199" y="152"/>
                                </a:lnTo>
                                <a:lnTo>
                                  <a:pt x="205" y="163"/>
                                </a:lnTo>
                                <a:lnTo>
                                  <a:pt x="211" y="172"/>
                                </a:lnTo>
                                <a:lnTo>
                                  <a:pt x="208" y="166"/>
                                </a:lnTo>
                                <a:lnTo>
                                  <a:pt x="211" y="158"/>
                                </a:lnTo>
                                <a:lnTo>
                                  <a:pt x="213" y="152"/>
                                </a:lnTo>
                                <a:lnTo>
                                  <a:pt x="216" y="147"/>
                                </a:lnTo>
                                <a:lnTo>
                                  <a:pt x="219" y="141"/>
                                </a:lnTo>
                                <a:lnTo>
                                  <a:pt x="222" y="147"/>
                                </a:lnTo>
                                <a:lnTo>
                                  <a:pt x="225" y="152"/>
                                </a:lnTo>
                                <a:lnTo>
                                  <a:pt x="227" y="158"/>
                                </a:lnTo>
                                <a:lnTo>
                                  <a:pt x="233" y="163"/>
                                </a:lnTo>
                                <a:lnTo>
                                  <a:pt x="239" y="169"/>
                                </a:lnTo>
                                <a:lnTo>
                                  <a:pt x="244" y="169"/>
                                </a:lnTo>
                                <a:lnTo>
                                  <a:pt x="250" y="163"/>
                                </a:lnTo>
                                <a:lnTo>
                                  <a:pt x="256" y="158"/>
                                </a:lnTo>
                                <a:lnTo>
                                  <a:pt x="258" y="152"/>
                                </a:lnTo>
                                <a:lnTo>
                                  <a:pt x="261" y="144"/>
                                </a:lnTo>
                                <a:lnTo>
                                  <a:pt x="261" y="138"/>
                                </a:lnTo>
                                <a:lnTo>
                                  <a:pt x="261" y="135"/>
                                </a:lnTo>
                                <a:lnTo>
                                  <a:pt x="275" y="71"/>
                                </a:lnTo>
                                <a:lnTo>
                                  <a:pt x="284" y="6"/>
                                </a:lnTo>
                                <a:lnTo>
                                  <a:pt x="289" y="57"/>
                                </a:lnTo>
                                <a:lnTo>
                                  <a:pt x="292" y="107"/>
                                </a:lnTo>
                                <a:lnTo>
                                  <a:pt x="295" y="155"/>
                                </a:lnTo>
                                <a:lnTo>
                                  <a:pt x="298" y="192"/>
                                </a:lnTo>
                                <a:lnTo>
                                  <a:pt x="303" y="217"/>
                                </a:lnTo>
                                <a:lnTo>
                                  <a:pt x="306" y="245"/>
                                </a:lnTo>
                                <a:lnTo>
                                  <a:pt x="309" y="211"/>
                                </a:lnTo>
                                <a:lnTo>
                                  <a:pt x="309" y="183"/>
                                </a:lnTo>
                                <a:lnTo>
                                  <a:pt x="309" y="149"/>
                                </a:lnTo>
                                <a:lnTo>
                                  <a:pt x="315" y="113"/>
                                </a:lnTo>
                                <a:lnTo>
                                  <a:pt x="317" y="121"/>
                                </a:lnTo>
                                <a:lnTo>
                                  <a:pt x="323" y="138"/>
                                </a:lnTo>
                                <a:lnTo>
                                  <a:pt x="329" y="158"/>
                                </a:lnTo>
                                <a:lnTo>
                                  <a:pt x="334" y="172"/>
                                </a:lnTo>
                                <a:lnTo>
                                  <a:pt x="334" y="180"/>
                                </a:lnTo>
                                <a:lnTo>
                                  <a:pt x="343" y="175"/>
                                </a:lnTo>
                                <a:lnTo>
                                  <a:pt x="345" y="158"/>
                                </a:lnTo>
                                <a:lnTo>
                                  <a:pt x="348" y="141"/>
                                </a:lnTo>
                                <a:lnTo>
                                  <a:pt x="351" y="124"/>
                                </a:lnTo>
                                <a:lnTo>
                                  <a:pt x="354" y="138"/>
                                </a:lnTo>
                                <a:lnTo>
                                  <a:pt x="354" y="149"/>
                                </a:lnTo>
                                <a:lnTo>
                                  <a:pt x="357" y="158"/>
                                </a:lnTo>
                                <a:lnTo>
                                  <a:pt x="357" y="166"/>
                                </a:lnTo>
                                <a:lnTo>
                                  <a:pt x="359" y="161"/>
                                </a:lnTo>
                                <a:lnTo>
                                  <a:pt x="359" y="158"/>
                                </a:lnTo>
                                <a:lnTo>
                                  <a:pt x="365" y="155"/>
                                </a:lnTo>
                                <a:lnTo>
                                  <a:pt x="368" y="149"/>
                                </a:lnTo>
                                <a:lnTo>
                                  <a:pt x="371" y="147"/>
                                </a:lnTo>
                                <a:lnTo>
                                  <a:pt x="371" y="141"/>
                                </a:lnTo>
                                <a:lnTo>
                                  <a:pt x="374" y="144"/>
                                </a:lnTo>
                                <a:lnTo>
                                  <a:pt x="376" y="149"/>
                                </a:lnTo>
                                <a:lnTo>
                                  <a:pt x="376" y="152"/>
                                </a:lnTo>
                                <a:lnTo>
                                  <a:pt x="379" y="155"/>
                                </a:lnTo>
                                <a:lnTo>
                                  <a:pt x="382" y="158"/>
                                </a:lnTo>
                                <a:lnTo>
                                  <a:pt x="388" y="15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9"/>
                        <wps:cNvSpPr>
                          <a:spLocks/>
                        </wps:cNvSpPr>
                        <wps:spPr bwMode="auto">
                          <a:xfrm>
                            <a:off x="3947" y="704"/>
                            <a:ext cx="1" cy="368"/>
                          </a:xfrm>
                          <a:custGeom>
                            <a:avLst/>
                            <a:gdLst>
                              <a:gd name="T0" fmla="*/ 0 w 1"/>
                              <a:gd name="T1" fmla="*/ 368 h 368"/>
                              <a:gd name="T2" fmla="*/ 0 w 1"/>
                              <a:gd name="T3" fmla="*/ 0 h 368"/>
                              <a:gd name="T4" fmla="*/ 0 w 1"/>
                              <a:gd name="T5" fmla="*/ 368 h 368"/>
                              <a:gd name="T6" fmla="*/ 0 60000 65536"/>
                              <a:gd name="T7" fmla="*/ 0 60000 65536"/>
                              <a:gd name="T8" fmla="*/ 0 60000 65536"/>
                            </a:gdLst>
                            <a:ahLst/>
                            <a:cxnLst>
                              <a:cxn ang="T6">
                                <a:pos x="T0" y="T1"/>
                              </a:cxn>
                              <a:cxn ang="T7">
                                <a:pos x="T2" y="T3"/>
                              </a:cxn>
                              <a:cxn ang="T8">
                                <a:pos x="T4" y="T5"/>
                              </a:cxn>
                            </a:cxnLst>
                            <a:rect l="0" t="0" r="r" b="b"/>
                            <a:pathLst>
                              <a:path w="1" h="368">
                                <a:moveTo>
                                  <a:pt x="0" y="368"/>
                                </a:moveTo>
                                <a:lnTo>
                                  <a:pt x="0" y="0"/>
                                </a:lnTo>
                                <a:lnTo>
                                  <a:pt x="0" y="368"/>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6" name="Line 670"/>
                        <wps:cNvCnPr/>
                        <wps:spPr bwMode="auto">
                          <a:xfrm flipV="1">
                            <a:off x="3947" y="704"/>
                            <a:ext cx="1" cy="36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671"/>
                        <wps:cNvSpPr>
                          <a:spLocks/>
                        </wps:cNvSpPr>
                        <wps:spPr bwMode="auto">
                          <a:xfrm>
                            <a:off x="3935" y="1714"/>
                            <a:ext cx="1" cy="388"/>
                          </a:xfrm>
                          <a:custGeom>
                            <a:avLst/>
                            <a:gdLst>
                              <a:gd name="T0" fmla="*/ 0 w 1"/>
                              <a:gd name="T1" fmla="*/ 0 h 388"/>
                              <a:gd name="T2" fmla="*/ 0 w 1"/>
                              <a:gd name="T3" fmla="*/ 388 h 388"/>
                              <a:gd name="T4" fmla="*/ 0 w 1"/>
                              <a:gd name="T5" fmla="*/ 0 h 388"/>
                              <a:gd name="T6" fmla="*/ 0 60000 65536"/>
                              <a:gd name="T7" fmla="*/ 0 60000 65536"/>
                              <a:gd name="T8" fmla="*/ 0 60000 65536"/>
                            </a:gdLst>
                            <a:ahLst/>
                            <a:cxnLst>
                              <a:cxn ang="T6">
                                <a:pos x="T0" y="T1"/>
                              </a:cxn>
                              <a:cxn ang="T7">
                                <a:pos x="T2" y="T3"/>
                              </a:cxn>
                              <a:cxn ang="T8">
                                <a:pos x="T4" y="T5"/>
                              </a:cxn>
                            </a:cxnLst>
                            <a:rect l="0" t="0" r="r" b="b"/>
                            <a:pathLst>
                              <a:path w="1" h="388">
                                <a:moveTo>
                                  <a:pt x="0" y="0"/>
                                </a:moveTo>
                                <a:lnTo>
                                  <a:pt x="0" y="388"/>
                                </a:lnTo>
                                <a:lnTo>
                                  <a:pt x="0" y="0"/>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8" name="Line 672"/>
                        <wps:cNvCnPr/>
                        <wps:spPr bwMode="auto">
                          <a:xfrm>
                            <a:off x="3935" y="1714"/>
                            <a:ext cx="1" cy="38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73"/>
                        <wps:cNvSpPr>
                          <a:spLocks noChangeArrowheads="1"/>
                        </wps:cNvSpPr>
                        <wps:spPr bwMode="auto">
                          <a:xfrm>
                            <a:off x="1483" y="1244"/>
                            <a:ext cx="48" cy="259"/>
                          </a:xfrm>
                          <a:prstGeom prst="rect">
                            <a:avLst/>
                          </a:prstGeom>
                          <a:solidFill>
                            <a:srgbClr val="FFFFFF"/>
                          </a:solidFill>
                          <a:ln w="0">
                            <a:solidFill>
                              <a:srgbClr val="FFFFFF"/>
                            </a:solidFill>
                            <a:miter lim="800000"/>
                            <a:headEnd/>
                            <a:tailEnd/>
                          </a:ln>
                        </wps:spPr>
                        <wps:bodyPr rot="0" vert="horz" wrap="square" lIns="91440" tIns="45720" rIns="91440" bIns="45720" anchor="t" anchorCtr="0" upright="1">
                          <a:noAutofit/>
                        </wps:bodyPr>
                      </wps:wsp>
                      <wps:wsp>
                        <wps:cNvPr id="70" name="Freeform 674"/>
                        <wps:cNvSpPr>
                          <a:spLocks/>
                        </wps:cNvSpPr>
                        <wps:spPr bwMode="auto">
                          <a:xfrm>
                            <a:off x="933" y="1199"/>
                            <a:ext cx="25" cy="82"/>
                          </a:xfrm>
                          <a:custGeom>
                            <a:avLst/>
                            <a:gdLst>
                              <a:gd name="T0" fmla="*/ 16 w 25"/>
                              <a:gd name="T1" fmla="*/ 0 h 82"/>
                              <a:gd name="T2" fmla="*/ 16 w 25"/>
                              <a:gd name="T3" fmla="*/ 67 h 82"/>
                              <a:gd name="T4" fmla="*/ 16 w 25"/>
                              <a:gd name="T5" fmla="*/ 73 h 82"/>
                              <a:gd name="T6" fmla="*/ 16 w 25"/>
                              <a:gd name="T7" fmla="*/ 76 h 82"/>
                              <a:gd name="T8" fmla="*/ 19 w 25"/>
                              <a:gd name="T9" fmla="*/ 76 h 82"/>
                              <a:gd name="T10" fmla="*/ 19 w 25"/>
                              <a:gd name="T11" fmla="*/ 79 h 82"/>
                              <a:gd name="T12" fmla="*/ 22 w 25"/>
                              <a:gd name="T13" fmla="*/ 79 h 82"/>
                              <a:gd name="T14" fmla="*/ 25 w 25"/>
                              <a:gd name="T15" fmla="*/ 79 h 82"/>
                              <a:gd name="T16" fmla="*/ 25 w 25"/>
                              <a:gd name="T17" fmla="*/ 82 h 82"/>
                              <a:gd name="T18" fmla="*/ 0 w 25"/>
                              <a:gd name="T19" fmla="*/ 82 h 82"/>
                              <a:gd name="T20" fmla="*/ 0 w 25"/>
                              <a:gd name="T21" fmla="*/ 79 h 82"/>
                              <a:gd name="T22" fmla="*/ 2 w 25"/>
                              <a:gd name="T23" fmla="*/ 79 h 82"/>
                              <a:gd name="T24" fmla="*/ 5 w 25"/>
                              <a:gd name="T25" fmla="*/ 79 h 82"/>
                              <a:gd name="T26" fmla="*/ 5 w 25"/>
                              <a:gd name="T27" fmla="*/ 76 h 82"/>
                              <a:gd name="T28" fmla="*/ 5 w 25"/>
                              <a:gd name="T29" fmla="*/ 76 h 82"/>
                              <a:gd name="T30" fmla="*/ 8 w 25"/>
                              <a:gd name="T31" fmla="*/ 73 h 82"/>
                              <a:gd name="T32" fmla="*/ 8 w 25"/>
                              <a:gd name="T33" fmla="*/ 67 h 82"/>
                              <a:gd name="T34" fmla="*/ 8 w 25"/>
                              <a:gd name="T35" fmla="*/ 20 h 82"/>
                              <a:gd name="T36" fmla="*/ 8 w 25"/>
                              <a:gd name="T37" fmla="*/ 14 h 82"/>
                              <a:gd name="T38" fmla="*/ 8 w 25"/>
                              <a:gd name="T39" fmla="*/ 8 h 82"/>
                              <a:gd name="T40" fmla="*/ 5 w 25"/>
                              <a:gd name="T41" fmla="*/ 8 h 82"/>
                              <a:gd name="T42" fmla="*/ 5 w 25"/>
                              <a:gd name="T43" fmla="*/ 6 h 82"/>
                              <a:gd name="T44" fmla="*/ 5 w 25"/>
                              <a:gd name="T45" fmla="*/ 6 h 82"/>
                              <a:gd name="T46" fmla="*/ 2 w 25"/>
                              <a:gd name="T47" fmla="*/ 6 h 82"/>
                              <a:gd name="T48" fmla="*/ 2 w 25"/>
                              <a:gd name="T49" fmla="*/ 6 h 82"/>
                              <a:gd name="T50" fmla="*/ 0 w 25"/>
                              <a:gd name="T51" fmla="*/ 6 h 82"/>
                              <a:gd name="T52" fmla="*/ 0 w 25"/>
                              <a:gd name="T53" fmla="*/ 6 h 82"/>
                              <a:gd name="T54" fmla="*/ 14 w 25"/>
                              <a:gd name="T55" fmla="*/ 0 h 82"/>
                              <a:gd name="T56" fmla="*/ 16 w 25"/>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5" h="82">
                                <a:moveTo>
                                  <a:pt x="16" y="0"/>
                                </a:moveTo>
                                <a:lnTo>
                                  <a:pt x="16" y="67"/>
                                </a:lnTo>
                                <a:lnTo>
                                  <a:pt x="16" y="73"/>
                                </a:lnTo>
                                <a:lnTo>
                                  <a:pt x="16" y="76"/>
                                </a:lnTo>
                                <a:lnTo>
                                  <a:pt x="19" y="76"/>
                                </a:lnTo>
                                <a:lnTo>
                                  <a:pt x="19" y="79"/>
                                </a:lnTo>
                                <a:lnTo>
                                  <a:pt x="22" y="79"/>
                                </a:lnTo>
                                <a:lnTo>
                                  <a:pt x="25" y="79"/>
                                </a:lnTo>
                                <a:lnTo>
                                  <a:pt x="25" y="82"/>
                                </a:lnTo>
                                <a:lnTo>
                                  <a:pt x="0" y="82"/>
                                </a:lnTo>
                                <a:lnTo>
                                  <a:pt x="0" y="79"/>
                                </a:lnTo>
                                <a:lnTo>
                                  <a:pt x="2" y="79"/>
                                </a:lnTo>
                                <a:lnTo>
                                  <a:pt x="5" y="79"/>
                                </a:lnTo>
                                <a:lnTo>
                                  <a:pt x="5" y="76"/>
                                </a:lnTo>
                                <a:lnTo>
                                  <a:pt x="8" y="73"/>
                                </a:lnTo>
                                <a:lnTo>
                                  <a:pt x="8" y="67"/>
                                </a:lnTo>
                                <a:lnTo>
                                  <a:pt x="8" y="20"/>
                                </a:lnTo>
                                <a:lnTo>
                                  <a:pt x="8" y="14"/>
                                </a:lnTo>
                                <a:lnTo>
                                  <a:pt x="8" y="8"/>
                                </a:lnTo>
                                <a:lnTo>
                                  <a:pt x="5" y="8"/>
                                </a:lnTo>
                                <a:lnTo>
                                  <a:pt x="5" y="6"/>
                                </a:lnTo>
                                <a:lnTo>
                                  <a:pt x="2" y="6"/>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1" name="Freeform 675"/>
                        <wps:cNvSpPr>
                          <a:spLocks/>
                        </wps:cNvSpPr>
                        <wps:spPr bwMode="auto">
                          <a:xfrm>
                            <a:off x="964" y="1227"/>
                            <a:ext cx="56" cy="54"/>
                          </a:xfrm>
                          <a:custGeom>
                            <a:avLst/>
                            <a:gdLst>
                              <a:gd name="T0" fmla="*/ 47 w 56"/>
                              <a:gd name="T1" fmla="*/ 0 h 54"/>
                              <a:gd name="T2" fmla="*/ 47 w 56"/>
                              <a:gd name="T3" fmla="*/ 31 h 54"/>
                              <a:gd name="T4" fmla="*/ 47 w 56"/>
                              <a:gd name="T5" fmla="*/ 39 h 54"/>
                              <a:gd name="T6" fmla="*/ 47 w 56"/>
                              <a:gd name="T7" fmla="*/ 42 h 54"/>
                              <a:gd name="T8" fmla="*/ 47 w 56"/>
                              <a:gd name="T9" fmla="*/ 45 h 54"/>
                              <a:gd name="T10" fmla="*/ 50 w 56"/>
                              <a:gd name="T11" fmla="*/ 45 h 54"/>
                              <a:gd name="T12" fmla="*/ 50 w 56"/>
                              <a:gd name="T13" fmla="*/ 48 h 54"/>
                              <a:gd name="T14" fmla="*/ 50 w 56"/>
                              <a:gd name="T15" fmla="*/ 48 h 54"/>
                              <a:gd name="T16" fmla="*/ 53 w 56"/>
                              <a:gd name="T17" fmla="*/ 48 h 54"/>
                              <a:gd name="T18" fmla="*/ 53 w 56"/>
                              <a:gd name="T19" fmla="*/ 45 h 54"/>
                              <a:gd name="T20" fmla="*/ 56 w 56"/>
                              <a:gd name="T21" fmla="*/ 48 h 54"/>
                              <a:gd name="T22" fmla="*/ 39 w 56"/>
                              <a:gd name="T23" fmla="*/ 54 h 54"/>
                              <a:gd name="T24" fmla="*/ 39 w 56"/>
                              <a:gd name="T25" fmla="*/ 54 h 54"/>
                              <a:gd name="T26" fmla="*/ 39 w 56"/>
                              <a:gd name="T27" fmla="*/ 42 h 54"/>
                              <a:gd name="T28" fmla="*/ 30 w 56"/>
                              <a:gd name="T29" fmla="*/ 48 h 54"/>
                              <a:gd name="T30" fmla="*/ 28 w 56"/>
                              <a:gd name="T31" fmla="*/ 51 h 54"/>
                              <a:gd name="T32" fmla="*/ 22 w 56"/>
                              <a:gd name="T33" fmla="*/ 54 h 54"/>
                              <a:gd name="T34" fmla="*/ 19 w 56"/>
                              <a:gd name="T35" fmla="*/ 54 h 54"/>
                              <a:gd name="T36" fmla="*/ 16 w 56"/>
                              <a:gd name="T37" fmla="*/ 54 h 54"/>
                              <a:gd name="T38" fmla="*/ 11 w 56"/>
                              <a:gd name="T39" fmla="*/ 51 h 54"/>
                              <a:gd name="T40" fmla="*/ 8 w 56"/>
                              <a:gd name="T41" fmla="*/ 48 h 54"/>
                              <a:gd name="T42" fmla="*/ 8 w 56"/>
                              <a:gd name="T43" fmla="*/ 45 h 54"/>
                              <a:gd name="T44" fmla="*/ 5 w 56"/>
                              <a:gd name="T45" fmla="*/ 39 h 54"/>
                              <a:gd name="T46" fmla="*/ 5 w 56"/>
                              <a:gd name="T47" fmla="*/ 34 h 54"/>
                              <a:gd name="T48" fmla="*/ 5 w 56"/>
                              <a:gd name="T49" fmla="*/ 8 h 54"/>
                              <a:gd name="T50" fmla="*/ 5 w 56"/>
                              <a:gd name="T51" fmla="*/ 6 h 54"/>
                              <a:gd name="T52" fmla="*/ 5 w 56"/>
                              <a:gd name="T53" fmla="*/ 6 h 54"/>
                              <a:gd name="T54" fmla="*/ 5 w 56"/>
                              <a:gd name="T55" fmla="*/ 3 h 54"/>
                              <a:gd name="T56" fmla="*/ 2 w 56"/>
                              <a:gd name="T57" fmla="*/ 3 h 54"/>
                              <a:gd name="T58" fmla="*/ 2 w 56"/>
                              <a:gd name="T59" fmla="*/ 3 h 54"/>
                              <a:gd name="T60" fmla="*/ 0 w 56"/>
                              <a:gd name="T61" fmla="*/ 0 h 54"/>
                              <a:gd name="T62" fmla="*/ 0 w 56"/>
                              <a:gd name="T63" fmla="*/ 0 h 54"/>
                              <a:gd name="T64" fmla="*/ 16 w 56"/>
                              <a:gd name="T65" fmla="*/ 0 h 54"/>
                              <a:gd name="T66" fmla="*/ 16 w 56"/>
                              <a:gd name="T67" fmla="*/ 34 h 54"/>
                              <a:gd name="T68" fmla="*/ 16 w 56"/>
                              <a:gd name="T69" fmla="*/ 39 h 54"/>
                              <a:gd name="T70" fmla="*/ 19 w 56"/>
                              <a:gd name="T71" fmla="*/ 45 h 54"/>
                              <a:gd name="T72" fmla="*/ 22 w 56"/>
                              <a:gd name="T73" fmla="*/ 45 h 54"/>
                              <a:gd name="T74" fmla="*/ 25 w 56"/>
                              <a:gd name="T75" fmla="*/ 45 h 54"/>
                              <a:gd name="T76" fmla="*/ 28 w 56"/>
                              <a:gd name="T77" fmla="*/ 45 h 54"/>
                              <a:gd name="T78" fmla="*/ 30 w 56"/>
                              <a:gd name="T79" fmla="*/ 45 h 54"/>
                              <a:gd name="T80" fmla="*/ 33 w 56"/>
                              <a:gd name="T81" fmla="*/ 42 h 54"/>
                              <a:gd name="T82" fmla="*/ 39 w 56"/>
                              <a:gd name="T83" fmla="*/ 39 h 54"/>
                              <a:gd name="T84" fmla="*/ 39 w 56"/>
                              <a:gd name="T85" fmla="*/ 8 h 54"/>
                              <a:gd name="T86" fmla="*/ 36 w 56"/>
                              <a:gd name="T87" fmla="*/ 6 h 54"/>
                              <a:gd name="T88" fmla="*/ 36 w 56"/>
                              <a:gd name="T89" fmla="*/ 3 h 54"/>
                              <a:gd name="T90" fmla="*/ 33 w 56"/>
                              <a:gd name="T91" fmla="*/ 3 h 54"/>
                              <a:gd name="T92" fmla="*/ 30 w 56"/>
                              <a:gd name="T93" fmla="*/ 0 h 54"/>
                              <a:gd name="T94" fmla="*/ 30 w 56"/>
                              <a:gd name="T95" fmla="*/ 0 h 54"/>
                              <a:gd name="T96" fmla="*/ 47 w 56"/>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6" h="54">
                                <a:moveTo>
                                  <a:pt x="47" y="0"/>
                                </a:moveTo>
                                <a:lnTo>
                                  <a:pt x="47" y="31"/>
                                </a:lnTo>
                                <a:lnTo>
                                  <a:pt x="47" y="39"/>
                                </a:lnTo>
                                <a:lnTo>
                                  <a:pt x="47" y="42"/>
                                </a:lnTo>
                                <a:lnTo>
                                  <a:pt x="47" y="45"/>
                                </a:lnTo>
                                <a:lnTo>
                                  <a:pt x="50" y="45"/>
                                </a:lnTo>
                                <a:lnTo>
                                  <a:pt x="50" y="48"/>
                                </a:lnTo>
                                <a:lnTo>
                                  <a:pt x="53" y="48"/>
                                </a:lnTo>
                                <a:lnTo>
                                  <a:pt x="53" y="45"/>
                                </a:lnTo>
                                <a:lnTo>
                                  <a:pt x="56" y="48"/>
                                </a:lnTo>
                                <a:lnTo>
                                  <a:pt x="39" y="54"/>
                                </a:lnTo>
                                <a:lnTo>
                                  <a:pt x="39" y="42"/>
                                </a:lnTo>
                                <a:lnTo>
                                  <a:pt x="30" y="48"/>
                                </a:lnTo>
                                <a:lnTo>
                                  <a:pt x="28" y="51"/>
                                </a:lnTo>
                                <a:lnTo>
                                  <a:pt x="22" y="54"/>
                                </a:lnTo>
                                <a:lnTo>
                                  <a:pt x="19" y="54"/>
                                </a:lnTo>
                                <a:lnTo>
                                  <a:pt x="16" y="54"/>
                                </a:lnTo>
                                <a:lnTo>
                                  <a:pt x="11" y="51"/>
                                </a:lnTo>
                                <a:lnTo>
                                  <a:pt x="8" y="48"/>
                                </a:lnTo>
                                <a:lnTo>
                                  <a:pt x="8" y="45"/>
                                </a:lnTo>
                                <a:lnTo>
                                  <a:pt x="5" y="39"/>
                                </a:lnTo>
                                <a:lnTo>
                                  <a:pt x="5" y="34"/>
                                </a:lnTo>
                                <a:lnTo>
                                  <a:pt x="5" y="8"/>
                                </a:lnTo>
                                <a:lnTo>
                                  <a:pt x="5" y="6"/>
                                </a:lnTo>
                                <a:lnTo>
                                  <a:pt x="5" y="3"/>
                                </a:lnTo>
                                <a:lnTo>
                                  <a:pt x="2" y="3"/>
                                </a:lnTo>
                                <a:lnTo>
                                  <a:pt x="0" y="0"/>
                                </a:lnTo>
                                <a:lnTo>
                                  <a:pt x="16" y="0"/>
                                </a:lnTo>
                                <a:lnTo>
                                  <a:pt x="16" y="34"/>
                                </a:lnTo>
                                <a:lnTo>
                                  <a:pt x="16" y="39"/>
                                </a:lnTo>
                                <a:lnTo>
                                  <a:pt x="19" y="45"/>
                                </a:lnTo>
                                <a:lnTo>
                                  <a:pt x="22" y="45"/>
                                </a:lnTo>
                                <a:lnTo>
                                  <a:pt x="25" y="45"/>
                                </a:lnTo>
                                <a:lnTo>
                                  <a:pt x="28" y="45"/>
                                </a:lnTo>
                                <a:lnTo>
                                  <a:pt x="30" y="45"/>
                                </a:lnTo>
                                <a:lnTo>
                                  <a:pt x="33" y="42"/>
                                </a:lnTo>
                                <a:lnTo>
                                  <a:pt x="39" y="39"/>
                                </a:lnTo>
                                <a:lnTo>
                                  <a:pt x="39" y="8"/>
                                </a:lnTo>
                                <a:lnTo>
                                  <a:pt x="36" y="6"/>
                                </a:lnTo>
                                <a:lnTo>
                                  <a:pt x="36" y="3"/>
                                </a:lnTo>
                                <a:lnTo>
                                  <a:pt x="33" y="3"/>
                                </a:lnTo>
                                <a:lnTo>
                                  <a:pt x="30" y="0"/>
                                </a:lnTo>
                                <a:lnTo>
                                  <a:pt x="4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2" name="Freeform 676"/>
                        <wps:cNvSpPr>
                          <a:spLocks/>
                        </wps:cNvSpPr>
                        <wps:spPr bwMode="auto">
                          <a:xfrm>
                            <a:off x="1022" y="1227"/>
                            <a:ext cx="57" cy="54"/>
                          </a:xfrm>
                          <a:custGeom>
                            <a:avLst/>
                            <a:gdLst>
                              <a:gd name="T0" fmla="*/ 17 w 57"/>
                              <a:gd name="T1" fmla="*/ 11 h 54"/>
                              <a:gd name="T2" fmla="*/ 23 w 57"/>
                              <a:gd name="T3" fmla="*/ 3 h 54"/>
                              <a:gd name="T4" fmla="*/ 29 w 57"/>
                              <a:gd name="T5" fmla="*/ 0 h 54"/>
                              <a:gd name="T6" fmla="*/ 34 w 57"/>
                              <a:gd name="T7" fmla="*/ 0 h 54"/>
                              <a:gd name="T8" fmla="*/ 40 w 57"/>
                              <a:gd name="T9" fmla="*/ 0 h 54"/>
                              <a:gd name="T10" fmla="*/ 43 w 57"/>
                              <a:gd name="T11" fmla="*/ 0 h 54"/>
                              <a:gd name="T12" fmla="*/ 45 w 57"/>
                              <a:gd name="T13" fmla="*/ 3 h 54"/>
                              <a:gd name="T14" fmla="*/ 48 w 57"/>
                              <a:gd name="T15" fmla="*/ 8 h 54"/>
                              <a:gd name="T16" fmla="*/ 48 w 57"/>
                              <a:gd name="T17" fmla="*/ 11 h 54"/>
                              <a:gd name="T18" fmla="*/ 48 w 57"/>
                              <a:gd name="T19" fmla="*/ 17 h 54"/>
                              <a:gd name="T20" fmla="*/ 48 w 57"/>
                              <a:gd name="T21" fmla="*/ 39 h 54"/>
                              <a:gd name="T22" fmla="*/ 48 w 57"/>
                              <a:gd name="T23" fmla="*/ 45 h 54"/>
                              <a:gd name="T24" fmla="*/ 48 w 57"/>
                              <a:gd name="T25" fmla="*/ 48 h 54"/>
                              <a:gd name="T26" fmla="*/ 51 w 57"/>
                              <a:gd name="T27" fmla="*/ 48 h 54"/>
                              <a:gd name="T28" fmla="*/ 51 w 57"/>
                              <a:gd name="T29" fmla="*/ 51 h 54"/>
                              <a:gd name="T30" fmla="*/ 54 w 57"/>
                              <a:gd name="T31" fmla="*/ 51 h 54"/>
                              <a:gd name="T32" fmla="*/ 57 w 57"/>
                              <a:gd name="T33" fmla="*/ 51 h 54"/>
                              <a:gd name="T34" fmla="*/ 57 w 57"/>
                              <a:gd name="T35" fmla="*/ 54 h 54"/>
                              <a:gd name="T36" fmla="*/ 31 w 57"/>
                              <a:gd name="T37" fmla="*/ 54 h 54"/>
                              <a:gd name="T38" fmla="*/ 31 w 57"/>
                              <a:gd name="T39" fmla="*/ 51 h 54"/>
                              <a:gd name="T40" fmla="*/ 31 w 57"/>
                              <a:gd name="T41" fmla="*/ 51 h 54"/>
                              <a:gd name="T42" fmla="*/ 34 w 57"/>
                              <a:gd name="T43" fmla="*/ 51 h 54"/>
                              <a:gd name="T44" fmla="*/ 37 w 57"/>
                              <a:gd name="T45" fmla="*/ 51 h 54"/>
                              <a:gd name="T46" fmla="*/ 37 w 57"/>
                              <a:gd name="T47" fmla="*/ 48 h 54"/>
                              <a:gd name="T48" fmla="*/ 37 w 57"/>
                              <a:gd name="T49" fmla="*/ 45 h 54"/>
                              <a:gd name="T50" fmla="*/ 40 w 57"/>
                              <a:gd name="T51" fmla="*/ 45 h 54"/>
                              <a:gd name="T52" fmla="*/ 40 w 57"/>
                              <a:gd name="T53" fmla="*/ 39 h 54"/>
                              <a:gd name="T54" fmla="*/ 40 w 57"/>
                              <a:gd name="T55" fmla="*/ 20 h 54"/>
                              <a:gd name="T56" fmla="*/ 37 w 57"/>
                              <a:gd name="T57" fmla="*/ 14 h 54"/>
                              <a:gd name="T58" fmla="*/ 37 w 57"/>
                              <a:gd name="T59" fmla="*/ 8 h 54"/>
                              <a:gd name="T60" fmla="*/ 34 w 57"/>
                              <a:gd name="T61" fmla="*/ 6 h 54"/>
                              <a:gd name="T62" fmla="*/ 31 w 57"/>
                              <a:gd name="T63" fmla="*/ 6 h 54"/>
                              <a:gd name="T64" fmla="*/ 23 w 57"/>
                              <a:gd name="T65" fmla="*/ 8 h 54"/>
                              <a:gd name="T66" fmla="*/ 17 w 57"/>
                              <a:gd name="T67" fmla="*/ 14 h 54"/>
                              <a:gd name="T68" fmla="*/ 17 w 57"/>
                              <a:gd name="T69" fmla="*/ 39 h 54"/>
                              <a:gd name="T70" fmla="*/ 17 w 57"/>
                              <a:gd name="T71" fmla="*/ 45 h 54"/>
                              <a:gd name="T72" fmla="*/ 17 w 57"/>
                              <a:gd name="T73" fmla="*/ 48 h 54"/>
                              <a:gd name="T74" fmla="*/ 17 w 57"/>
                              <a:gd name="T75" fmla="*/ 48 h 54"/>
                              <a:gd name="T76" fmla="*/ 20 w 57"/>
                              <a:gd name="T77" fmla="*/ 51 h 54"/>
                              <a:gd name="T78" fmla="*/ 20 w 57"/>
                              <a:gd name="T79" fmla="*/ 51 h 54"/>
                              <a:gd name="T80" fmla="*/ 23 w 57"/>
                              <a:gd name="T81" fmla="*/ 51 h 54"/>
                              <a:gd name="T82" fmla="*/ 23 w 57"/>
                              <a:gd name="T83" fmla="*/ 54 h 54"/>
                              <a:gd name="T84" fmla="*/ 0 w 57"/>
                              <a:gd name="T85" fmla="*/ 54 h 54"/>
                              <a:gd name="T86" fmla="*/ 0 w 57"/>
                              <a:gd name="T87" fmla="*/ 51 h 54"/>
                              <a:gd name="T88" fmla="*/ 0 w 57"/>
                              <a:gd name="T89" fmla="*/ 51 h 54"/>
                              <a:gd name="T90" fmla="*/ 3 w 57"/>
                              <a:gd name="T91" fmla="*/ 51 h 54"/>
                              <a:gd name="T92" fmla="*/ 6 w 57"/>
                              <a:gd name="T93" fmla="*/ 48 h 54"/>
                              <a:gd name="T94" fmla="*/ 6 w 57"/>
                              <a:gd name="T95" fmla="*/ 45 h 54"/>
                              <a:gd name="T96" fmla="*/ 6 w 57"/>
                              <a:gd name="T97" fmla="*/ 39 h 54"/>
                              <a:gd name="T98" fmla="*/ 6 w 57"/>
                              <a:gd name="T99" fmla="*/ 20 h 54"/>
                              <a:gd name="T100" fmla="*/ 6 w 57"/>
                              <a:gd name="T101" fmla="*/ 14 h 54"/>
                              <a:gd name="T102" fmla="*/ 6 w 57"/>
                              <a:gd name="T103" fmla="*/ 8 h 54"/>
                              <a:gd name="T104" fmla="*/ 6 w 57"/>
                              <a:gd name="T105" fmla="*/ 8 h 54"/>
                              <a:gd name="T106" fmla="*/ 6 w 57"/>
                              <a:gd name="T107" fmla="*/ 6 h 54"/>
                              <a:gd name="T108" fmla="*/ 3 w 57"/>
                              <a:gd name="T109" fmla="*/ 6 h 54"/>
                              <a:gd name="T110" fmla="*/ 3 w 57"/>
                              <a:gd name="T111" fmla="*/ 6 h 54"/>
                              <a:gd name="T112" fmla="*/ 0 w 57"/>
                              <a:gd name="T113" fmla="*/ 6 h 54"/>
                              <a:gd name="T114" fmla="*/ 0 w 57"/>
                              <a:gd name="T115" fmla="*/ 6 h 54"/>
                              <a:gd name="T116" fmla="*/ 0 w 57"/>
                              <a:gd name="T117" fmla="*/ 6 h 54"/>
                              <a:gd name="T118" fmla="*/ 15 w 57"/>
                              <a:gd name="T119" fmla="*/ 0 h 54"/>
                              <a:gd name="T120" fmla="*/ 17 w 57"/>
                              <a:gd name="T121" fmla="*/ 0 h 54"/>
                              <a:gd name="T122" fmla="*/ 17 w 57"/>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7" h="54">
                                <a:moveTo>
                                  <a:pt x="17" y="11"/>
                                </a:moveTo>
                                <a:lnTo>
                                  <a:pt x="23" y="3"/>
                                </a:lnTo>
                                <a:lnTo>
                                  <a:pt x="29" y="0"/>
                                </a:lnTo>
                                <a:lnTo>
                                  <a:pt x="34" y="0"/>
                                </a:lnTo>
                                <a:lnTo>
                                  <a:pt x="40" y="0"/>
                                </a:lnTo>
                                <a:lnTo>
                                  <a:pt x="43" y="0"/>
                                </a:lnTo>
                                <a:lnTo>
                                  <a:pt x="45" y="3"/>
                                </a:lnTo>
                                <a:lnTo>
                                  <a:pt x="48" y="8"/>
                                </a:lnTo>
                                <a:lnTo>
                                  <a:pt x="48" y="11"/>
                                </a:lnTo>
                                <a:lnTo>
                                  <a:pt x="48" y="17"/>
                                </a:lnTo>
                                <a:lnTo>
                                  <a:pt x="48" y="39"/>
                                </a:lnTo>
                                <a:lnTo>
                                  <a:pt x="48" y="45"/>
                                </a:lnTo>
                                <a:lnTo>
                                  <a:pt x="48" y="48"/>
                                </a:lnTo>
                                <a:lnTo>
                                  <a:pt x="51" y="48"/>
                                </a:lnTo>
                                <a:lnTo>
                                  <a:pt x="51" y="51"/>
                                </a:lnTo>
                                <a:lnTo>
                                  <a:pt x="54" y="51"/>
                                </a:lnTo>
                                <a:lnTo>
                                  <a:pt x="57" y="51"/>
                                </a:lnTo>
                                <a:lnTo>
                                  <a:pt x="57" y="54"/>
                                </a:lnTo>
                                <a:lnTo>
                                  <a:pt x="31" y="54"/>
                                </a:lnTo>
                                <a:lnTo>
                                  <a:pt x="31" y="51"/>
                                </a:lnTo>
                                <a:lnTo>
                                  <a:pt x="34" y="51"/>
                                </a:lnTo>
                                <a:lnTo>
                                  <a:pt x="37" y="51"/>
                                </a:lnTo>
                                <a:lnTo>
                                  <a:pt x="37" y="48"/>
                                </a:lnTo>
                                <a:lnTo>
                                  <a:pt x="37" y="45"/>
                                </a:lnTo>
                                <a:lnTo>
                                  <a:pt x="40" y="45"/>
                                </a:lnTo>
                                <a:lnTo>
                                  <a:pt x="40" y="39"/>
                                </a:lnTo>
                                <a:lnTo>
                                  <a:pt x="40" y="20"/>
                                </a:lnTo>
                                <a:lnTo>
                                  <a:pt x="37" y="14"/>
                                </a:lnTo>
                                <a:lnTo>
                                  <a:pt x="37" y="8"/>
                                </a:lnTo>
                                <a:lnTo>
                                  <a:pt x="34" y="6"/>
                                </a:lnTo>
                                <a:lnTo>
                                  <a:pt x="31" y="6"/>
                                </a:lnTo>
                                <a:lnTo>
                                  <a:pt x="23" y="8"/>
                                </a:lnTo>
                                <a:lnTo>
                                  <a:pt x="17" y="14"/>
                                </a:lnTo>
                                <a:lnTo>
                                  <a:pt x="17" y="39"/>
                                </a:lnTo>
                                <a:lnTo>
                                  <a:pt x="17" y="45"/>
                                </a:lnTo>
                                <a:lnTo>
                                  <a:pt x="17" y="48"/>
                                </a:lnTo>
                                <a:lnTo>
                                  <a:pt x="20" y="51"/>
                                </a:lnTo>
                                <a:lnTo>
                                  <a:pt x="23" y="51"/>
                                </a:lnTo>
                                <a:lnTo>
                                  <a:pt x="23" y="54"/>
                                </a:lnTo>
                                <a:lnTo>
                                  <a:pt x="0" y="54"/>
                                </a:lnTo>
                                <a:lnTo>
                                  <a:pt x="0" y="51"/>
                                </a:lnTo>
                                <a:lnTo>
                                  <a:pt x="3" y="51"/>
                                </a:lnTo>
                                <a:lnTo>
                                  <a:pt x="6" y="48"/>
                                </a:lnTo>
                                <a:lnTo>
                                  <a:pt x="6" y="45"/>
                                </a:lnTo>
                                <a:lnTo>
                                  <a:pt x="6" y="39"/>
                                </a:lnTo>
                                <a:lnTo>
                                  <a:pt x="6" y="20"/>
                                </a:lnTo>
                                <a:lnTo>
                                  <a:pt x="6" y="14"/>
                                </a:lnTo>
                                <a:lnTo>
                                  <a:pt x="6" y="8"/>
                                </a:lnTo>
                                <a:lnTo>
                                  <a:pt x="6" y="6"/>
                                </a:lnTo>
                                <a:lnTo>
                                  <a:pt x="3" y="6"/>
                                </a:lnTo>
                                <a:lnTo>
                                  <a:pt x="0" y="6"/>
                                </a:lnTo>
                                <a:lnTo>
                                  <a:pt x="15"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3" name="Freeform 677"/>
                        <wps:cNvSpPr>
                          <a:spLocks noEditPoints="1"/>
                        </wps:cNvSpPr>
                        <wps:spPr bwMode="auto">
                          <a:xfrm>
                            <a:off x="1081" y="1227"/>
                            <a:ext cx="54" cy="79"/>
                          </a:xfrm>
                          <a:custGeom>
                            <a:avLst/>
                            <a:gdLst>
                              <a:gd name="T0" fmla="*/ 12 w 54"/>
                              <a:gd name="T1" fmla="*/ 31 h 79"/>
                              <a:gd name="T2" fmla="*/ 6 w 54"/>
                              <a:gd name="T3" fmla="*/ 23 h 79"/>
                              <a:gd name="T4" fmla="*/ 6 w 54"/>
                              <a:gd name="T5" fmla="*/ 11 h 79"/>
                              <a:gd name="T6" fmla="*/ 17 w 54"/>
                              <a:gd name="T7" fmla="*/ 0 h 79"/>
                              <a:gd name="T8" fmla="*/ 34 w 54"/>
                              <a:gd name="T9" fmla="*/ 0 h 79"/>
                              <a:gd name="T10" fmla="*/ 51 w 54"/>
                              <a:gd name="T11" fmla="*/ 3 h 79"/>
                              <a:gd name="T12" fmla="*/ 54 w 54"/>
                              <a:gd name="T13" fmla="*/ 3 h 79"/>
                              <a:gd name="T14" fmla="*/ 54 w 54"/>
                              <a:gd name="T15" fmla="*/ 3 h 79"/>
                              <a:gd name="T16" fmla="*/ 54 w 54"/>
                              <a:gd name="T17" fmla="*/ 3 h 79"/>
                              <a:gd name="T18" fmla="*/ 54 w 54"/>
                              <a:gd name="T19" fmla="*/ 6 h 79"/>
                              <a:gd name="T20" fmla="*/ 54 w 54"/>
                              <a:gd name="T21" fmla="*/ 6 h 79"/>
                              <a:gd name="T22" fmla="*/ 51 w 54"/>
                              <a:gd name="T23" fmla="*/ 6 h 79"/>
                              <a:gd name="T24" fmla="*/ 45 w 54"/>
                              <a:gd name="T25" fmla="*/ 11 h 79"/>
                              <a:gd name="T26" fmla="*/ 45 w 54"/>
                              <a:gd name="T27" fmla="*/ 25 h 79"/>
                              <a:gd name="T28" fmla="*/ 34 w 54"/>
                              <a:gd name="T29" fmla="*/ 34 h 79"/>
                              <a:gd name="T30" fmla="*/ 23 w 54"/>
                              <a:gd name="T31" fmla="*/ 34 h 79"/>
                              <a:gd name="T32" fmla="*/ 15 w 54"/>
                              <a:gd name="T33" fmla="*/ 37 h 79"/>
                              <a:gd name="T34" fmla="*/ 12 w 54"/>
                              <a:gd name="T35" fmla="*/ 39 h 79"/>
                              <a:gd name="T36" fmla="*/ 12 w 54"/>
                              <a:gd name="T37" fmla="*/ 42 h 79"/>
                              <a:gd name="T38" fmla="*/ 15 w 54"/>
                              <a:gd name="T39" fmla="*/ 42 h 79"/>
                              <a:gd name="T40" fmla="*/ 20 w 54"/>
                              <a:gd name="T41" fmla="*/ 45 h 79"/>
                              <a:gd name="T42" fmla="*/ 34 w 54"/>
                              <a:gd name="T43" fmla="*/ 45 h 79"/>
                              <a:gd name="T44" fmla="*/ 45 w 54"/>
                              <a:gd name="T45" fmla="*/ 45 h 79"/>
                              <a:gd name="T46" fmla="*/ 51 w 54"/>
                              <a:gd name="T47" fmla="*/ 54 h 79"/>
                              <a:gd name="T48" fmla="*/ 51 w 54"/>
                              <a:gd name="T49" fmla="*/ 62 h 79"/>
                              <a:gd name="T50" fmla="*/ 40 w 54"/>
                              <a:gd name="T51" fmla="*/ 73 h 79"/>
                              <a:gd name="T52" fmla="*/ 23 w 54"/>
                              <a:gd name="T53" fmla="*/ 79 h 79"/>
                              <a:gd name="T54" fmla="*/ 6 w 54"/>
                              <a:gd name="T55" fmla="*/ 73 h 79"/>
                              <a:gd name="T56" fmla="*/ 0 w 54"/>
                              <a:gd name="T57" fmla="*/ 68 h 79"/>
                              <a:gd name="T58" fmla="*/ 3 w 54"/>
                              <a:gd name="T59" fmla="*/ 65 h 79"/>
                              <a:gd name="T60" fmla="*/ 6 w 54"/>
                              <a:gd name="T61" fmla="*/ 59 h 79"/>
                              <a:gd name="T62" fmla="*/ 12 w 54"/>
                              <a:gd name="T63" fmla="*/ 51 h 79"/>
                              <a:gd name="T64" fmla="*/ 6 w 54"/>
                              <a:gd name="T65" fmla="*/ 48 h 79"/>
                              <a:gd name="T66" fmla="*/ 6 w 54"/>
                              <a:gd name="T67" fmla="*/ 45 h 79"/>
                              <a:gd name="T68" fmla="*/ 6 w 54"/>
                              <a:gd name="T69" fmla="*/ 42 h 79"/>
                              <a:gd name="T70" fmla="*/ 15 w 54"/>
                              <a:gd name="T71" fmla="*/ 34 h 79"/>
                              <a:gd name="T72" fmla="*/ 20 w 54"/>
                              <a:gd name="T73" fmla="*/ 3 h 79"/>
                              <a:gd name="T74" fmla="*/ 15 w 54"/>
                              <a:gd name="T75" fmla="*/ 8 h 79"/>
                              <a:gd name="T76" fmla="*/ 17 w 54"/>
                              <a:gd name="T77" fmla="*/ 23 h 79"/>
                              <a:gd name="T78" fmla="*/ 23 w 54"/>
                              <a:gd name="T79" fmla="*/ 31 h 79"/>
                              <a:gd name="T80" fmla="*/ 31 w 54"/>
                              <a:gd name="T81" fmla="*/ 31 h 79"/>
                              <a:gd name="T82" fmla="*/ 37 w 54"/>
                              <a:gd name="T83" fmla="*/ 25 h 79"/>
                              <a:gd name="T84" fmla="*/ 37 w 54"/>
                              <a:gd name="T85" fmla="*/ 11 h 79"/>
                              <a:gd name="T86" fmla="*/ 29 w 54"/>
                              <a:gd name="T87" fmla="*/ 3 h 79"/>
                              <a:gd name="T88" fmla="*/ 15 w 54"/>
                              <a:gd name="T89" fmla="*/ 54 h 79"/>
                              <a:gd name="T90" fmla="*/ 12 w 54"/>
                              <a:gd name="T91" fmla="*/ 56 h 79"/>
                              <a:gd name="T92" fmla="*/ 9 w 54"/>
                              <a:gd name="T93" fmla="*/ 62 h 79"/>
                              <a:gd name="T94" fmla="*/ 12 w 54"/>
                              <a:gd name="T95" fmla="*/ 68 h 79"/>
                              <a:gd name="T96" fmla="*/ 29 w 54"/>
                              <a:gd name="T97" fmla="*/ 70 h 79"/>
                              <a:gd name="T98" fmla="*/ 45 w 54"/>
                              <a:gd name="T99" fmla="*/ 68 h 79"/>
                              <a:gd name="T100" fmla="*/ 48 w 54"/>
                              <a:gd name="T101" fmla="*/ 59 h 79"/>
                              <a:gd name="T102" fmla="*/ 45 w 54"/>
                              <a:gd name="T103" fmla="*/ 56 h 79"/>
                              <a:gd name="T104" fmla="*/ 34 w 54"/>
                              <a:gd name="T105" fmla="*/ 54 h 79"/>
                              <a:gd name="T106" fmla="*/ 15 w 54"/>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4" h="79">
                                <a:moveTo>
                                  <a:pt x="15" y="34"/>
                                </a:moveTo>
                                <a:lnTo>
                                  <a:pt x="12" y="31"/>
                                </a:lnTo>
                                <a:lnTo>
                                  <a:pt x="9" y="28"/>
                                </a:lnTo>
                                <a:lnTo>
                                  <a:pt x="6" y="23"/>
                                </a:lnTo>
                                <a:lnTo>
                                  <a:pt x="6" y="17"/>
                                </a:lnTo>
                                <a:lnTo>
                                  <a:pt x="6" y="11"/>
                                </a:lnTo>
                                <a:lnTo>
                                  <a:pt x="12" y="6"/>
                                </a:lnTo>
                                <a:lnTo>
                                  <a:pt x="17" y="0"/>
                                </a:lnTo>
                                <a:lnTo>
                                  <a:pt x="26" y="0"/>
                                </a:lnTo>
                                <a:lnTo>
                                  <a:pt x="34" y="0"/>
                                </a:lnTo>
                                <a:lnTo>
                                  <a:pt x="40" y="3"/>
                                </a:lnTo>
                                <a:lnTo>
                                  <a:pt x="51" y="3"/>
                                </a:lnTo>
                                <a:lnTo>
                                  <a:pt x="54" y="3"/>
                                </a:lnTo>
                                <a:lnTo>
                                  <a:pt x="54" y="6"/>
                                </a:lnTo>
                                <a:lnTo>
                                  <a:pt x="51" y="6"/>
                                </a:lnTo>
                                <a:lnTo>
                                  <a:pt x="43" y="6"/>
                                </a:lnTo>
                                <a:lnTo>
                                  <a:pt x="45" y="11"/>
                                </a:lnTo>
                                <a:lnTo>
                                  <a:pt x="48" y="17"/>
                                </a:lnTo>
                                <a:lnTo>
                                  <a:pt x="45" y="25"/>
                                </a:lnTo>
                                <a:lnTo>
                                  <a:pt x="43" y="31"/>
                                </a:lnTo>
                                <a:lnTo>
                                  <a:pt x="34" y="34"/>
                                </a:lnTo>
                                <a:lnTo>
                                  <a:pt x="26" y="37"/>
                                </a:lnTo>
                                <a:lnTo>
                                  <a:pt x="23" y="34"/>
                                </a:lnTo>
                                <a:lnTo>
                                  <a:pt x="17" y="34"/>
                                </a:lnTo>
                                <a:lnTo>
                                  <a:pt x="15" y="37"/>
                                </a:lnTo>
                                <a:lnTo>
                                  <a:pt x="12" y="39"/>
                                </a:lnTo>
                                <a:lnTo>
                                  <a:pt x="12" y="42"/>
                                </a:lnTo>
                                <a:lnTo>
                                  <a:pt x="15" y="42"/>
                                </a:lnTo>
                                <a:lnTo>
                                  <a:pt x="17" y="45"/>
                                </a:lnTo>
                                <a:lnTo>
                                  <a:pt x="20" y="45"/>
                                </a:lnTo>
                                <a:lnTo>
                                  <a:pt x="26" y="45"/>
                                </a:lnTo>
                                <a:lnTo>
                                  <a:pt x="34" y="45"/>
                                </a:lnTo>
                                <a:lnTo>
                                  <a:pt x="43" y="45"/>
                                </a:lnTo>
                                <a:lnTo>
                                  <a:pt x="45" y="45"/>
                                </a:lnTo>
                                <a:lnTo>
                                  <a:pt x="51" y="48"/>
                                </a:lnTo>
                                <a:lnTo>
                                  <a:pt x="51" y="54"/>
                                </a:lnTo>
                                <a:lnTo>
                                  <a:pt x="54" y="56"/>
                                </a:lnTo>
                                <a:lnTo>
                                  <a:pt x="51" y="62"/>
                                </a:lnTo>
                                <a:lnTo>
                                  <a:pt x="48" y="70"/>
                                </a:lnTo>
                                <a:lnTo>
                                  <a:pt x="40" y="73"/>
                                </a:lnTo>
                                <a:lnTo>
                                  <a:pt x="34" y="76"/>
                                </a:lnTo>
                                <a:lnTo>
                                  <a:pt x="23" y="79"/>
                                </a:lnTo>
                                <a:lnTo>
                                  <a:pt x="15" y="76"/>
                                </a:lnTo>
                                <a:lnTo>
                                  <a:pt x="6" y="73"/>
                                </a:lnTo>
                                <a:lnTo>
                                  <a:pt x="3" y="70"/>
                                </a:lnTo>
                                <a:lnTo>
                                  <a:pt x="0" y="68"/>
                                </a:lnTo>
                                <a:lnTo>
                                  <a:pt x="0" y="65"/>
                                </a:lnTo>
                                <a:lnTo>
                                  <a:pt x="3" y="65"/>
                                </a:lnTo>
                                <a:lnTo>
                                  <a:pt x="3" y="62"/>
                                </a:lnTo>
                                <a:lnTo>
                                  <a:pt x="6" y="59"/>
                                </a:lnTo>
                                <a:lnTo>
                                  <a:pt x="9" y="56"/>
                                </a:lnTo>
                                <a:lnTo>
                                  <a:pt x="12" y="51"/>
                                </a:lnTo>
                                <a:lnTo>
                                  <a:pt x="9" y="51"/>
                                </a:lnTo>
                                <a:lnTo>
                                  <a:pt x="6" y="48"/>
                                </a:lnTo>
                                <a:lnTo>
                                  <a:pt x="6" y="45"/>
                                </a:lnTo>
                                <a:lnTo>
                                  <a:pt x="6" y="42"/>
                                </a:lnTo>
                                <a:lnTo>
                                  <a:pt x="9" y="37"/>
                                </a:lnTo>
                                <a:lnTo>
                                  <a:pt x="15" y="34"/>
                                </a:lnTo>
                                <a:close/>
                                <a:moveTo>
                                  <a:pt x="26" y="0"/>
                                </a:moveTo>
                                <a:lnTo>
                                  <a:pt x="20" y="3"/>
                                </a:lnTo>
                                <a:lnTo>
                                  <a:pt x="17" y="6"/>
                                </a:lnTo>
                                <a:lnTo>
                                  <a:pt x="15" y="8"/>
                                </a:lnTo>
                                <a:lnTo>
                                  <a:pt x="15" y="14"/>
                                </a:lnTo>
                                <a:lnTo>
                                  <a:pt x="17" y="23"/>
                                </a:lnTo>
                                <a:lnTo>
                                  <a:pt x="20" y="28"/>
                                </a:lnTo>
                                <a:lnTo>
                                  <a:pt x="23" y="31"/>
                                </a:lnTo>
                                <a:lnTo>
                                  <a:pt x="26" y="34"/>
                                </a:lnTo>
                                <a:lnTo>
                                  <a:pt x="31" y="31"/>
                                </a:lnTo>
                                <a:lnTo>
                                  <a:pt x="34" y="31"/>
                                </a:lnTo>
                                <a:lnTo>
                                  <a:pt x="37" y="25"/>
                                </a:lnTo>
                                <a:lnTo>
                                  <a:pt x="37" y="20"/>
                                </a:lnTo>
                                <a:lnTo>
                                  <a:pt x="37" y="11"/>
                                </a:lnTo>
                                <a:lnTo>
                                  <a:pt x="34" y="6"/>
                                </a:lnTo>
                                <a:lnTo>
                                  <a:pt x="29" y="3"/>
                                </a:lnTo>
                                <a:lnTo>
                                  <a:pt x="26" y="0"/>
                                </a:lnTo>
                                <a:close/>
                                <a:moveTo>
                                  <a:pt x="15" y="54"/>
                                </a:moveTo>
                                <a:lnTo>
                                  <a:pt x="12" y="56"/>
                                </a:lnTo>
                                <a:lnTo>
                                  <a:pt x="9" y="59"/>
                                </a:lnTo>
                                <a:lnTo>
                                  <a:pt x="9" y="62"/>
                                </a:lnTo>
                                <a:lnTo>
                                  <a:pt x="9" y="65"/>
                                </a:lnTo>
                                <a:lnTo>
                                  <a:pt x="12" y="68"/>
                                </a:lnTo>
                                <a:lnTo>
                                  <a:pt x="20" y="70"/>
                                </a:lnTo>
                                <a:lnTo>
                                  <a:pt x="29" y="70"/>
                                </a:lnTo>
                                <a:lnTo>
                                  <a:pt x="37" y="70"/>
                                </a:lnTo>
                                <a:lnTo>
                                  <a:pt x="45" y="68"/>
                                </a:lnTo>
                                <a:lnTo>
                                  <a:pt x="48" y="62"/>
                                </a:lnTo>
                                <a:lnTo>
                                  <a:pt x="48" y="59"/>
                                </a:lnTo>
                                <a:lnTo>
                                  <a:pt x="48" y="56"/>
                                </a:lnTo>
                                <a:lnTo>
                                  <a:pt x="45" y="56"/>
                                </a:lnTo>
                                <a:lnTo>
                                  <a:pt x="43" y="54"/>
                                </a:lnTo>
                                <a:lnTo>
                                  <a:pt x="34" y="54"/>
                                </a:lnTo>
                                <a:lnTo>
                                  <a:pt x="23" y="54"/>
                                </a:lnTo>
                                <a:lnTo>
                                  <a:pt x="15"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4" name="Freeform 678"/>
                        <wps:cNvSpPr>
                          <a:spLocks/>
                        </wps:cNvSpPr>
                        <wps:spPr bwMode="auto">
                          <a:xfrm>
                            <a:off x="1143" y="1227"/>
                            <a:ext cx="37" cy="54"/>
                          </a:xfrm>
                          <a:custGeom>
                            <a:avLst/>
                            <a:gdLst>
                              <a:gd name="T0" fmla="*/ 31 w 37"/>
                              <a:gd name="T1" fmla="*/ 0 h 54"/>
                              <a:gd name="T2" fmla="*/ 31 w 37"/>
                              <a:gd name="T3" fmla="*/ 17 h 54"/>
                              <a:gd name="T4" fmla="*/ 31 w 37"/>
                              <a:gd name="T5" fmla="*/ 17 h 54"/>
                              <a:gd name="T6" fmla="*/ 28 w 37"/>
                              <a:gd name="T7" fmla="*/ 11 h 54"/>
                              <a:gd name="T8" fmla="*/ 26 w 37"/>
                              <a:gd name="T9" fmla="*/ 6 h 54"/>
                              <a:gd name="T10" fmla="*/ 20 w 37"/>
                              <a:gd name="T11" fmla="*/ 3 h 54"/>
                              <a:gd name="T12" fmla="*/ 17 w 37"/>
                              <a:gd name="T13" fmla="*/ 3 h 54"/>
                              <a:gd name="T14" fmla="*/ 12 w 37"/>
                              <a:gd name="T15" fmla="*/ 3 h 54"/>
                              <a:gd name="T16" fmla="*/ 9 w 37"/>
                              <a:gd name="T17" fmla="*/ 6 h 54"/>
                              <a:gd name="T18" fmla="*/ 9 w 37"/>
                              <a:gd name="T19" fmla="*/ 6 h 54"/>
                              <a:gd name="T20" fmla="*/ 6 w 37"/>
                              <a:gd name="T21" fmla="*/ 8 h 54"/>
                              <a:gd name="T22" fmla="*/ 9 w 37"/>
                              <a:gd name="T23" fmla="*/ 11 h 54"/>
                              <a:gd name="T24" fmla="*/ 9 w 37"/>
                              <a:gd name="T25" fmla="*/ 14 h 54"/>
                              <a:gd name="T26" fmla="*/ 12 w 37"/>
                              <a:gd name="T27" fmla="*/ 17 h 54"/>
                              <a:gd name="T28" fmla="*/ 14 w 37"/>
                              <a:gd name="T29" fmla="*/ 20 h 54"/>
                              <a:gd name="T30" fmla="*/ 23 w 37"/>
                              <a:gd name="T31" fmla="*/ 23 h 54"/>
                              <a:gd name="T32" fmla="*/ 31 w 37"/>
                              <a:gd name="T33" fmla="*/ 28 h 54"/>
                              <a:gd name="T34" fmla="*/ 34 w 37"/>
                              <a:gd name="T35" fmla="*/ 31 h 54"/>
                              <a:gd name="T36" fmla="*/ 37 w 37"/>
                              <a:gd name="T37" fmla="*/ 37 h 54"/>
                              <a:gd name="T38" fmla="*/ 34 w 37"/>
                              <a:gd name="T39" fmla="*/ 45 h 54"/>
                              <a:gd name="T40" fmla="*/ 31 w 37"/>
                              <a:gd name="T41" fmla="*/ 48 h 54"/>
                              <a:gd name="T42" fmla="*/ 23 w 37"/>
                              <a:gd name="T43" fmla="*/ 54 h 54"/>
                              <a:gd name="T44" fmla="*/ 17 w 37"/>
                              <a:gd name="T45" fmla="*/ 54 h 54"/>
                              <a:gd name="T46" fmla="*/ 12 w 37"/>
                              <a:gd name="T47" fmla="*/ 54 h 54"/>
                              <a:gd name="T48" fmla="*/ 6 w 37"/>
                              <a:gd name="T49" fmla="*/ 51 h 54"/>
                              <a:gd name="T50" fmla="*/ 6 w 37"/>
                              <a:gd name="T51" fmla="*/ 51 h 54"/>
                              <a:gd name="T52" fmla="*/ 3 w 37"/>
                              <a:gd name="T53" fmla="*/ 51 h 54"/>
                              <a:gd name="T54" fmla="*/ 3 w 37"/>
                              <a:gd name="T55" fmla="*/ 51 h 54"/>
                              <a:gd name="T56" fmla="*/ 0 w 37"/>
                              <a:gd name="T57" fmla="*/ 54 h 54"/>
                              <a:gd name="T58" fmla="*/ 0 w 37"/>
                              <a:gd name="T59" fmla="*/ 54 h 54"/>
                              <a:gd name="T60" fmla="*/ 0 w 37"/>
                              <a:gd name="T61" fmla="*/ 37 h 54"/>
                              <a:gd name="T62" fmla="*/ 0 w 37"/>
                              <a:gd name="T63" fmla="*/ 37 h 54"/>
                              <a:gd name="T64" fmla="*/ 3 w 37"/>
                              <a:gd name="T65" fmla="*/ 42 h 54"/>
                              <a:gd name="T66" fmla="*/ 9 w 37"/>
                              <a:gd name="T67" fmla="*/ 45 h 54"/>
                              <a:gd name="T68" fmla="*/ 12 w 37"/>
                              <a:gd name="T69" fmla="*/ 48 h 54"/>
                              <a:gd name="T70" fmla="*/ 17 w 37"/>
                              <a:gd name="T71" fmla="*/ 51 h 54"/>
                              <a:gd name="T72" fmla="*/ 23 w 37"/>
                              <a:gd name="T73" fmla="*/ 48 h 54"/>
                              <a:gd name="T74" fmla="*/ 26 w 37"/>
                              <a:gd name="T75" fmla="*/ 48 h 54"/>
                              <a:gd name="T76" fmla="*/ 26 w 37"/>
                              <a:gd name="T77" fmla="*/ 45 h 54"/>
                              <a:gd name="T78" fmla="*/ 26 w 37"/>
                              <a:gd name="T79" fmla="*/ 42 h 54"/>
                              <a:gd name="T80" fmla="*/ 26 w 37"/>
                              <a:gd name="T81" fmla="*/ 39 h 54"/>
                              <a:gd name="T82" fmla="*/ 26 w 37"/>
                              <a:gd name="T83" fmla="*/ 37 h 54"/>
                              <a:gd name="T84" fmla="*/ 20 w 37"/>
                              <a:gd name="T85" fmla="*/ 34 h 54"/>
                              <a:gd name="T86" fmla="*/ 14 w 37"/>
                              <a:gd name="T87" fmla="*/ 28 h 54"/>
                              <a:gd name="T88" fmla="*/ 6 w 37"/>
                              <a:gd name="T89" fmla="*/ 25 h 54"/>
                              <a:gd name="T90" fmla="*/ 3 w 37"/>
                              <a:gd name="T91" fmla="*/ 23 h 54"/>
                              <a:gd name="T92" fmla="*/ 0 w 37"/>
                              <a:gd name="T93" fmla="*/ 17 h 54"/>
                              <a:gd name="T94" fmla="*/ 0 w 37"/>
                              <a:gd name="T95" fmla="*/ 14 h 54"/>
                              <a:gd name="T96" fmla="*/ 0 w 37"/>
                              <a:gd name="T97" fmla="*/ 8 h 54"/>
                              <a:gd name="T98" fmla="*/ 3 w 37"/>
                              <a:gd name="T99" fmla="*/ 3 h 54"/>
                              <a:gd name="T100" fmla="*/ 9 w 37"/>
                              <a:gd name="T101" fmla="*/ 0 h 54"/>
                              <a:gd name="T102" fmla="*/ 17 w 37"/>
                              <a:gd name="T103" fmla="*/ 0 h 54"/>
                              <a:gd name="T104" fmla="*/ 20 w 37"/>
                              <a:gd name="T105" fmla="*/ 0 h 54"/>
                              <a:gd name="T106" fmla="*/ 23 w 37"/>
                              <a:gd name="T107" fmla="*/ 0 h 54"/>
                              <a:gd name="T108" fmla="*/ 26 w 37"/>
                              <a:gd name="T109" fmla="*/ 0 h 54"/>
                              <a:gd name="T110" fmla="*/ 28 w 37"/>
                              <a:gd name="T111" fmla="*/ 0 h 54"/>
                              <a:gd name="T112" fmla="*/ 28 w 37"/>
                              <a:gd name="T113" fmla="*/ 0 h 54"/>
                              <a:gd name="T114" fmla="*/ 28 w 37"/>
                              <a:gd name="T115" fmla="*/ 0 h 54"/>
                              <a:gd name="T116" fmla="*/ 31 w 37"/>
                              <a:gd name="T117" fmla="*/ 0 h 54"/>
                              <a:gd name="T118" fmla="*/ 31 w 37"/>
                              <a:gd name="T119" fmla="*/ 0 h 54"/>
                              <a:gd name="T120" fmla="*/ 31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1" y="0"/>
                                </a:moveTo>
                                <a:lnTo>
                                  <a:pt x="31" y="17"/>
                                </a:lnTo>
                                <a:lnTo>
                                  <a:pt x="28" y="11"/>
                                </a:lnTo>
                                <a:lnTo>
                                  <a:pt x="26" y="6"/>
                                </a:lnTo>
                                <a:lnTo>
                                  <a:pt x="20" y="3"/>
                                </a:lnTo>
                                <a:lnTo>
                                  <a:pt x="17" y="3"/>
                                </a:lnTo>
                                <a:lnTo>
                                  <a:pt x="12" y="3"/>
                                </a:lnTo>
                                <a:lnTo>
                                  <a:pt x="9" y="6"/>
                                </a:lnTo>
                                <a:lnTo>
                                  <a:pt x="6" y="8"/>
                                </a:lnTo>
                                <a:lnTo>
                                  <a:pt x="9" y="11"/>
                                </a:lnTo>
                                <a:lnTo>
                                  <a:pt x="9" y="14"/>
                                </a:lnTo>
                                <a:lnTo>
                                  <a:pt x="12" y="17"/>
                                </a:lnTo>
                                <a:lnTo>
                                  <a:pt x="14" y="20"/>
                                </a:lnTo>
                                <a:lnTo>
                                  <a:pt x="23" y="23"/>
                                </a:lnTo>
                                <a:lnTo>
                                  <a:pt x="31" y="28"/>
                                </a:lnTo>
                                <a:lnTo>
                                  <a:pt x="34" y="31"/>
                                </a:lnTo>
                                <a:lnTo>
                                  <a:pt x="37" y="37"/>
                                </a:lnTo>
                                <a:lnTo>
                                  <a:pt x="34" y="45"/>
                                </a:lnTo>
                                <a:lnTo>
                                  <a:pt x="31" y="48"/>
                                </a:lnTo>
                                <a:lnTo>
                                  <a:pt x="23" y="54"/>
                                </a:lnTo>
                                <a:lnTo>
                                  <a:pt x="17" y="54"/>
                                </a:lnTo>
                                <a:lnTo>
                                  <a:pt x="12" y="54"/>
                                </a:lnTo>
                                <a:lnTo>
                                  <a:pt x="6" y="51"/>
                                </a:lnTo>
                                <a:lnTo>
                                  <a:pt x="3" y="51"/>
                                </a:lnTo>
                                <a:lnTo>
                                  <a:pt x="0" y="54"/>
                                </a:lnTo>
                                <a:lnTo>
                                  <a:pt x="0" y="37"/>
                                </a:lnTo>
                                <a:lnTo>
                                  <a:pt x="3" y="42"/>
                                </a:lnTo>
                                <a:lnTo>
                                  <a:pt x="9" y="45"/>
                                </a:lnTo>
                                <a:lnTo>
                                  <a:pt x="12" y="48"/>
                                </a:lnTo>
                                <a:lnTo>
                                  <a:pt x="17" y="51"/>
                                </a:lnTo>
                                <a:lnTo>
                                  <a:pt x="23" y="48"/>
                                </a:lnTo>
                                <a:lnTo>
                                  <a:pt x="26" y="48"/>
                                </a:lnTo>
                                <a:lnTo>
                                  <a:pt x="26" y="45"/>
                                </a:lnTo>
                                <a:lnTo>
                                  <a:pt x="26" y="42"/>
                                </a:lnTo>
                                <a:lnTo>
                                  <a:pt x="26" y="39"/>
                                </a:lnTo>
                                <a:lnTo>
                                  <a:pt x="26" y="37"/>
                                </a:lnTo>
                                <a:lnTo>
                                  <a:pt x="20" y="34"/>
                                </a:lnTo>
                                <a:lnTo>
                                  <a:pt x="14" y="28"/>
                                </a:lnTo>
                                <a:lnTo>
                                  <a:pt x="6" y="25"/>
                                </a:lnTo>
                                <a:lnTo>
                                  <a:pt x="3" y="23"/>
                                </a:lnTo>
                                <a:lnTo>
                                  <a:pt x="0" y="17"/>
                                </a:lnTo>
                                <a:lnTo>
                                  <a:pt x="0" y="14"/>
                                </a:lnTo>
                                <a:lnTo>
                                  <a:pt x="0" y="8"/>
                                </a:lnTo>
                                <a:lnTo>
                                  <a:pt x="3" y="3"/>
                                </a:lnTo>
                                <a:lnTo>
                                  <a:pt x="9" y="0"/>
                                </a:lnTo>
                                <a:lnTo>
                                  <a:pt x="17" y="0"/>
                                </a:lnTo>
                                <a:lnTo>
                                  <a:pt x="20" y="0"/>
                                </a:lnTo>
                                <a:lnTo>
                                  <a:pt x="23" y="0"/>
                                </a:lnTo>
                                <a:lnTo>
                                  <a:pt x="26" y="0"/>
                                </a:lnTo>
                                <a:lnTo>
                                  <a:pt x="28" y="0"/>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5" name="Freeform 679"/>
                        <wps:cNvSpPr>
                          <a:spLocks/>
                        </wps:cNvSpPr>
                        <wps:spPr bwMode="auto">
                          <a:xfrm>
                            <a:off x="1567" y="729"/>
                            <a:ext cx="88" cy="121"/>
                          </a:xfrm>
                          <a:custGeom>
                            <a:avLst/>
                            <a:gdLst>
                              <a:gd name="T0" fmla="*/ 26 w 88"/>
                              <a:gd name="T1" fmla="*/ 76 h 121"/>
                              <a:gd name="T2" fmla="*/ 54 w 88"/>
                              <a:gd name="T3" fmla="*/ 53 h 121"/>
                              <a:gd name="T4" fmla="*/ 57 w 88"/>
                              <a:gd name="T5" fmla="*/ 51 h 121"/>
                              <a:gd name="T6" fmla="*/ 57 w 88"/>
                              <a:gd name="T7" fmla="*/ 48 h 121"/>
                              <a:gd name="T8" fmla="*/ 54 w 88"/>
                              <a:gd name="T9" fmla="*/ 45 h 121"/>
                              <a:gd name="T10" fmla="*/ 51 w 88"/>
                              <a:gd name="T11" fmla="*/ 42 h 121"/>
                              <a:gd name="T12" fmla="*/ 82 w 88"/>
                              <a:gd name="T13" fmla="*/ 45 h 121"/>
                              <a:gd name="T14" fmla="*/ 71 w 88"/>
                              <a:gd name="T15" fmla="*/ 48 h 121"/>
                              <a:gd name="T16" fmla="*/ 62 w 88"/>
                              <a:gd name="T17" fmla="*/ 53 h 121"/>
                              <a:gd name="T18" fmla="*/ 62 w 88"/>
                              <a:gd name="T19" fmla="*/ 98 h 121"/>
                              <a:gd name="T20" fmla="*/ 71 w 88"/>
                              <a:gd name="T21" fmla="*/ 107 h 121"/>
                              <a:gd name="T22" fmla="*/ 76 w 88"/>
                              <a:gd name="T23" fmla="*/ 112 h 121"/>
                              <a:gd name="T24" fmla="*/ 82 w 88"/>
                              <a:gd name="T25" fmla="*/ 115 h 121"/>
                              <a:gd name="T26" fmla="*/ 88 w 88"/>
                              <a:gd name="T27" fmla="*/ 121 h 121"/>
                              <a:gd name="T28" fmla="*/ 51 w 88"/>
                              <a:gd name="T29" fmla="*/ 118 h 121"/>
                              <a:gd name="T30" fmla="*/ 54 w 88"/>
                              <a:gd name="T31" fmla="*/ 118 h 121"/>
                              <a:gd name="T32" fmla="*/ 57 w 88"/>
                              <a:gd name="T33" fmla="*/ 115 h 121"/>
                              <a:gd name="T34" fmla="*/ 51 w 88"/>
                              <a:gd name="T35" fmla="*/ 107 h 121"/>
                              <a:gd name="T36" fmla="*/ 26 w 88"/>
                              <a:gd name="T37" fmla="*/ 101 h 121"/>
                              <a:gd name="T38" fmla="*/ 29 w 88"/>
                              <a:gd name="T39" fmla="*/ 112 h 121"/>
                              <a:gd name="T40" fmla="*/ 31 w 88"/>
                              <a:gd name="T41" fmla="*/ 118 h 121"/>
                              <a:gd name="T42" fmla="*/ 37 w 88"/>
                              <a:gd name="T43" fmla="*/ 118 h 121"/>
                              <a:gd name="T44" fmla="*/ 0 w 88"/>
                              <a:gd name="T45" fmla="*/ 121 h 121"/>
                              <a:gd name="T46" fmla="*/ 6 w 88"/>
                              <a:gd name="T47" fmla="*/ 118 h 121"/>
                              <a:gd name="T48" fmla="*/ 12 w 88"/>
                              <a:gd name="T49" fmla="*/ 115 h 121"/>
                              <a:gd name="T50" fmla="*/ 12 w 88"/>
                              <a:gd name="T51" fmla="*/ 110 h 121"/>
                              <a:gd name="T52" fmla="*/ 12 w 88"/>
                              <a:gd name="T53" fmla="*/ 31 h 121"/>
                              <a:gd name="T54" fmla="*/ 12 w 88"/>
                              <a:gd name="T55" fmla="*/ 17 h 121"/>
                              <a:gd name="T56" fmla="*/ 12 w 88"/>
                              <a:gd name="T57" fmla="*/ 11 h 121"/>
                              <a:gd name="T58" fmla="*/ 9 w 88"/>
                              <a:gd name="T59" fmla="*/ 8 h 121"/>
                              <a:gd name="T60" fmla="*/ 6 w 88"/>
                              <a:gd name="T61" fmla="*/ 8 h 121"/>
                              <a:gd name="T62" fmla="*/ 0 w 88"/>
                              <a:gd name="T63" fmla="*/ 8 h 121"/>
                              <a:gd name="T64" fmla="*/ 26 w 88"/>
                              <a:gd name="T65" fmla="*/ 0 h 1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88" h="121">
                                <a:moveTo>
                                  <a:pt x="26" y="0"/>
                                </a:moveTo>
                                <a:lnTo>
                                  <a:pt x="26" y="76"/>
                                </a:lnTo>
                                <a:lnTo>
                                  <a:pt x="48" y="59"/>
                                </a:lnTo>
                                <a:lnTo>
                                  <a:pt x="54" y="53"/>
                                </a:lnTo>
                                <a:lnTo>
                                  <a:pt x="57" y="51"/>
                                </a:lnTo>
                                <a:lnTo>
                                  <a:pt x="57" y="48"/>
                                </a:lnTo>
                                <a:lnTo>
                                  <a:pt x="54" y="45"/>
                                </a:lnTo>
                                <a:lnTo>
                                  <a:pt x="51" y="45"/>
                                </a:lnTo>
                                <a:lnTo>
                                  <a:pt x="51" y="42"/>
                                </a:lnTo>
                                <a:lnTo>
                                  <a:pt x="82" y="42"/>
                                </a:lnTo>
                                <a:lnTo>
                                  <a:pt x="82" y="45"/>
                                </a:lnTo>
                                <a:lnTo>
                                  <a:pt x="76" y="45"/>
                                </a:lnTo>
                                <a:lnTo>
                                  <a:pt x="71" y="48"/>
                                </a:lnTo>
                                <a:lnTo>
                                  <a:pt x="68" y="51"/>
                                </a:lnTo>
                                <a:lnTo>
                                  <a:pt x="62" y="53"/>
                                </a:lnTo>
                                <a:lnTo>
                                  <a:pt x="40" y="70"/>
                                </a:lnTo>
                                <a:lnTo>
                                  <a:pt x="62" y="98"/>
                                </a:lnTo>
                                <a:lnTo>
                                  <a:pt x="68" y="104"/>
                                </a:lnTo>
                                <a:lnTo>
                                  <a:pt x="71" y="107"/>
                                </a:lnTo>
                                <a:lnTo>
                                  <a:pt x="73" y="110"/>
                                </a:lnTo>
                                <a:lnTo>
                                  <a:pt x="76" y="112"/>
                                </a:lnTo>
                                <a:lnTo>
                                  <a:pt x="79" y="115"/>
                                </a:lnTo>
                                <a:lnTo>
                                  <a:pt x="82" y="115"/>
                                </a:lnTo>
                                <a:lnTo>
                                  <a:pt x="88" y="115"/>
                                </a:lnTo>
                                <a:lnTo>
                                  <a:pt x="88" y="121"/>
                                </a:lnTo>
                                <a:lnTo>
                                  <a:pt x="51" y="121"/>
                                </a:lnTo>
                                <a:lnTo>
                                  <a:pt x="51" y="118"/>
                                </a:lnTo>
                                <a:lnTo>
                                  <a:pt x="54" y="118"/>
                                </a:lnTo>
                                <a:lnTo>
                                  <a:pt x="57" y="115"/>
                                </a:lnTo>
                                <a:lnTo>
                                  <a:pt x="54" y="112"/>
                                </a:lnTo>
                                <a:lnTo>
                                  <a:pt x="51" y="107"/>
                                </a:lnTo>
                                <a:lnTo>
                                  <a:pt x="26" y="76"/>
                                </a:lnTo>
                                <a:lnTo>
                                  <a:pt x="26" y="101"/>
                                </a:lnTo>
                                <a:lnTo>
                                  <a:pt x="29" y="110"/>
                                </a:lnTo>
                                <a:lnTo>
                                  <a:pt x="29" y="112"/>
                                </a:lnTo>
                                <a:lnTo>
                                  <a:pt x="29" y="115"/>
                                </a:lnTo>
                                <a:lnTo>
                                  <a:pt x="31" y="118"/>
                                </a:lnTo>
                                <a:lnTo>
                                  <a:pt x="34" y="118"/>
                                </a:lnTo>
                                <a:lnTo>
                                  <a:pt x="37" y="118"/>
                                </a:lnTo>
                                <a:lnTo>
                                  <a:pt x="37" y="121"/>
                                </a:lnTo>
                                <a:lnTo>
                                  <a:pt x="0" y="121"/>
                                </a:lnTo>
                                <a:lnTo>
                                  <a:pt x="0" y="118"/>
                                </a:lnTo>
                                <a:lnTo>
                                  <a:pt x="6" y="118"/>
                                </a:lnTo>
                                <a:lnTo>
                                  <a:pt x="9" y="115"/>
                                </a:lnTo>
                                <a:lnTo>
                                  <a:pt x="12" y="115"/>
                                </a:lnTo>
                                <a:lnTo>
                                  <a:pt x="12" y="112"/>
                                </a:lnTo>
                                <a:lnTo>
                                  <a:pt x="12" y="110"/>
                                </a:lnTo>
                                <a:lnTo>
                                  <a:pt x="12" y="101"/>
                                </a:lnTo>
                                <a:lnTo>
                                  <a:pt x="12" y="31"/>
                                </a:lnTo>
                                <a:lnTo>
                                  <a:pt x="12" y="22"/>
                                </a:lnTo>
                                <a:lnTo>
                                  <a:pt x="12" y="17"/>
                                </a:lnTo>
                                <a:lnTo>
                                  <a:pt x="12" y="14"/>
                                </a:lnTo>
                                <a:lnTo>
                                  <a:pt x="12" y="11"/>
                                </a:lnTo>
                                <a:lnTo>
                                  <a:pt x="9" y="8"/>
                                </a:lnTo>
                                <a:lnTo>
                                  <a:pt x="6" y="8"/>
                                </a:lnTo>
                                <a:lnTo>
                                  <a:pt x="3" y="11"/>
                                </a:lnTo>
                                <a:lnTo>
                                  <a:pt x="0" y="8"/>
                                </a:lnTo>
                                <a:lnTo>
                                  <a:pt x="23" y="0"/>
                                </a:lnTo>
                                <a:lnTo>
                                  <a:pt x="2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6" name="Freeform 680"/>
                        <wps:cNvSpPr>
                          <a:spLocks/>
                        </wps:cNvSpPr>
                        <wps:spPr bwMode="auto">
                          <a:xfrm>
                            <a:off x="1579" y="1109"/>
                            <a:ext cx="129" cy="79"/>
                          </a:xfrm>
                          <a:custGeom>
                            <a:avLst/>
                            <a:gdLst>
                              <a:gd name="T0" fmla="*/ 31 w 129"/>
                              <a:gd name="T1" fmla="*/ 14 h 79"/>
                              <a:gd name="T2" fmla="*/ 36 w 129"/>
                              <a:gd name="T3" fmla="*/ 8 h 79"/>
                              <a:gd name="T4" fmla="*/ 42 w 129"/>
                              <a:gd name="T5" fmla="*/ 3 h 79"/>
                              <a:gd name="T6" fmla="*/ 53 w 129"/>
                              <a:gd name="T7" fmla="*/ 0 h 79"/>
                              <a:gd name="T8" fmla="*/ 64 w 129"/>
                              <a:gd name="T9" fmla="*/ 5 h 79"/>
                              <a:gd name="T10" fmla="*/ 73 w 129"/>
                              <a:gd name="T11" fmla="*/ 17 h 79"/>
                              <a:gd name="T12" fmla="*/ 87 w 129"/>
                              <a:gd name="T13" fmla="*/ 5 h 79"/>
                              <a:gd name="T14" fmla="*/ 98 w 129"/>
                              <a:gd name="T15" fmla="*/ 0 h 79"/>
                              <a:gd name="T16" fmla="*/ 109 w 129"/>
                              <a:gd name="T17" fmla="*/ 3 h 79"/>
                              <a:gd name="T18" fmla="*/ 118 w 129"/>
                              <a:gd name="T19" fmla="*/ 14 h 79"/>
                              <a:gd name="T20" fmla="*/ 120 w 129"/>
                              <a:gd name="T21" fmla="*/ 28 h 79"/>
                              <a:gd name="T22" fmla="*/ 120 w 129"/>
                              <a:gd name="T23" fmla="*/ 67 h 79"/>
                              <a:gd name="T24" fmla="*/ 120 w 129"/>
                              <a:gd name="T25" fmla="*/ 76 h 79"/>
                              <a:gd name="T26" fmla="*/ 126 w 129"/>
                              <a:gd name="T27" fmla="*/ 79 h 79"/>
                              <a:gd name="T28" fmla="*/ 129 w 129"/>
                              <a:gd name="T29" fmla="*/ 79 h 79"/>
                              <a:gd name="T30" fmla="*/ 95 w 129"/>
                              <a:gd name="T31" fmla="*/ 79 h 79"/>
                              <a:gd name="T32" fmla="*/ 98 w 129"/>
                              <a:gd name="T33" fmla="*/ 79 h 79"/>
                              <a:gd name="T34" fmla="*/ 104 w 129"/>
                              <a:gd name="T35" fmla="*/ 73 h 79"/>
                              <a:gd name="T36" fmla="*/ 104 w 129"/>
                              <a:gd name="T37" fmla="*/ 67 h 79"/>
                              <a:gd name="T38" fmla="*/ 104 w 129"/>
                              <a:gd name="T39" fmla="*/ 31 h 79"/>
                              <a:gd name="T40" fmla="*/ 104 w 129"/>
                              <a:gd name="T41" fmla="*/ 17 h 79"/>
                              <a:gd name="T42" fmla="*/ 92 w 129"/>
                              <a:gd name="T43" fmla="*/ 11 h 79"/>
                              <a:gd name="T44" fmla="*/ 84 w 129"/>
                              <a:gd name="T45" fmla="*/ 14 h 79"/>
                              <a:gd name="T46" fmla="*/ 73 w 129"/>
                              <a:gd name="T47" fmla="*/ 22 h 79"/>
                              <a:gd name="T48" fmla="*/ 73 w 129"/>
                              <a:gd name="T49" fmla="*/ 25 h 79"/>
                              <a:gd name="T50" fmla="*/ 73 w 129"/>
                              <a:gd name="T51" fmla="*/ 70 h 79"/>
                              <a:gd name="T52" fmla="*/ 73 w 129"/>
                              <a:gd name="T53" fmla="*/ 76 h 79"/>
                              <a:gd name="T54" fmla="*/ 78 w 129"/>
                              <a:gd name="T55" fmla="*/ 79 h 79"/>
                              <a:gd name="T56" fmla="*/ 84 w 129"/>
                              <a:gd name="T57" fmla="*/ 79 h 79"/>
                              <a:gd name="T58" fmla="*/ 47 w 129"/>
                              <a:gd name="T59" fmla="*/ 79 h 79"/>
                              <a:gd name="T60" fmla="*/ 53 w 129"/>
                              <a:gd name="T61" fmla="*/ 76 h 79"/>
                              <a:gd name="T62" fmla="*/ 56 w 129"/>
                              <a:gd name="T63" fmla="*/ 70 h 79"/>
                              <a:gd name="T64" fmla="*/ 59 w 129"/>
                              <a:gd name="T65" fmla="*/ 62 h 79"/>
                              <a:gd name="T66" fmla="*/ 56 w 129"/>
                              <a:gd name="T67" fmla="*/ 22 h 79"/>
                              <a:gd name="T68" fmla="*/ 50 w 129"/>
                              <a:gd name="T69" fmla="*/ 14 h 79"/>
                              <a:gd name="T70" fmla="*/ 39 w 129"/>
                              <a:gd name="T71" fmla="*/ 11 h 79"/>
                              <a:gd name="T72" fmla="*/ 31 w 129"/>
                              <a:gd name="T73" fmla="*/ 17 h 79"/>
                              <a:gd name="T74" fmla="*/ 25 w 129"/>
                              <a:gd name="T75" fmla="*/ 62 h 79"/>
                              <a:gd name="T76" fmla="*/ 25 w 129"/>
                              <a:gd name="T77" fmla="*/ 73 h 79"/>
                              <a:gd name="T78" fmla="*/ 28 w 129"/>
                              <a:gd name="T79" fmla="*/ 76 h 79"/>
                              <a:gd name="T80" fmla="*/ 36 w 129"/>
                              <a:gd name="T81" fmla="*/ 79 h 79"/>
                              <a:gd name="T82" fmla="*/ 0 w 129"/>
                              <a:gd name="T83" fmla="*/ 79 h 79"/>
                              <a:gd name="T84" fmla="*/ 2 w 129"/>
                              <a:gd name="T85" fmla="*/ 79 h 79"/>
                              <a:gd name="T86" fmla="*/ 8 w 129"/>
                              <a:gd name="T87" fmla="*/ 76 h 79"/>
                              <a:gd name="T88" fmla="*/ 11 w 129"/>
                              <a:gd name="T89" fmla="*/ 67 h 79"/>
                              <a:gd name="T90" fmla="*/ 11 w 129"/>
                              <a:gd name="T91" fmla="*/ 34 h 79"/>
                              <a:gd name="T92" fmla="*/ 11 w 129"/>
                              <a:gd name="T93" fmla="*/ 17 h 79"/>
                              <a:gd name="T94" fmla="*/ 8 w 129"/>
                              <a:gd name="T95" fmla="*/ 11 h 79"/>
                              <a:gd name="T96" fmla="*/ 5 w 129"/>
                              <a:gd name="T97" fmla="*/ 11 h 79"/>
                              <a:gd name="T98" fmla="*/ 0 w 129"/>
                              <a:gd name="T99" fmla="*/ 11 h 79"/>
                              <a:gd name="T100" fmla="*/ 22 w 129"/>
                              <a:gd name="T101" fmla="*/ 0 h 79"/>
                              <a:gd name="T102" fmla="*/ 25 w 129"/>
                              <a:gd name="T103" fmla="*/ 17 h 79"/>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29" h="79">
                                <a:moveTo>
                                  <a:pt x="25" y="17"/>
                                </a:moveTo>
                                <a:lnTo>
                                  <a:pt x="31" y="14"/>
                                </a:lnTo>
                                <a:lnTo>
                                  <a:pt x="33" y="8"/>
                                </a:lnTo>
                                <a:lnTo>
                                  <a:pt x="36" y="8"/>
                                </a:lnTo>
                                <a:lnTo>
                                  <a:pt x="39" y="5"/>
                                </a:lnTo>
                                <a:lnTo>
                                  <a:pt x="42" y="3"/>
                                </a:lnTo>
                                <a:lnTo>
                                  <a:pt x="47" y="3"/>
                                </a:lnTo>
                                <a:lnTo>
                                  <a:pt x="53" y="0"/>
                                </a:lnTo>
                                <a:lnTo>
                                  <a:pt x="59" y="3"/>
                                </a:lnTo>
                                <a:lnTo>
                                  <a:pt x="64" y="5"/>
                                </a:lnTo>
                                <a:lnTo>
                                  <a:pt x="70" y="11"/>
                                </a:lnTo>
                                <a:lnTo>
                                  <a:pt x="73" y="17"/>
                                </a:lnTo>
                                <a:lnTo>
                                  <a:pt x="78" y="8"/>
                                </a:lnTo>
                                <a:lnTo>
                                  <a:pt x="87" y="5"/>
                                </a:lnTo>
                                <a:lnTo>
                                  <a:pt x="92" y="3"/>
                                </a:lnTo>
                                <a:lnTo>
                                  <a:pt x="98" y="0"/>
                                </a:lnTo>
                                <a:lnTo>
                                  <a:pt x="104" y="3"/>
                                </a:lnTo>
                                <a:lnTo>
                                  <a:pt x="109" y="3"/>
                                </a:lnTo>
                                <a:lnTo>
                                  <a:pt x="115" y="8"/>
                                </a:lnTo>
                                <a:lnTo>
                                  <a:pt x="118" y="14"/>
                                </a:lnTo>
                                <a:lnTo>
                                  <a:pt x="118" y="20"/>
                                </a:lnTo>
                                <a:lnTo>
                                  <a:pt x="120" y="28"/>
                                </a:lnTo>
                                <a:lnTo>
                                  <a:pt x="120" y="62"/>
                                </a:lnTo>
                                <a:lnTo>
                                  <a:pt x="120" y="67"/>
                                </a:lnTo>
                                <a:lnTo>
                                  <a:pt x="120" y="73"/>
                                </a:lnTo>
                                <a:lnTo>
                                  <a:pt x="120" y="76"/>
                                </a:lnTo>
                                <a:lnTo>
                                  <a:pt x="123" y="76"/>
                                </a:lnTo>
                                <a:lnTo>
                                  <a:pt x="126" y="79"/>
                                </a:lnTo>
                                <a:lnTo>
                                  <a:pt x="129" y="79"/>
                                </a:lnTo>
                                <a:lnTo>
                                  <a:pt x="95" y="79"/>
                                </a:lnTo>
                                <a:lnTo>
                                  <a:pt x="98" y="79"/>
                                </a:lnTo>
                                <a:lnTo>
                                  <a:pt x="101" y="76"/>
                                </a:lnTo>
                                <a:lnTo>
                                  <a:pt x="104" y="73"/>
                                </a:lnTo>
                                <a:lnTo>
                                  <a:pt x="104" y="70"/>
                                </a:lnTo>
                                <a:lnTo>
                                  <a:pt x="104" y="67"/>
                                </a:lnTo>
                                <a:lnTo>
                                  <a:pt x="104" y="62"/>
                                </a:lnTo>
                                <a:lnTo>
                                  <a:pt x="104" y="31"/>
                                </a:lnTo>
                                <a:lnTo>
                                  <a:pt x="104" y="22"/>
                                </a:lnTo>
                                <a:lnTo>
                                  <a:pt x="104" y="17"/>
                                </a:lnTo>
                                <a:lnTo>
                                  <a:pt x="98" y="14"/>
                                </a:lnTo>
                                <a:lnTo>
                                  <a:pt x="92" y="11"/>
                                </a:lnTo>
                                <a:lnTo>
                                  <a:pt x="87" y="11"/>
                                </a:lnTo>
                                <a:lnTo>
                                  <a:pt x="84" y="14"/>
                                </a:lnTo>
                                <a:lnTo>
                                  <a:pt x="78" y="17"/>
                                </a:lnTo>
                                <a:lnTo>
                                  <a:pt x="73" y="22"/>
                                </a:lnTo>
                                <a:lnTo>
                                  <a:pt x="73" y="25"/>
                                </a:lnTo>
                                <a:lnTo>
                                  <a:pt x="73" y="62"/>
                                </a:lnTo>
                                <a:lnTo>
                                  <a:pt x="73" y="70"/>
                                </a:lnTo>
                                <a:lnTo>
                                  <a:pt x="73" y="73"/>
                                </a:lnTo>
                                <a:lnTo>
                                  <a:pt x="73" y="76"/>
                                </a:lnTo>
                                <a:lnTo>
                                  <a:pt x="76" y="76"/>
                                </a:lnTo>
                                <a:lnTo>
                                  <a:pt x="78" y="79"/>
                                </a:lnTo>
                                <a:lnTo>
                                  <a:pt x="84" y="79"/>
                                </a:lnTo>
                                <a:lnTo>
                                  <a:pt x="47" y="79"/>
                                </a:lnTo>
                                <a:lnTo>
                                  <a:pt x="50" y="79"/>
                                </a:lnTo>
                                <a:lnTo>
                                  <a:pt x="53" y="76"/>
                                </a:lnTo>
                                <a:lnTo>
                                  <a:pt x="56" y="73"/>
                                </a:lnTo>
                                <a:lnTo>
                                  <a:pt x="56" y="70"/>
                                </a:lnTo>
                                <a:lnTo>
                                  <a:pt x="59" y="67"/>
                                </a:lnTo>
                                <a:lnTo>
                                  <a:pt x="59" y="62"/>
                                </a:lnTo>
                                <a:lnTo>
                                  <a:pt x="59" y="31"/>
                                </a:lnTo>
                                <a:lnTo>
                                  <a:pt x="56" y="22"/>
                                </a:lnTo>
                                <a:lnTo>
                                  <a:pt x="56" y="17"/>
                                </a:lnTo>
                                <a:lnTo>
                                  <a:pt x="50" y="14"/>
                                </a:lnTo>
                                <a:lnTo>
                                  <a:pt x="45" y="11"/>
                                </a:lnTo>
                                <a:lnTo>
                                  <a:pt x="39" y="11"/>
                                </a:lnTo>
                                <a:lnTo>
                                  <a:pt x="36" y="14"/>
                                </a:lnTo>
                                <a:lnTo>
                                  <a:pt x="31" y="17"/>
                                </a:lnTo>
                                <a:lnTo>
                                  <a:pt x="25" y="22"/>
                                </a:lnTo>
                                <a:lnTo>
                                  <a:pt x="25" y="62"/>
                                </a:lnTo>
                                <a:lnTo>
                                  <a:pt x="25" y="70"/>
                                </a:lnTo>
                                <a:lnTo>
                                  <a:pt x="25" y="73"/>
                                </a:lnTo>
                                <a:lnTo>
                                  <a:pt x="28" y="76"/>
                                </a:lnTo>
                                <a:lnTo>
                                  <a:pt x="31" y="79"/>
                                </a:lnTo>
                                <a:lnTo>
                                  <a:pt x="36" y="79"/>
                                </a:lnTo>
                                <a:lnTo>
                                  <a:pt x="0" y="79"/>
                                </a:lnTo>
                                <a:lnTo>
                                  <a:pt x="2" y="79"/>
                                </a:lnTo>
                                <a:lnTo>
                                  <a:pt x="5" y="76"/>
                                </a:lnTo>
                                <a:lnTo>
                                  <a:pt x="8" y="76"/>
                                </a:lnTo>
                                <a:lnTo>
                                  <a:pt x="8" y="73"/>
                                </a:lnTo>
                                <a:lnTo>
                                  <a:pt x="11" y="67"/>
                                </a:lnTo>
                                <a:lnTo>
                                  <a:pt x="11" y="62"/>
                                </a:lnTo>
                                <a:lnTo>
                                  <a:pt x="11" y="34"/>
                                </a:lnTo>
                                <a:lnTo>
                                  <a:pt x="11" y="22"/>
                                </a:lnTo>
                                <a:lnTo>
                                  <a:pt x="11" y="17"/>
                                </a:lnTo>
                                <a:lnTo>
                                  <a:pt x="8" y="14"/>
                                </a:lnTo>
                                <a:lnTo>
                                  <a:pt x="8" y="11"/>
                                </a:lnTo>
                                <a:lnTo>
                                  <a:pt x="5" y="11"/>
                                </a:lnTo>
                                <a:lnTo>
                                  <a:pt x="2" y="11"/>
                                </a:lnTo>
                                <a:lnTo>
                                  <a:pt x="0" y="11"/>
                                </a:lnTo>
                                <a:lnTo>
                                  <a:pt x="22" y="0"/>
                                </a:lnTo>
                                <a:lnTo>
                                  <a:pt x="25" y="0"/>
                                </a:lnTo>
                                <a:lnTo>
                                  <a:pt x="25" y="17"/>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7" name="Freeform 681"/>
                        <wps:cNvSpPr>
                          <a:spLocks noEditPoints="1"/>
                        </wps:cNvSpPr>
                        <wps:spPr bwMode="auto">
                          <a:xfrm>
                            <a:off x="2090" y="729"/>
                            <a:ext cx="79" cy="121"/>
                          </a:xfrm>
                          <a:custGeom>
                            <a:avLst/>
                            <a:gdLst>
                              <a:gd name="T0" fmla="*/ 25 w 79"/>
                              <a:gd name="T1" fmla="*/ 56 h 121"/>
                              <a:gd name="T2" fmla="*/ 34 w 79"/>
                              <a:gd name="T3" fmla="*/ 48 h 121"/>
                              <a:gd name="T4" fmla="*/ 42 w 79"/>
                              <a:gd name="T5" fmla="*/ 42 h 121"/>
                              <a:gd name="T6" fmla="*/ 50 w 79"/>
                              <a:gd name="T7" fmla="*/ 42 h 121"/>
                              <a:gd name="T8" fmla="*/ 56 w 79"/>
                              <a:gd name="T9" fmla="*/ 42 h 121"/>
                              <a:gd name="T10" fmla="*/ 65 w 79"/>
                              <a:gd name="T11" fmla="*/ 45 h 121"/>
                              <a:gd name="T12" fmla="*/ 70 w 79"/>
                              <a:gd name="T13" fmla="*/ 51 h 121"/>
                              <a:gd name="T14" fmla="*/ 76 w 79"/>
                              <a:gd name="T15" fmla="*/ 59 h 121"/>
                              <a:gd name="T16" fmla="*/ 79 w 79"/>
                              <a:gd name="T17" fmla="*/ 67 h 121"/>
                              <a:gd name="T18" fmla="*/ 79 w 79"/>
                              <a:gd name="T19" fmla="*/ 79 h 121"/>
                              <a:gd name="T20" fmla="*/ 79 w 79"/>
                              <a:gd name="T21" fmla="*/ 90 h 121"/>
                              <a:gd name="T22" fmla="*/ 73 w 79"/>
                              <a:gd name="T23" fmla="*/ 101 h 121"/>
                              <a:gd name="T24" fmla="*/ 65 w 79"/>
                              <a:gd name="T25" fmla="*/ 110 h 121"/>
                              <a:gd name="T26" fmla="*/ 56 w 79"/>
                              <a:gd name="T27" fmla="*/ 118 h 121"/>
                              <a:gd name="T28" fmla="*/ 48 w 79"/>
                              <a:gd name="T29" fmla="*/ 121 h 121"/>
                              <a:gd name="T30" fmla="*/ 39 w 79"/>
                              <a:gd name="T31" fmla="*/ 121 h 121"/>
                              <a:gd name="T32" fmla="*/ 31 w 79"/>
                              <a:gd name="T33" fmla="*/ 121 h 121"/>
                              <a:gd name="T34" fmla="*/ 25 w 79"/>
                              <a:gd name="T35" fmla="*/ 118 h 121"/>
                              <a:gd name="T36" fmla="*/ 17 w 79"/>
                              <a:gd name="T37" fmla="*/ 115 h 121"/>
                              <a:gd name="T38" fmla="*/ 11 w 79"/>
                              <a:gd name="T39" fmla="*/ 112 h 121"/>
                              <a:gd name="T40" fmla="*/ 11 w 79"/>
                              <a:gd name="T41" fmla="*/ 31 h 121"/>
                              <a:gd name="T42" fmla="*/ 11 w 79"/>
                              <a:gd name="T43" fmla="*/ 25 h 121"/>
                              <a:gd name="T44" fmla="*/ 11 w 79"/>
                              <a:gd name="T45" fmla="*/ 17 h 121"/>
                              <a:gd name="T46" fmla="*/ 11 w 79"/>
                              <a:gd name="T47" fmla="*/ 14 h 121"/>
                              <a:gd name="T48" fmla="*/ 8 w 79"/>
                              <a:gd name="T49" fmla="*/ 11 h 121"/>
                              <a:gd name="T50" fmla="*/ 8 w 79"/>
                              <a:gd name="T51" fmla="*/ 11 h 121"/>
                              <a:gd name="T52" fmla="*/ 8 w 79"/>
                              <a:gd name="T53" fmla="*/ 8 h 121"/>
                              <a:gd name="T54" fmla="*/ 6 w 79"/>
                              <a:gd name="T55" fmla="*/ 8 h 121"/>
                              <a:gd name="T56" fmla="*/ 3 w 79"/>
                              <a:gd name="T57" fmla="*/ 8 h 121"/>
                              <a:gd name="T58" fmla="*/ 0 w 79"/>
                              <a:gd name="T59" fmla="*/ 11 h 121"/>
                              <a:gd name="T60" fmla="*/ 0 w 79"/>
                              <a:gd name="T61" fmla="*/ 8 h 121"/>
                              <a:gd name="T62" fmla="*/ 22 w 79"/>
                              <a:gd name="T63" fmla="*/ 0 h 121"/>
                              <a:gd name="T64" fmla="*/ 25 w 79"/>
                              <a:gd name="T65" fmla="*/ 0 h 121"/>
                              <a:gd name="T66" fmla="*/ 25 w 79"/>
                              <a:gd name="T67" fmla="*/ 56 h 121"/>
                              <a:gd name="T68" fmla="*/ 25 w 79"/>
                              <a:gd name="T69" fmla="*/ 62 h 121"/>
                              <a:gd name="T70" fmla="*/ 25 w 79"/>
                              <a:gd name="T71" fmla="*/ 107 h 121"/>
                              <a:gd name="T72" fmla="*/ 28 w 79"/>
                              <a:gd name="T73" fmla="*/ 112 h 121"/>
                              <a:gd name="T74" fmla="*/ 34 w 79"/>
                              <a:gd name="T75" fmla="*/ 115 h 121"/>
                              <a:gd name="T76" fmla="*/ 39 w 79"/>
                              <a:gd name="T77" fmla="*/ 115 h 121"/>
                              <a:gd name="T78" fmla="*/ 45 w 79"/>
                              <a:gd name="T79" fmla="*/ 115 h 121"/>
                              <a:gd name="T80" fmla="*/ 50 w 79"/>
                              <a:gd name="T81" fmla="*/ 115 h 121"/>
                              <a:gd name="T82" fmla="*/ 59 w 79"/>
                              <a:gd name="T83" fmla="*/ 107 h 121"/>
                              <a:gd name="T84" fmla="*/ 62 w 79"/>
                              <a:gd name="T85" fmla="*/ 101 h 121"/>
                              <a:gd name="T86" fmla="*/ 65 w 79"/>
                              <a:gd name="T87" fmla="*/ 93 h 121"/>
                              <a:gd name="T88" fmla="*/ 65 w 79"/>
                              <a:gd name="T89" fmla="*/ 84 h 121"/>
                              <a:gd name="T90" fmla="*/ 65 w 79"/>
                              <a:gd name="T91" fmla="*/ 76 h 121"/>
                              <a:gd name="T92" fmla="*/ 62 w 79"/>
                              <a:gd name="T93" fmla="*/ 67 h 121"/>
                              <a:gd name="T94" fmla="*/ 59 w 79"/>
                              <a:gd name="T95" fmla="*/ 62 h 121"/>
                              <a:gd name="T96" fmla="*/ 50 w 79"/>
                              <a:gd name="T97" fmla="*/ 56 h 121"/>
                              <a:gd name="T98" fmla="*/ 42 w 79"/>
                              <a:gd name="T99" fmla="*/ 53 h 121"/>
                              <a:gd name="T100" fmla="*/ 39 w 79"/>
                              <a:gd name="T101" fmla="*/ 53 h 121"/>
                              <a:gd name="T102" fmla="*/ 34 w 79"/>
                              <a:gd name="T103" fmla="*/ 56 h 121"/>
                              <a:gd name="T104" fmla="*/ 31 w 79"/>
                              <a:gd name="T105" fmla="*/ 59 h 121"/>
                              <a:gd name="T106" fmla="*/ 25 w 79"/>
                              <a:gd name="T107" fmla="*/ 62 h 12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9" h="121">
                                <a:moveTo>
                                  <a:pt x="25" y="56"/>
                                </a:moveTo>
                                <a:lnTo>
                                  <a:pt x="34" y="48"/>
                                </a:lnTo>
                                <a:lnTo>
                                  <a:pt x="42" y="42"/>
                                </a:lnTo>
                                <a:lnTo>
                                  <a:pt x="50" y="42"/>
                                </a:lnTo>
                                <a:lnTo>
                                  <a:pt x="56" y="42"/>
                                </a:lnTo>
                                <a:lnTo>
                                  <a:pt x="65" y="45"/>
                                </a:lnTo>
                                <a:lnTo>
                                  <a:pt x="70" y="51"/>
                                </a:lnTo>
                                <a:lnTo>
                                  <a:pt x="76" y="59"/>
                                </a:lnTo>
                                <a:lnTo>
                                  <a:pt x="79" y="67"/>
                                </a:lnTo>
                                <a:lnTo>
                                  <a:pt x="79" y="79"/>
                                </a:lnTo>
                                <a:lnTo>
                                  <a:pt x="79" y="90"/>
                                </a:lnTo>
                                <a:lnTo>
                                  <a:pt x="73" y="101"/>
                                </a:lnTo>
                                <a:lnTo>
                                  <a:pt x="65" y="110"/>
                                </a:lnTo>
                                <a:lnTo>
                                  <a:pt x="56" y="118"/>
                                </a:lnTo>
                                <a:lnTo>
                                  <a:pt x="48" y="121"/>
                                </a:lnTo>
                                <a:lnTo>
                                  <a:pt x="39" y="121"/>
                                </a:lnTo>
                                <a:lnTo>
                                  <a:pt x="31" y="121"/>
                                </a:lnTo>
                                <a:lnTo>
                                  <a:pt x="25" y="118"/>
                                </a:lnTo>
                                <a:lnTo>
                                  <a:pt x="17" y="115"/>
                                </a:lnTo>
                                <a:lnTo>
                                  <a:pt x="11" y="112"/>
                                </a:lnTo>
                                <a:lnTo>
                                  <a:pt x="11" y="31"/>
                                </a:lnTo>
                                <a:lnTo>
                                  <a:pt x="11" y="25"/>
                                </a:lnTo>
                                <a:lnTo>
                                  <a:pt x="11" y="17"/>
                                </a:lnTo>
                                <a:lnTo>
                                  <a:pt x="11" y="14"/>
                                </a:lnTo>
                                <a:lnTo>
                                  <a:pt x="8" y="11"/>
                                </a:lnTo>
                                <a:lnTo>
                                  <a:pt x="8" y="8"/>
                                </a:lnTo>
                                <a:lnTo>
                                  <a:pt x="6" y="8"/>
                                </a:lnTo>
                                <a:lnTo>
                                  <a:pt x="3" y="8"/>
                                </a:lnTo>
                                <a:lnTo>
                                  <a:pt x="0" y="11"/>
                                </a:lnTo>
                                <a:lnTo>
                                  <a:pt x="0" y="8"/>
                                </a:lnTo>
                                <a:lnTo>
                                  <a:pt x="22" y="0"/>
                                </a:lnTo>
                                <a:lnTo>
                                  <a:pt x="25" y="0"/>
                                </a:lnTo>
                                <a:lnTo>
                                  <a:pt x="25" y="56"/>
                                </a:lnTo>
                                <a:close/>
                                <a:moveTo>
                                  <a:pt x="25" y="62"/>
                                </a:moveTo>
                                <a:lnTo>
                                  <a:pt x="25" y="107"/>
                                </a:lnTo>
                                <a:lnTo>
                                  <a:pt x="28" y="112"/>
                                </a:lnTo>
                                <a:lnTo>
                                  <a:pt x="34" y="115"/>
                                </a:lnTo>
                                <a:lnTo>
                                  <a:pt x="39" y="115"/>
                                </a:lnTo>
                                <a:lnTo>
                                  <a:pt x="45" y="115"/>
                                </a:lnTo>
                                <a:lnTo>
                                  <a:pt x="50" y="115"/>
                                </a:lnTo>
                                <a:lnTo>
                                  <a:pt x="59" y="107"/>
                                </a:lnTo>
                                <a:lnTo>
                                  <a:pt x="62" y="101"/>
                                </a:lnTo>
                                <a:lnTo>
                                  <a:pt x="65" y="93"/>
                                </a:lnTo>
                                <a:lnTo>
                                  <a:pt x="65" y="84"/>
                                </a:lnTo>
                                <a:lnTo>
                                  <a:pt x="65" y="76"/>
                                </a:lnTo>
                                <a:lnTo>
                                  <a:pt x="62" y="67"/>
                                </a:lnTo>
                                <a:lnTo>
                                  <a:pt x="59" y="62"/>
                                </a:lnTo>
                                <a:lnTo>
                                  <a:pt x="50" y="56"/>
                                </a:lnTo>
                                <a:lnTo>
                                  <a:pt x="42" y="53"/>
                                </a:lnTo>
                                <a:lnTo>
                                  <a:pt x="39" y="53"/>
                                </a:lnTo>
                                <a:lnTo>
                                  <a:pt x="34" y="56"/>
                                </a:lnTo>
                                <a:lnTo>
                                  <a:pt x="31" y="59"/>
                                </a:lnTo>
                                <a:lnTo>
                                  <a:pt x="25" y="6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8" name="Freeform 682"/>
                        <wps:cNvSpPr>
                          <a:spLocks/>
                        </wps:cNvSpPr>
                        <wps:spPr bwMode="auto">
                          <a:xfrm>
                            <a:off x="2275" y="1365"/>
                            <a:ext cx="85" cy="79"/>
                          </a:xfrm>
                          <a:custGeom>
                            <a:avLst/>
                            <a:gdLst>
                              <a:gd name="T0" fmla="*/ 73 w 85"/>
                              <a:gd name="T1" fmla="*/ 0 h 79"/>
                              <a:gd name="T2" fmla="*/ 73 w 85"/>
                              <a:gd name="T3" fmla="*/ 45 h 79"/>
                              <a:gd name="T4" fmla="*/ 73 w 85"/>
                              <a:gd name="T5" fmla="*/ 53 h 79"/>
                              <a:gd name="T6" fmla="*/ 73 w 85"/>
                              <a:gd name="T7" fmla="*/ 59 h 79"/>
                              <a:gd name="T8" fmla="*/ 73 w 85"/>
                              <a:gd name="T9" fmla="*/ 62 h 79"/>
                              <a:gd name="T10" fmla="*/ 76 w 85"/>
                              <a:gd name="T11" fmla="*/ 65 h 79"/>
                              <a:gd name="T12" fmla="*/ 76 w 85"/>
                              <a:gd name="T13" fmla="*/ 67 h 79"/>
                              <a:gd name="T14" fmla="*/ 76 w 85"/>
                              <a:gd name="T15" fmla="*/ 67 h 79"/>
                              <a:gd name="T16" fmla="*/ 79 w 85"/>
                              <a:gd name="T17" fmla="*/ 67 h 79"/>
                              <a:gd name="T18" fmla="*/ 82 w 85"/>
                              <a:gd name="T19" fmla="*/ 67 h 79"/>
                              <a:gd name="T20" fmla="*/ 85 w 85"/>
                              <a:gd name="T21" fmla="*/ 67 h 79"/>
                              <a:gd name="T22" fmla="*/ 85 w 85"/>
                              <a:gd name="T23" fmla="*/ 70 h 79"/>
                              <a:gd name="T24" fmla="*/ 62 w 85"/>
                              <a:gd name="T25" fmla="*/ 79 h 79"/>
                              <a:gd name="T26" fmla="*/ 59 w 85"/>
                              <a:gd name="T27" fmla="*/ 79 h 79"/>
                              <a:gd name="T28" fmla="*/ 59 w 85"/>
                              <a:gd name="T29" fmla="*/ 62 h 79"/>
                              <a:gd name="T30" fmla="*/ 54 w 85"/>
                              <a:gd name="T31" fmla="*/ 67 h 79"/>
                              <a:gd name="T32" fmla="*/ 48 w 85"/>
                              <a:gd name="T33" fmla="*/ 73 h 79"/>
                              <a:gd name="T34" fmla="*/ 42 w 85"/>
                              <a:gd name="T35" fmla="*/ 76 h 79"/>
                              <a:gd name="T36" fmla="*/ 40 w 85"/>
                              <a:gd name="T37" fmla="*/ 76 h 79"/>
                              <a:gd name="T38" fmla="*/ 31 w 85"/>
                              <a:gd name="T39" fmla="*/ 79 h 79"/>
                              <a:gd name="T40" fmla="*/ 26 w 85"/>
                              <a:gd name="T41" fmla="*/ 76 h 79"/>
                              <a:gd name="T42" fmla="*/ 20 w 85"/>
                              <a:gd name="T43" fmla="*/ 73 h 79"/>
                              <a:gd name="T44" fmla="*/ 17 w 85"/>
                              <a:gd name="T45" fmla="*/ 70 h 79"/>
                              <a:gd name="T46" fmla="*/ 14 w 85"/>
                              <a:gd name="T47" fmla="*/ 65 h 79"/>
                              <a:gd name="T48" fmla="*/ 12 w 85"/>
                              <a:gd name="T49" fmla="*/ 56 h 79"/>
                              <a:gd name="T50" fmla="*/ 12 w 85"/>
                              <a:gd name="T51" fmla="*/ 48 h 79"/>
                              <a:gd name="T52" fmla="*/ 12 w 85"/>
                              <a:gd name="T53" fmla="*/ 14 h 79"/>
                              <a:gd name="T54" fmla="*/ 12 w 85"/>
                              <a:gd name="T55" fmla="*/ 8 h 79"/>
                              <a:gd name="T56" fmla="*/ 12 w 85"/>
                              <a:gd name="T57" fmla="*/ 6 h 79"/>
                              <a:gd name="T58" fmla="*/ 9 w 85"/>
                              <a:gd name="T59" fmla="*/ 3 h 79"/>
                              <a:gd name="T60" fmla="*/ 9 w 85"/>
                              <a:gd name="T61" fmla="*/ 3 h 79"/>
                              <a:gd name="T62" fmla="*/ 6 w 85"/>
                              <a:gd name="T63" fmla="*/ 0 h 79"/>
                              <a:gd name="T64" fmla="*/ 0 w 85"/>
                              <a:gd name="T65" fmla="*/ 0 h 79"/>
                              <a:gd name="T66" fmla="*/ 0 w 85"/>
                              <a:gd name="T67" fmla="*/ 0 h 79"/>
                              <a:gd name="T68" fmla="*/ 26 w 85"/>
                              <a:gd name="T69" fmla="*/ 0 h 79"/>
                              <a:gd name="T70" fmla="*/ 26 w 85"/>
                              <a:gd name="T71" fmla="*/ 51 h 79"/>
                              <a:gd name="T72" fmla="*/ 28 w 85"/>
                              <a:gd name="T73" fmla="*/ 59 h 79"/>
                              <a:gd name="T74" fmla="*/ 31 w 85"/>
                              <a:gd name="T75" fmla="*/ 65 h 79"/>
                              <a:gd name="T76" fmla="*/ 34 w 85"/>
                              <a:gd name="T77" fmla="*/ 67 h 79"/>
                              <a:gd name="T78" fmla="*/ 40 w 85"/>
                              <a:gd name="T79" fmla="*/ 67 h 79"/>
                              <a:gd name="T80" fmla="*/ 42 w 85"/>
                              <a:gd name="T81" fmla="*/ 67 h 79"/>
                              <a:gd name="T82" fmla="*/ 48 w 85"/>
                              <a:gd name="T83" fmla="*/ 65 h 79"/>
                              <a:gd name="T84" fmla="*/ 54 w 85"/>
                              <a:gd name="T85" fmla="*/ 62 h 79"/>
                              <a:gd name="T86" fmla="*/ 59 w 85"/>
                              <a:gd name="T87" fmla="*/ 56 h 79"/>
                              <a:gd name="T88" fmla="*/ 59 w 85"/>
                              <a:gd name="T89" fmla="*/ 14 h 79"/>
                              <a:gd name="T90" fmla="*/ 59 w 85"/>
                              <a:gd name="T91" fmla="*/ 8 h 79"/>
                              <a:gd name="T92" fmla="*/ 57 w 85"/>
                              <a:gd name="T93" fmla="*/ 3 h 79"/>
                              <a:gd name="T94" fmla="*/ 54 w 85"/>
                              <a:gd name="T95" fmla="*/ 3 h 79"/>
                              <a:gd name="T96" fmla="*/ 48 w 85"/>
                              <a:gd name="T97" fmla="*/ 0 h 79"/>
                              <a:gd name="T98" fmla="*/ 48 w 85"/>
                              <a:gd name="T99" fmla="*/ 0 h 79"/>
                              <a:gd name="T100" fmla="*/ 73 w 85"/>
                              <a:gd name="T101" fmla="*/ 0 h 7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5" h="79">
                                <a:moveTo>
                                  <a:pt x="73" y="0"/>
                                </a:moveTo>
                                <a:lnTo>
                                  <a:pt x="73" y="45"/>
                                </a:lnTo>
                                <a:lnTo>
                                  <a:pt x="73" y="53"/>
                                </a:lnTo>
                                <a:lnTo>
                                  <a:pt x="73" y="59"/>
                                </a:lnTo>
                                <a:lnTo>
                                  <a:pt x="73" y="62"/>
                                </a:lnTo>
                                <a:lnTo>
                                  <a:pt x="76" y="65"/>
                                </a:lnTo>
                                <a:lnTo>
                                  <a:pt x="76" y="67"/>
                                </a:lnTo>
                                <a:lnTo>
                                  <a:pt x="79" y="67"/>
                                </a:lnTo>
                                <a:lnTo>
                                  <a:pt x="82" y="67"/>
                                </a:lnTo>
                                <a:lnTo>
                                  <a:pt x="85" y="67"/>
                                </a:lnTo>
                                <a:lnTo>
                                  <a:pt x="85" y="70"/>
                                </a:lnTo>
                                <a:lnTo>
                                  <a:pt x="62" y="79"/>
                                </a:lnTo>
                                <a:lnTo>
                                  <a:pt x="59" y="79"/>
                                </a:lnTo>
                                <a:lnTo>
                                  <a:pt x="59" y="62"/>
                                </a:lnTo>
                                <a:lnTo>
                                  <a:pt x="54" y="67"/>
                                </a:lnTo>
                                <a:lnTo>
                                  <a:pt x="48" y="73"/>
                                </a:lnTo>
                                <a:lnTo>
                                  <a:pt x="42" y="76"/>
                                </a:lnTo>
                                <a:lnTo>
                                  <a:pt x="40" y="76"/>
                                </a:lnTo>
                                <a:lnTo>
                                  <a:pt x="31" y="79"/>
                                </a:lnTo>
                                <a:lnTo>
                                  <a:pt x="26" y="76"/>
                                </a:lnTo>
                                <a:lnTo>
                                  <a:pt x="20" y="73"/>
                                </a:lnTo>
                                <a:lnTo>
                                  <a:pt x="17" y="70"/>
                                </a:lnTo>
                                <a:lnTo>
                                  <a:pt x="14" y="65"/>
                                </a:lnTo>
                                <a:lnTo>
                                  <a:pt x="12" y="56"/>
                                </a:lnTo>
                                <a:lnTo>
                                  <a:pt x="12" y="48"/>
                                </a:lnTo>
                                <a:lnTo>
                                  <a:pt x="12" y="14"/>
                                </a:lnTo>
                                <a:lnTo>
                                  <a:pt x="12" y="8"/>
                                </a:lnTo>
                                <a:lnTo>
                                  <a:pt x="12" y="6"/>
                                </a:lnTo>
                                <a:lnTo>
                                  <a:pt x="9" y="3"/>
                                </a:lnTo>
                                <a:lnTo>
                                  <a:pt x="6" y="0"/>
                                </a:lnTo>
                                <a:lnTo>
                                  <a:pt x="0" y="0"/>
                                </a:lnTo>
                                <a:lnTo>
                                  <a:pt x="26" y="0"/>
                                </a:lnTo>
                                <a:lnTo>
                                  <a:pt x="26" y="51"/>
                                </a:lnTo>
                                <a:lnTo>
                                  <a:pt x="28" y="59"/>
                                </a:lnTo>
                                <a:lnTo>
                                  <a:pt x="31" y="65"/>
                                </a:lnTo>
                                <a:lnTo>
                                  <a:pt x="34" y="67"/>
                                </a:lnTo>
                                <a:lnTo>
                                  <a:pt x="40" y="67"/>
                                </a:lnTo>
                                <a:lnTo>
                                  <a:pt x="42" y="67"/>
                                </a:lnTo>
                                <a:lnTo>
                                  <a:pt x="48" y="65"/>
                                </a:lnTo>
                                <a:lnTo>
                                  <a:pt x="54" y="62"/>
                                </a:lnTo>
                                <a:lnTo>
                                  <a:pt x="59" y="56"/>
                                </a:lnTo>
                                <a:lnTo>
                                  <a:pt x="59" y="14"/>
                                </a:lnTo>
                                <a:lnTo>
                                  <a:pt x="59" y="8"/>
                                </a:lnTo>
                                <a:lnTo>
                                  <a:pt x="57" y="3"/>
                                </a:lnTo>
                                <a:lnTo>
                                  <a:pt x="54" y="3"/>
                                </a:lnTo>
                                <a:lnTo>
                                  <a:pt x="48"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9" name="Freeform 683"/>
                        <wps:cNvSpPr>
                          <a:spLocks noEditPoints="1"/>
                        </wps:cNvSpPr>
                        <wps:spPr bwMode="auto">
                          <a:xfrm>
                            <a:off x="2374" y="1418"/>
                            <a:ext cx="59" cy="88"/>
                          </a:xfrm>
                          <a:custGeom>
                            <a:avLst/>
                            <a:gdLst>
                              <a:gd name="T0" fmla="*/ 11 w 59"/>
                              <a:gd name="T1" fmla="*/ 37 h 88"/>
                              <a:gd name="T2" fmla="*/ 5 w 59"/>
                              <a:gd name="T3" fmla="*/ 26 h 88"/>
                              <a:gd name="T4" fmla="*/ 8 w 59"/>
                              <a:gd name="T5" fmla="*/ 14 h 88"/>
                              <a:gd name="T6" fmla="*/ 19 w 59"/>
                              <a:gd name="T7" fmla="*/ 3 h 88"/>
                              <a:gd name="T8" fmla="*/ 36 w 59"/>
                              <a:gd name="T9" fmla="*/ 0 h 88"/>
                              <a:gd name="T10" fmla="*/ 56 w 59"/>
                              <a:gd name="T11" fmla="*/ 6 h 88"/>
                              <a:gd name="T12" fmla="*/ 59 w 59"/>
                              <a:gd name="T13" fmla="*/ 6 h 88"/>
                              <a:gd name="T14" fmla="*/ 59 w 59"/>
                              <a:gd name="T15" fmla="*/ 6 h 88"/>
                              <a:gd name="T16" fmla="*/ 59 w 59"/>
                              <a:gd name="T17" fmla="*/ 6 h 88"/>
                              <a:gd name="T18" fmla="*/ 59 w 59"/>
                              <a:gd name="T19" fmla="*/ 9 h 88"/>
                              <a:gd name="T20" fmla="*/ 59 w 59"/>
                              <a:gd name="T21" fmla="*/ 9 h 88"/>
                              <a:gd name="T22" fmla="*/ 56 w 59"/>
                              <a:gd name="T23" fmla="*/ 9 h 88"/>
                              <a:gd name="T24" fmla="*/ 50 w 59"/>
                              <a:gd name="T25" fmla="*/ 14 h 88"/>
                              <a:gd name="T26" fmla="*/ 50 w 59"/>
                              <a:gd name="T27" fmla="*/ 29 h 88"/>
                              <a:gd name="T28" fmla="*/ 39 w 59"/>
                              <a:gd name="T29" fmla="*/ 40 h 88"/>
                              <a:gd name="T30" fmla="*/ 25 w 59"/>
                              <a:gd name="T31" fmla="*/ 40 h 88"/>
                              <a:gd name="T32" fmla="*/ 16 w 59"/>
                              <a:gd name="T33" fmla="*/ 43 h 88"/>
                              <a:gd name="T34" fmla="*/ 14 w 59"/>
                              <a:gd name="T35" fmla="*/ 45 h 88"/>
                              <a:gd name="T36" fmla="*/ 14 w 59"/>
                              <a:gd name="T37" fmla="*/ 48 h 88"/>
                              <a:gd name="T38" fmla="*/ 16 w 59"/>
                              <a:gd name="T39" fmla="*/ 51 h 88"/>
                              <a:gd name="T40" fmla="*/ 22 w 59"/>
                              <a:gd name="T41" fmla="*/ 51 h 88"/>
                              <a:gd name="T42" fmla="*/ 39 w 59"/>
                              <a:gd name="T43" fmla="*/ 51 h 88"/>
                              <a:gd name="T44" fmla="*/ 50 w 59"/>
                              <a:gd name="T45" fmla="*/ 54 h 88"/>
                              <a:gd name="T46" fmla="*/ 59 w 59"/>
                              <a:gd name="T47" fmla="*/ 60 h 88"/>
                              <a:gd name="T48" fmla="*/ 56 w 59"/>
                              <a:gd name="T49" fmla="*/ 71 h 88"/>
                              <a:gd name="T50" fmla="*/ 45 w 59"/>
                              <a:gd name="T51" fmla="*/ 85 h 88"/>
                              <a:gd name="T52" fmla="*/ 25 w 59"/>
                              <a:gd name="T53" fmla="*/ 88 h 88"/>
                              <a:gd name="T54" fmla="*/ 5 w 59"/>
                              <a:gd name="T55" fmla="*/ 82 h 88"/>
                              <a:gd name="T56" fmla="*/ 0 w 59"/>
                              <a:gd name="T57" fmla="*/ 76 h 88"/>
                              <a:gd name="T58" fmla="*/ 2 w 59"/>
                              <a:gd name="T59" fmla="*/ 74 h 88"/>
                              <a:gd name="T60" fmla="*/ 5 w 59"/>
                              <a:gd name="T61" fmla="*/ 65 h 88"/>
                              <a:gd name="T62" fmla="*/ 11 w 59"/>
                              <a:gd name="T63" fmla="*/ 60 h 88"/>
                              <a:gd name="T64" fmla="*/ 5 w 59"/>
                              <a:gd name="T65" fmla="*/ 57 h 88"/>
                              <a:gd name="T66" fmla="*/ 5 w 59"/>
                              <a:gd name="T67" fmla="*/ 51 h 88"/>
                              <a:gd name="T68" fmla="*/ 8 w 59"/>
                              <a:gd name="T69" fmla="*/ 48 h 88"/>
                              <a:gd name="T70" fmla="*/ 16 w 59"/>
                              <a:gd name="T71" fmla="*/ 40 h 88"/>
                              <a:gd name="T72" fmla="*/ 22 w 59"/>
                              <a:gd name="T73" fmla="*/ 3 h 88"/>
                              <a:gd name="T74" fmla="*/ 16 w 59"/>
                              <a:gd name="T75" fmla="*/ 12 h 88"/>
                              <a:gd name="T76" fmla="*/ 16 w 59"/>
                              <a:gd name="T77" fmla="*/ 29 h 88"/>
                              <a:gd name="T78" fmla="*/ 25 w 59"/>
                              <a:gd name="T79" fmla="*/ 37 h 88"/>
                              <a:gd name="T80" fmla="*/ 33 w 59"/>
                              <a:gd name="T81" fmla="*/ 37 h 88"/>
                              <a:gd name="T82" fmla="*/ 39 w 59"/>
                              <a:gd name="T83" fmla="*/ 31 h 88"/>
                              <a:gd name="T84" fmla="*/ 39 w 59"/>
                              <a:gd name="T85" fmla="*/ 14 h 88"/>
                              <a:gd name="T86" fmla="*/ 33 w 59"/>
                              <a:gd name="T87" fmla="*/ 3 h 88"/>
                              <a:gd name="T88" fmla="*/ 16 w 59"/>
                              <a:gd name="T89" fmla="*/ 60 h 88"/>
                              <a:gd name="T90" fmla="*/ 11 w 59"/>
                              <a:gd name="T91" fmla="*/ 65 h 88"/>
                              <a:gd name="T92" fmla="*/ 8 w 59"/>
                              <a:gd name="T93" fmla="*/ 71 h 88"/>
                              <a:gd name="T94" fmla="*/ 14 w 59"/>
                              <a:gd name="T95" fmla="*/ 76 h 88"/>
                              <a:gd name="T96" fmla="*/ 31 w 59"/>
                              <a:gd name="T97" fmla="*/ 79 h 88"/>
                              <a:gd name="T98" fmla="*/ 47 w 59"/>
                              <a:gd name="T99" fmla="*/ 76 h 88"/>
                              <a:gd name="T100" fmla="*/ 53 w 59"/>
                              <a:gd name="T101" fmla="*/ 68 h 88"/>
                              <a:gd name="T102" fmla="*/ 50 w 59"/>
                              <a:gd name="T103" fmla="*/ 62 h 88"/>
                              <a:gd name="T104" fmla="*/ 39 w 59"/>
                              <a:gd name="T105" fmla="*/ 62 h 88"/>
                              <a:gd name="T106" fmla="*/ 16 w 59"/>
                              <a:gd name="T107" fmla="*/ 60 h 8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9" h="88">
                                <a:moveTo>
                                  <a:pt x="16" y="40"/>
                                </a:moveTo>
                                <a:lnTo>
                                  <a:pt x="11" y="37"/>
                                </a:lnTo>
                                <a:lnTo>
                                  <a:pt x="8" y="31"/>
                                </a:lnTo>
                                <a:lnTo>
                                  <a:pt x="5" y="26"/>
                                </a:lnTo>
                                <a:lnTo>
                                  <a:pt x="5" y="23"/>
                                </a:lnTo>
                                <a:lnTo>
                                  <a:pt x="8" y="14"/>
                                </a:lnTo>
                                <a:lnTo>
                                  <a:pt x="11" y="6"/>
                                </a:lnTo>
                                <a:lnTo>
                                  <a:pt x="19" y="3"/>
                                </a:lnTo>
                                <a:lnTo>
                                  <a:pt x="28" y="0"/>
                                </a:lnTo>
                                <a:lnTo>
                                  <a:pt x="36" y="0"/>
                                </a:lnTo>
                                <a:lnTo>
                                  <a:pt x="42" y="6"/>
                                </a:lnTo>
                                <a:lnTo>
                                  <a:pt x="56" y="6"/>
                                </a:lnTo>
                                <a:lnTo>
                                  <a:pt x="59" y="6"/>
                                </a:lnTo>
                                <a:lnTo>
                                  <a:pt x="59" y="9"/>
                                </a:lnTo>
                                <a:lnTo>
                                  <a:pt x="56" y="9"/>
                                </a:lnTo>
                                <a:lnTo>
                                  <a:pt x="47" y="9"/>
                                </a:lnTo>
                                <a:lnTo>
                                  <a:pt x="50" y="14"/>
                                </a:lnTo>
                                <a:lnTo>
                                  <a:pt x="50" y="20"/>
                                </a:lnTo>
                                <a:lnTo>
                                  <a:pt x="50" y="29"/>
                                </a:lnTo>
                                <a:lnTo>
                                  <a:pt x="45" y="34"/>
                                </a:lnTo>
                                <a:lnTo>
                                  <a:pt x="39" y="40"/>
                                </a:lnTo>
                                <a:lnTo>
                                  <a:pt x="28" y="40"/>
                                </a:lnTo>
                                <a:lnTo>
                                  <a:pt x="25" y="40"/>
                                </a:lnTo>
                                <a:lnTo>
                                  <a:pt x="19" y="40"/>
                                </a:lnTo>
                                <a:lnTo>
                                  <a:pt x="16" y="43"/>
                                </a:lnTo>
                                <a:lnTo>
                                  <a:pt x="14" y="45"/>
                                </a:lnTo>
                                <a:lnTo>
                                  <a:pt x="14" y="48"/>
                                </a:lnTo>
                                <a:lnTo>
                                  <a:pt x="16" y="51"/>
                                </a:lnTo>
                                <a:lnTo>
                                  <a:pt x="19" y="51"/>
                                </a:lnTo>
                                <a:lnTo>
                                  <a:pt x="22" y="51"/>
                                </a:lnTo>
                                <a:lnTo>
                                  <a:pt x="28" y="51"/>
                                </a:lnTo>
                                <a:lnTo>
                                  <a:pt x="39" y="51"/>
                                </a:lnTo>
                                <a:lnTo>
                                  <a:pt x="45" y="51"/>
                                </a:lnTo>
                                <a:lnTo>
                                  <a:pt x="50" y="54"/>
                                </a:lnTo>
                                <a:lnTo>
                                  <a:pt x="56" y="57"/>
                                </a:lnTo>
                                <a:lnTo>
                                  <a:pt x="59" y="60"/>
                                </a:lnTo>
                                <a:lnTo>
                                  <a:pt x="59" y="65"/>
                                </a:lnTo>
                                <a:lnTo>
                                  <a:pt x="56" y="71"/>
                                </a:lnTo>
                                <a:lnTo>
                                  <a:pt x="50" y="79"/>
                                </a:lnTo>
                                <a:lnTo>
                                  <a:pt x="45" y="85"/>
                                </a:lnTo>
                                <a:lnTo>
                                  <a:pt x="36" y="88"/>
                                </a:lnTo>
                                <a:lnTo>
                                  <a:pt x="25" y="88"/>
                                </a:lnTo>
                                <a:lnTo>
                                  <a:pt x="14" y="88"/>
                                </a:lnTo>
                                <a:lnTo>
                                  <a:pt x="5" y="82"/>
                                </a:lnTo>
                                <a:lnTo>
                                  <a:pt x="2" y="79"/>
                                </a:lnTo>
                                <a:lnTo>
                                  <a:pt x="0" y="76"/>
                                </a:lnTo>
                                <a:lnTo>
                                  <a:pt x="2" y="74"/>
                                </a:lnTo>
                                <a:lnTo>
                                  <a:pt x="2" y="71"/>
                                </a:lnTo>
                                <a:lnTo>
                                  <a:pt x="5" y="65"/>
                                </a:lnTo>
                                <a:lnTo>
                                  <a:pt x="8" y="65"/>
                                </a:lnTo>
                                <a:lnTo>
                                  <a:pt x="11" y="60"/>
                                </a:lnTo>
                                <a:lnTo>
                                  <a:pt x="8" y="57"/>
                                </a:lnTo>
                                <a:lnTo>
                                  <a:pt x="5" y="57"/>
                                </a:lnTo>
                                <a:lnTo>
                                  <a:pt x="5" y="54"/>
                                </a:lnTo>
                                <a:lnTo>
                                  <a:pt x="5" y="51"/>
                                </a:lnTo>
                                <a:lnTo>
                                  <a:pt x="8" y="48"/>
                                </a:lnTo>
                                <a:lnTo>
                                  <a:pt x="11" y="43"/>
                                </a:lnTo>
                                <a:lnTo>
                                  <a:pt x="16" y="40"/>
                                </a:lnTo>
                                <a:close/>
                                <a:moveTo>
                                  <a:pt x="28" y="3"/>
                                </a:moveTo>
                                <a:lnTo>
                                  <a:pt x="22" y="3"/>
                                </a:lnTo>
                                <a:lnTo>
                                  <a:pt x="19" y="6"/>
                                </a:lnTo>
                                <a:lnTo>
                                  <a:pt x="16" y="12"/>
                                </a:lnTo>
                                <a:lnTo>
                                  <a:pt x="16" y="17"/>
                                </a:lnTo>
                                <a:lnTo>
                                  <a:pt x="16" y="29"/>
                                </a:lnTo>
                                <a:lnTo>
                                  <a:pt x="19" y="34"/>
                                </a:lnTo>
                                <a:lnTo>
                                  <a:pt x="25" y="37"/>
                                </a:lnTo>
                                <a:lnTo>
                                  <a:pt x="28" y="37"/>
                                </a:lnTo>
                                <a:lnTo>
                                  <a:pt x="33" y="37"/>
                                </a:lnTo>
                                <a:lnTo>
                                  <a:pt x="36" y="34"/>
                                </a:lnTo>
                                <a:lnTo>
                                  <a:pt x="39" y="31"/>
                                </a:lnTo>
                                <a:lnTo>
                                  <a:pt x="42" y="23"/>
                                </a:lnTo>
                                <a:lnTo>
                                  <a:pt x="39" y="14"/>
                                </a:lnTo>
                                <a:lnTo>
                                  <a:pt x="36" y="9"/>
                                </a:lnTo>
                                <a:lnTo>
                                  <a:pt x="33" y="3"/>
                                </a:lnTo>
                                <a:lnTo>
                                  <a:pt x="28" y="3"/>
                                </a:lnTo>
                                <a:close/>
                                <a:moveTo>
                                  <a:pt x="16" y="60"/>
                                </a:moveTo>
                                <a:lnTo>
                                  <a:pt x="14" y="62"/>
                                </a:lnTo>
                                <a:lnTo>
                                  <a:pt x="11" y="65"/>
                                </a:lnTo>
                                <a:lnTo>
                                  <a:pt x="11" y="68"/>
                                </a:lnTo>
                                <a:lnTo>
                                  <a:pt x="8" y="71"/>
                                </a:lnTo>
                                <a:lnTo>
                                  <a:pt x="11" y="74"/>
                                </a:lnTo>
                                <a:lnTo>
                                  <a:pt x="14" y="76"/>
                                </a:lnTo>
                                <a:lnTo>
                                  <a:pt x="22" y="79"/>
                                </a:lnTo>
                                <a:lnTo>
                                  <a:pt x="31" y="79"/>
                                </a:lnTo>
                                <a:lnTo>
                                  <a:pt x="42" y="79"/>
                                </a:lnTo>
                                <a:lnTo>
                                  <a:pt x="47" y="76"/>
                                </a:lnTo>
                                <a:lnTo>
                                  <a:pt x="53" y="71"/>
                                </a:lnTo>
                                <a:lnTo>
                                  <a:pt x="53" y="68"/>
                                </a:lnTo>
                                <a:lnTo>
                                  <a:pt x="53" y="65"/>
                                </a:lnTo>
                                <a:lnTo>
                                  <a:pt x="50" y="62"/>
                                </a:lnTo>
                                <a:lnTo>
                                  <a:pt x="45" y="62"/>
                                </a:lnTo>
                                <a:lnTo>
                                  <a:pt x="39" y="62"/>
                                </a:lnTo>
                                <a:lnTo>
                                  <a:pt x="25" y="60"/>
                                </a:lnTo>
                                <a:lnTo>
                                  <a:pt x="16" y="6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0" name="Freeform 684"/>
                        <wps:cNvSpPr>
                          <a:spLocks/>
                        </wps:cNvSpPr>
                        <wps:spPr bwMode="auto">
                          <a:xfrm>
                            <a:off x="4149" y="1030"/>
                            <a:ext cx="65" cy="62"/>
                          </a:xfrm>
                          <a:custGeom>
                            <a:avLst/>
                            <a:gdLst>
                              <a:gd name="T0" fmla="*/ 20 w 65"/>
                              <a:gd name="T1" fmla="*/ 11 h 62"/>
                              <a:gd name="T2" fmla="*/ 28 w 65"/>
                              <a:gd name="T3" fmla="*/ 6 h 62"/>
                              <a:gd name="T4" fmla="*/ 34 w 65"/>
                              <a:gd name="T5" fmla="*/ 0 h 62"/>
                              <a:gd name="T6" fmla="*/ 42 w 65"/>
                              <a:gd name="T7" fmla="*/ 0 h 62"/>
                              <a:gd name="T8" fmla="*/ 45 w 65"/>
                              <a:gd name="T9" fmla="*/ 0 h 62"/>
                              <a:gd name="T10" fmla="*/ 51 w 65"/>
                              <a:gd name="T11" fmla="*/ 3 h 62"/>
                              <a:gd name="T12" fmla="*/ 53 w 65"/>
                              <a:gd name="T13" fmla="*/ 6 h 62"/>
                              <a:gd name="T14" fmla="*/ 56 w 65"/>
                              <a:gd name="T15" fmla="*/ 8 h 62"/>
                              <a:gd name="T16" fmla="*/ 56 w 65"/>
                              <a:gd name="T17" fmla="*/ 14 h 62"/>
                              <a:gd name="T18" fmla="*/ 56 w 65"/>
                              <a:gd name="T19" fmla="*/ 23 h 62"/>
                              <a:gd name="T20" fmla="*/ 56 w 65"/>
                              <a:gd name="T21" fmla="*/ 48 h 62"/>
                              <a:gd name="T22" fmla="*/ 56 w 65"/>
                              <a:gd name="T23" fmla="*/ 54 h 62"/>
                              <a:gd name="T24" fmla="*/ 59 w 65"/>
                              <a:gd name="T25" fmla="*/ 56 h 62"/>
                              <a:gd name="T26" fmla="*/ 59 w 65"/>
                              <a:gd name="T27" fmla="*/ 59 h 62"/>
                              <a:gd name="T28" fmla="*/ 59 w 65"/>
                              <a:gd name="T29" fmla="*/ 59 h 62"/>
                              <a:gd name="T30" fmla="*/ 62 w 65"/>
                              <a:gd name="T31" fmla="*/ 59 h 62"/>
                              <a:gd name="T32" fmla="*/ 65 w 65"/>
                              <a:gd name="T33" fmla="*/ 59 h 62"/>
                              <a:gd name="T34" fmla="*/ 65 w 65"/>
                              <a:gd name="T35" fmla="*/ 62 h 62"/>
                              <a:gd name="T36" fmla="*/ 36 w 65"/>
                              <a:gd name="T37" fmla="*/ 62 h 62"/>
                              <a:gd name="T38" fmla="*/ 36 w 65"/>
                              <a:gd name="T39" fmla="*/ 59 h 62"/>
                              <a:gd name="T40" fmla="*/ 39 w 65"/>
                              <a:gd name="T41" fmla="*/ 59 h 62"/>
                              <a:gd name="T42" fmla="*/ 42 w 65"/>
                              <a:gd name="T43" fmla="*/ 59 h 62"/>
                              <a:gd name="T44" fmla="*/ 42 w 65"/>
                              <a:gd name="T45" fmla="*/ 59 h 62"/>
                              <a:gd name="T46" fmla="*/ 45 w 65"/>
                              <a:gd name="T47" fmla="*/ 56 h 62"/>
                              <a:gd name="T48" fmla="*/ 45 w 65"/>
                              <a:gd name="T49" fmla="*/ 54 h 62"/>
                              <a:gd name="T50" fmla="*/ 45 w 65"/>
                              <a:gd name="T51" fmla="*/ 54 h 62"/>
                              <a:gd name="T52" fmla="*/ 45 w 65"/>
                              <a:gd name="T53" fmla="*/ 48 h 62"/>
                              <a:gd name="T54" fmla="*/ 45 w 65"/>
                              <a:gd name="T55" fmla="*/ 23 h 62"/>
                              <a:gd name="T56" fmla="*/ 45 w 65"/>
                              <a:gd name="T57" fmla="*/ 17 h 62"/>
                              <a:gd name="T58" fmla="*/ 42 w 65"/>
                              <a:gd name="T59" fmla="*/ 11 h 62"/>
                              <a:gd name="T60" fmla="*/ 39 w 65"/>
                              <a:gd name="T61" fmla="*/ 8 h 62"/>
                              <a:gd name="T62" fmla="*/ 36 w 65"/>
                              <a:gd name="T63" fmla="*/ 8 h 62"/>
                              <a:gd name="T64" fmla="*/ 28 w 65"/>
                              <a:gd name="T65" fmla="*/ 11 h 62"/>
                              <a:gd name="T66" fmla="*/ 20 w 65"/>
                              <a:gd name="T67" fmla="*/ 17 h 62"/>
                              <a:gd name="T68" fmla="*/ 20 w 65"/>
                              <a:gd name="T69" fmla="*/ 48 h 62"/>
                              <a:gd name="T70" fmla="*/ 20 w 65"/>
                              <a:gd name="T71" fmla="*/ 54 h 62"/>
                              <a:gd name="T72" fmla="*/ 20 w 65"/>
                              <a:gd name="T73" fmla="*/ 56 h 62"/>
                              <a:gd name="T74" fmla="*/ 22 w 65"/>
                              <a:gd name="T75" fmla="*/ 59 h 62"/>
                              <a:gd name="T76" fmla="*/ 22 w 65"/>
                              <a:gd name="T77" fmla="*/ 59 h 62"/>
                              <a:gd name="T78" fmla="*/ 25 w 65"/>
                              <a:gd name="T79" fmla="*/ 59 h 62"/>
                              <a:gd name="T80" fmla="*/ 28 w 65"/>
                              <a:gd name="T81" fmla="*/ 59 h 62"/>
                              <a:gd name="T82" fmla="*/ 28 w 65"/>
                              <a:gd name="T83" fmla="*/ 62 h 62"/>
                              <a:gd name="T84" fmla="*/ 0 w 65"/>
                              <a:gd name="T85" fmla="*/ 62 h 62"/>
                              <a:gd name="T86" fmla="*/ 0 w 65"/>
                              <a:gd name="T87" fmla="*/ 59 h 62"/>
                              <a:gd name="T88" fmla="*/ 0 w 65"/>
                              <a:gd name="T89" fmla="*/ 59 h 62"/>
                              <a:gd name="T90" fmla="*/ 6 w 65"/>
                              <a:gd name="T91" fmla="*/ 59 h 62"/>
                              <a:gd name="T92" fmla="*/ 6 w 65"/>
                              <a:gd name="T93" fmla="*/ 56 h 62"/>
                              <a:gd name="T94" fmla="*/ 8 w 65"/>
                              <a:gd name="T95" fmla="*/ 54 h 62"/>
                              <a:gd name="T96" fmla="*/ 8 w 65"/>
                              <a:gd name="T97" fmla="*/ 48 h 62"/>
                              <a:gd name="T98" fmla="*/ 8 w 65"/>
                              <a:gd name="T99" fmla="*/ 25 h 62"/>
                              <a:gd name="T100" fmla="*/ 8 w 65"/>
                              <a:gd name="T101" fmla="*/ 17 h 62"/>
                              <a:gd name="T102" fmla="*/ 8 w 65"/>
                              <a:gd name="T103" fmla="*/ 11 h 62"/>
                              <a:gd name="T104" fmla="*/ 8 w 65"/>
                              <a:gd name="T105" fmla="*/ 8 h 62"/>
                              <a:gd name="T106" fmla="*/ 6 w 65"/>
                              <a:gd name="T107" fmla="*/ 8 h 62"/>
                              <a:gd name="T108" fmla="*/ 6 w 65"/>
                              <a:gd name="T109" fmla="*/ 6 h 62"/>
                              <a:gd name="T110" fmla="*/ 6 w 65"/>
                              <a:gd name="T111" fmla="*/ 6 h 62"/>
                              <a:gd name="T112" fmla="*/ 3 w 65"/>
                              <a:gd name="T113" fmla="*/ 8 h 62"/>
                              <a:gd name="T114" fmla="*/ 0 w 65"/>
                              <a:gd name="T115" fmla="*/ 8 h 62"/>
                              <a:gd name="T116" fmla="*/ 0 w 65"/>
                              <a:gd name="T117" fmla="*/ 6 h 62"/>
                              <a:gd name="T118" fmla="*/ 17 w 65"/>
                              <a:gd name="T119" fmla="*/ 0 h 62"/>
                              <a:gd name="T120" fmla="*/ 20 w 65"/>
                              <a:gd name="T121" fmla="*/ 0 h 62"/>
                              <a:gd name="T122" fmla="*/ 20 w 65"/>
                              <a:gd name="T123" fmla="*/ 11 h 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5" h="62">
                                <a:moveTo>
                                  <a:pt x="20" y="11"/>
                                </a:moveTo>
                                <a:lnTo>
                                  <a:pt x="28" y="6"/>
                                </a:lnTo>
                                <a:lnTo>
                                  <a:pt x="34" y="0"/>
                                </a:lnTo>
                                <a:lnTo>
                                  <a:pt x="42" y="0"/>
                                </a:lnTo>
                                <a:lnTo>
                                  <a:pt x="45" y="0"/>
                                </a:lnTo>
                                <a:lnTo>
                                  <a:pt x="51" y="3"/>
                                </a:lnTo>
                                <a:lnTo>
                                  <a:pt x="53" y="6"/>
                                </a:lnTo>
                                <a:lnTo>
                                  <a:pt x="56" y="8"/>
                                </a:lnTo>
                                <a:lnTo>
                                  <a:pt x="56" y="14"/>
                                </a:lnTo>
                                <a:lnTo>
                                  <a:pt x="56" y="23"/>
                                </a:lnTo>
                                <a:lnTo>
                                  <a:pt x="56" y="48"/>
                                </a:lnTo>
                                <a:lnTo>
                                  <a:pt x="56" y="54"/>
                                </a:lnTo>
                                <a:lnTo>
                                  <a:pt x="59" y="56"/>
                                </a:lnTo>
                                <a:lnTo>
                                  <a:pt x="59" y="59"/>
                                </a:lnTo>
                                <a:lnTo>
                                  <a:pt x="62" y="59"/>
                                </a:lnTo>
                                <a:lnTo>
                                  <a:pt x="65" y="59"/>
                                </a:lnTo>
                                <a:lnTo>
                                  <a:pt x="65" y="62"/>
                                </a:lnTo>
                                <a:lnTo>
                                  <a:pt x="36" y="62"/>
                                </a:lnTo>
                                <a:lnTo>
                                  <a:pt x="36" y="59"/>
                                </a:lnTo>
                                <a:lnTo>
                                  <a:pt x="39" y="59"/>
                                </a:lnTo>
                                <a:lnTo>
                                  <a:pt x="42" y="59"/>
                                </a:lnTo>
                                <a:lnTo>
                                  <a:pt x="45" y="56"/>
                                </a:lnTo>
                                <a:lnTo>
                                  <a:pt x="45" y="54"/>
                                </a:lnTo>
                                <a:lnTo>
                                  <a:pt x="45" y="48"/>
                                </a:lnTo>
                                <a:lnTo>
                                  <a:pt x="45" y="23"/>
                                </a:lnTo>
                                <a:lnTo>
                                  <a:pt x="45" y="17"/>
                                </a:lnTo>
                                <a:lnTo>
                                  <a:pt x="42" y="11"/>
                                </a:lnTo>
                                <a:lnTo>
                                  <a:pt x="39" y="8"/>
                                </a:lnTo>
                                <a:lnTo>
                                  <a:pt x="36" y="8"/>
                                </a:lnTo>
                                <a:lnTo>
                                  <a:pt x="28" y="11"/>
                                </a:lnTo>
                                <a:lnTo>
                                  <a:pt x="20" y="17"/>
                                </a:lnTo>
                                <a:lnTo>
                                  <a:pt x="20" y="48"/>
                                </a:lnTo>
                                <a:lnTo>
                                  <a:pt x="20" y="54"/>
                                </a:lnTo>
                                <a:lnTo>
                                  <a:pt x="20" y="56"/>
                                </a:lnTo>
                                <a:lnTo>
                                  <a:pt x="22" y="59"/>
                                </a:lnTo>
                                <a:lnTo>
                                  <a:pt x="25" y="59"/>
                                </a:lnTo>
                                <a:lnTo>
                                  <a:pt x="28" y="59"/>
                                </a:lnTo>
                                <a:lnTo>
                                  <a:pt x="28" y="62"/>
                                </a:lnTo>
                                <a:lnTo>
                                  <a:pt x="0" y="62"/>
                                </a:lnTo>
                                <a:lnTo>
                                  <a:pt x="0" y="59"/>
                                </a:lnTo>
                                <a:lnTo>
                                  <a:pt x="6" y="59"/>
                                </a:lnTo>
                                <a:lnTo>
                                  <a:pt x="6" y="56"/>
                                </a:lnTo>
                                <a:lnTo>
                                  <a:pt x="8" y="54"/>
                                </a:lnTo>
                                <a:lnTo>
                                  <a:pt x="8" y="48"/>
                                </a:lnTo>
                                <a:lnTo>
                                  <a:pt x="8" y="25"/>
                                </a:lnTo>
                                <a:lnTo>
                                  <a:pt x="8" y="17"/>
                                </a:lnTo>
                                <a:lnTo>
                                  <a:pt x="8" y="11"/>
                                </a:lnTo>
                                <a:lnTo>
                                  <a:pt x="8" y="8"/>
                                </a:lnTo>
                                <a:lnTo>
                                  <a:pt x="6" y="8"/>
                                </a:lnTo>
                                <a:lnTo>
                                  <a:pt x="6" y="6"/>
                                </a:lnTo>
                                <a:lnTo>
                                  <a:pt x="3" y="8"/>
                                </a:lnTo>
                                <a:lnTo>
                                  <a:pt x="0" y="8"/>
                                </a:lnTo>
                                <a:lnTo>
                                  <a:pt x="0" y="6"/>
                                </a:lnTo>
                                <a:lnTo>
                                  <a:pt x="17" y="0"/>
                                </a:lnTo>
                                <a:lnTo>
                                  <a:pt x="20" y="0"/>
                                </a:lnTo>
                                <a:lnTo>
                                  <a:pt x="20"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1" name="Freeform 685"/>
                        <wps:cNvSpPr>
                          <a:spLocks/>
                        </wps:cNvSpPr>
                        <wps:spPr bwMode="auto">
                          <a:xfrm>
                            <a:off x="4157" y="1553"/>
                            <a:ext cx="104" cy="62"/>
                          </a:xfrm>
                          <a:custGeom>
                            <a:avLst/>
                            <a:gdLst>
                              <a:gd name="T0" fmla="*/ 26 w 104"/>
                              <a:gd name="T1" fmla="*/ 9 h 62"/>
                              <a:gd name="T2" fmla="*/ 28 w 104"/>
                              <a:gd name="T3" fmla="*/ 6 h 62"/>
                              <a:gd name="T4" fmla="*/ 37 w 104"/>
                              <a:gd name="T5" fmla="*/ 3 h 62"/>
                              <a:gd name="T6" fmla="*/ 43 w 104"/>
                              <a:gd name="T7" fmla="*/ 0 h 62"/>
                              <a:gd name="T8" fmla="*/ 54 w 104"/>
                              <a:gd name="T9" fmla="*/ 3 h 62"/>
                              <a:gd name="T10" fmla="*/ 59 w 104"/>
                              <a:gd name="T11" fmla="*/ 15 h 62"/>
                              <a:gd name="T12" fmla="*/ 71 w 104"/>
                              <a:gd name="T13" fmla="*/ 3 h 62"/>
                              <a:gd name="T14" fmla="*/ 79 w 104"/>
                              <a:gd name="T15" fmla="*/ 0 h 62"/>
                              <a:gd name="T16" fmla="*/ 87 w 104"/>
                              <a:gd name="T17" fmla="*/ 3 h 62"/>
                              <a:gd name="T18" fmla="*/ 96 w 104"/>
                              <a:gd name="T19" fmla="*/ 12 h 62"/>
                              <a:gd name="T20" fmla="*/ 96 w 104"/>
                              <a:gd name="T21" fmla="*/ 23 h 62"/>
                              <a:gd name="T22" fmla="*/ 96 w 104"/>
                              <a:gd name="T23" fmla="*/ 54 h 62"/>
                              <a:gd name="T24" fmla="*/ 99 w 104"/>
                              <a:gd name="T25" fmla="*/ 60 h 62"/>
                              <a:gd name="T26" fmla="*/ 102 w 104"/>
                              <a:gd name="T27" fmla="*/ 62 h 62"/>
                              <a:gd name="T28" fmla="*/ 104 w 104"/>
                              <a:gd name="T29" fmla="*/ 62 h 62"/>
                              <a:gd name="T30" fmla="*/ 76 w 104"/>
                              <a:gd name="T31" fmla="*/ 62 h 62"/>
                              <a:gd name="T32" fmla="*/ 79 w 104"/>
                              <a:gd name="T33" fmla="*/ 62 h 62"/>
                              <a:gd name="T34" fmla="*/ 85 w 104"/>
                              <a:gd name="T35" fmla="*/ 60 h 62"/>
                              <a:gd name="T36" fmla="*/ 85 w 104"/>
                              <a:gd name="T37" fmla="*/ 54 h 62"/>
                              <a:gd name="T38" fmla="*/ 85 w 104"/>
                              <a:gd name="T39" fmla="*/ 23 h 62"/>
                              <a:gd name="T40" fmla="*/ 82 w 104"/>
                              <a:gd name="T41" fmla="*/ 15 h 62"/>
                              <a:gd name="T42" fmla="*/ 73 w 104"/>
                              <a:gd name="T43" fmla="*/ 9 h 62"/>
                              <a:gd name="T44" fmla="*/ 68 w 104"/>
                              <a:gd name="T45" fmla="*/ 12 h 62"/>
                              <a:gd name="T46" fmla="*/ 59 w 104"/>
                              <a:gd name="T47" fmla="*/ 17 h 62"/>
                              <a:gd name="T48" fmla="*/ 59 w 104"/>
                              <a:gd name="T49" fmla="*/ 20 h 62"/>
                              <a:gd name="T50" fmla="*/ 59 w 104"/>
                              <a:gd name="T51" fmla="*/ 54 h 62"/>
                              <a:gd name="T52" fmla="*/ 59 w 104"/>
                              <a:gd name="T53" fmla="*/ 60 h 62"/>
                              <a:gd name="T54" fmla="*/ 65 w 104"/>
                              <a:gd name="T55" fmla="*/ 62 h 62"/>
                              <a:gd name="T56" fmla="*/ 68 w 104"/>
                              <a:gd name="T57" fmla="*/ 62 h 62"/>
                              <a:gd name="T58" fmla="*/ 40 w 104"/>
                              <a:gd name="T59" fmla="*/ 62 h 62"/>
                              <a:gd name="T60" fmla="*/ 45 w 104"/>
                              <a:gd name="T61" fmla="*/ 60 h 62"/>
                              <a:gd name="T62" fmla="*/ 48 w 104"/>
                              <a:gd name="T63" fmla="*/ 57 h 62"/>
                              <a:gd name="T64" fmla="*/ 48 w 104"/>
                              <a:gd name="T65" fmla="*/ 48 h 62"/>
                              <a:gd name="T66" fmla="*/ 48 w 104"/>
                              <a:gd name="T67" fmla="*/ 17 h 62"/>
                              <a:gd name="T68" fmla="*/ 43 w 104"/>
                              <a:gd name="T69" fmla="*/ 9 h 62"/>
                              <a:gd name="T70" fmla="*/ 34 w 104"/>
                              <a:gd name="T71" fmla="*/ 9 h 62"/>
                              <a:gd name="T72" fmla="*/ 26 w 104"/>
                              <a:gd name="T73" fmla="*/ 15 h 62"/>
                              <a:gd name="T74" fmla="*/ 23 w 104"/>
                              <a:gd name="T75" fmla="*/ 48 h 62"/>
                              <a:gd name="T76" fmla="*/ 23 w 104"/>
                              <a:gd name="T77" fmla="*/ 57 h 62"/>
                              <a:gd name="T78" fmla="*/ 26 w 104"/>
                              <a:gd name="T79" fmla="*/ 60 h 62"/>
                              <a:gd name="T80" fmla="*/ 31 w 104"/>
                              <a:gd name="T81" fmla="*/ 62 h 62"/>
                              <a:gd name="T82" fmla="*/ 0 w 104"/>
                              <a:gd name="T83" fmla="*/ 62 h 62"/>
                              <a:gd name="T84" fmla="*/ 6 w 104"/>
                              <a:gd name="T85" fmla="*/ 62 h 62"/>
                              <a:gd name="T86" fmla="*/ 9 w 104"/>
                              <a:gd name="T87" fmla="*/ 60 h 62"/>
                              <a:gd name="T88" fmla="*/ 9 w 104"/>
                              <a:gd name="T89" fmla="*/ 54 h 62"/>
                              <a:gd name="T90" fmla="*/ 9 w 104"/>
                              <a:gd name="T91" fmla="*/ 26 h 62"/>
                              <a:gd name="T92" fmla="*/ 9 w 104"/>
                              <a:gd name="T93" fmla="*/ 12 h 62"/>
                              <a:gd name="T94" fmla="*/ 9 w 104"/>
                              <a:gd name="T95" fmla="*/ 9 h 62"/>
                              <a:gd name="T96" fmla="*/ 6 w 104"/>
                              <a:gd name="T97" fmla="*/ 9 h 62"/>
                              <a:gd name="T98" fmla="*/ 3 w 104"/>
                              <a:gd name="T99" fmla="*/ 9 h 62"/>
                              <a:gd name="T100" fmla="*/ 20 w 104"/>
                              <a:gd name="T101" fmla="*/ 0 h 62"/>
                              <a:gd name="T102" fmla="*/ 23 w 104"/>
                              <a:gd name="T103" fmla="*/ 15 h 6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04" h="62">
                                <a:moveTo>
                                  <a:pt x="23" y="15"/>
                                </a:moveTo>
                                <a:lnTo>
                                  <a:pt x="26" y="9"/>
                                </a:lnTo>
                                <a:lnTo>
                                  <a:pt x="28" y="6"/>
                                </a:lnTo>
                                <a:lnTo>
                                  <a:pt x="31" y="3"/>
                                </a:lnTo>
                                <a:lnTo>
                                  <a:pt x="37" y="3"/>
                                </a:lnTo>
                                <a:lnTo>
                                  <a:pt x="40" y="0"/>
                                </a:lnTo>
                                <a:lnTo>
                                  <a:pt x="43" y="0"/>
                                </a:lnTo>
                                <a:lnTo>
                                  <a:pt x="48" y="0"/>
                                </a:lnTo>
                                <a:lnTo>
                                  <a:pt x="54" y="3"/>
                                </a:lnTo>
                                <a:lnTo>
                                  <a:pt x="57" y="9"/>
                                </a:lnTo>
                                <a:lnTo>
                                  <a:pt x="59" y="15"/>
                                </a:lnTo>
                                <a:lnTo>
                                  <a:pt x="65" y="6"/>
                                </a:lnTo>
                                <a:lnTo>
                                  <a:pt x="71" y="3"/>
                                </a:lnTo>
                                <a:lnTo>
                                  <a:pt x="76" y="0"/>
                                </a:lnTo>
                                <a:lnTo>
                                  <a:pt x="79" y="0"/>
                                </a:lnTo>
                                <a:lnTo>
                                  <a:pt x="85" y="0"/>
                                </a:lnTo>
                                <a:lnTo>
                                  <a:pt x="87" y="3"/>
                                </a:lnTo>
                                <a:lnTo>
                                  <a:pt x="93" y="6"/>
                                </a:lnTo>
                                <a:lnTo>
                                  <a:pt x="96" y="12"/>
                                </a:lnTo>
                                <a:lnTo>
                                  <a:pt x="96" y="15"/>
                                </a:lnTo>
                                <a:lnTo>
                                  <a:pt x="96" y="23"/>
                                </a:lnTo>
                                <a:lnTo>
                                  <a:pt x="96" y="48"/>
                                </a:lnTo>
                                <a:lnTo>
                                  <a:pt x="96" y="54"/>
                                </a:lnTo>
                                <a:lnTo>
                                  <a:pt x="96" y="57"/>
                                </a:lnTo>
                                <a:lnTo>
                                  <a:pt x="99" y="60"/>
                                </a:lnTo>
                                <a:lnTo>
                                  <a:pt x="102" y="62"/>
                                </a:lnTo>
                                <a:lnTo>
                                  <a:pt x="104" y="62"/>
                                </a:lnTo>
                                <a:lnTo>
                                  <a:pt x="76" y="62"/>
                                </a:lnTo>
                                <a:lnTo>
                                  <a:pt x="79" y="62"/>
                                </a:lnTo>
                                <a:lnTo>
                                  <a:pt x="82" y="60"/>
                                </a:lnTo>
                                <a:lnTo>
                                  <a:pt x="85" y="60"/>
                                </a:lnTo>
                                <a:lnTo>
                                  <a:pt x="85" y="57"/>
                                </a:lnTo>
                                <a:lnTo>
                                  <a:pt x="85" y="54"/>
                                </a:lnTo>
                                <a:lnTo>
                                  <a:pt x="85" y="48"/>
                                </a:lnTo>
                                <a:lnTo>
                                  <a:pt x="85" y="23"/>
                                </a:lnTo>
                                <a:lnTo>
                                  <a:pt x="85" y="17"/>
                                </a:lnTo>
                                <a:lnTo>
                                  <a:pt x="82" y="15"/>
                                </a:lnTo>
                                <a:lnTo>
                                  <a:pt x="79" y="9"/>
                                </a:lnTo>
                                <a:lnTo>
                                  <a:pt x="73" y="9"/>
                                </a:lnTo>
                                <a:lnTo>
                                  <a:pt x="71" y="9"/>
                                </a:lnTo>
                                <a:lnTo>
                                  <a:pt x="68" y="12"/>
                                </a:lnTo>
                                <a:lnTo>
                                  <a:pt x="62" y="15"/>
                                </a:lnTo>
                                <a:lnTo>
                                  <a:pt x="59" y="17"/>
                                </a:lnTo>
                                <a:lnTo>
                                  <a:pt x="59" y="20"/>
                                </a:lnTo>
                                <a:lnTo>
                                  <a:pt x="59" y="48"/>
                                </a:lnTo>
                                <a:lnTo>
                                  <a:pt x="59" y="54"/>
                                </a:lnTo>
                                <a:lnTo>
                                  <a:pt x="59" y="57"/>
                                </a:lnTo>
                                <a:lnTo>
                                  <a:pt x="59" y="60"/>
                                </a:lnTo>
                                <a:lnTo>
                                  <a:pt x="62" y="60"/>
                                </a:lnTo>
                                <a:lnTo>
                                  <a:pt x="65" y="62"/>
                                </a:lnTo>
                                <a:lnTo>
                                  <a:pt x="68" y="62"/>
                                </a:lnTo>
                                <a:lnTo>
                                  <a:pt x="40" y="62"/>
                                </a:lnTo>
                                <a:lnTo>
                                  <a:pt x="43" y="62"/>
                                </a:lnTo>
                                <a:lnTo>
                                  <a:pt x="45" y="60"/>
                                </a:lnTo>
                                <a:lnTo>
                                  <a:pt x="48" y="57"/>
                                </a:lnTo>
                                <a:lnTo>
                                  <a:pt x="48" y="54"/>
                                </a:lnTo>
                                <a:lnTo>
                                  <a:pt x="48" y="48"/>
                                </a:lnTo>
                                <a:lnTo>
                                  <a:pt x="48" y="23"/>
                                </a:lnTo>
                                <a:lnTo>
                                  <a:pt x="48" y="17"/>
                                </a:lnTo>
                                <a:lnTo>
                                  <a:pt x="45" y="15"/>
                                </a:lnTo>
                                <a:lnTo>
                                  <a:pt x="43" y="9"/>
                                </a:lnTo>
                                <a:lnTo>
                                  <a:pt x="37" y="9"/>
                                </a:lnTo>
                                <a:lnTo>
                                  <a:pt x="34" y="9"/>
                                </a:lnTo>
                                <a:lnTo>
                                  <a:pt x="31" y="12"/>
                                </a:lnTo>
                                <a:lnTo>
                                  <a:pt x="26" y="15"/>
                                </a:lnTo>
                                <a:lnTo>
                                  <a:pt x="23" y="17"/>
                                </a:lnTo>
                                <a:lnTo>
                                  <a:pt x="23" y="48"/>
                                </a:lnTo>
                                <a:lnTo>
                                  <a:pt x="23" y="54"/>
                                </a:lnTo>
                                <a:lnTo>
                                  <a:pt x="23" y="57"/>
                                </a:lnTo>
                                <a:lnTo>
                                  <a:pt x="23" y="60"/>
                                </a:lnTo>
                                <a:lnTo>
                                  <a:pt x="26" y="60"/>
                                </a:lnTo>
                                <a:lnTo>
                                  <a:pt x="26" y="62"/>
                                </a:lnTo>
                                <a:lnTo>
                                  <a:pt x="31" y="62"/>
                                </a:lnTo>
                                <a:lnTo>
                                  <a:pt x="0" y="62"/>
                                </a:lnTo>
                                <a:lnTo>
                                  <a:pt x="6" y="62"/>
                                </a:lnTo>
                                <a:lnTo>
                                  <a:pt x="6" y="60"/>
                                </a:lnTo>
                                <a:lnTo>
                                  <a:pt x="9" y="60"/>
                                </a:lnTo>
                                <a:lnTo>
                                  <a:pt x="9" y="57"/>
                                </a:lnTo>
                                <a:lnTo>
                                  <a:pt x="9" y="54"/>
                                </a:lnTo>
                                <a:lnTo>
                                  <a:pt x="9" y="48"/>
                                </a:lnTo>
                                <a:lnTo>
                                  <a:pt x="9" y="26"/>
                                </a:lnTo>
                                <a:lnTo>
                                  <a:pt x="9" y="17"/>
                                </a:lnTo>
                                <a:lnTo>
                                  <a:pt x="9" y="12"/>
                                </a:lnTo>
                                <a:lnTo>
                                  <a:pt x="9" y="9"/>
                                </a:lnTo>
                                <a:lnTo>
                                  <a:pt x="6" y="9"/>
                                </a:lnTo>
                                <a:lnTo>
                                  <a:pt x="3" y="9"/>
                                </a:lnTo>
                                <a:lnTo>
                                  <a:pt x="0" y="9"/>
                                </a:lnTo>
                                <a:lnTo>
                                  <a:pt x="20" y="0"/>
                                </a:lnTo>
                                <a:lnTo>
                                  <a:pt x="23" y="0"/>
                                </a:lnTo>
                                <a:lnTo>
                                  <a:pt x="23" y="15"/>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2" name="Freeform 686"/>
                        <wps:cNvSpPr>
                          <a:spLocks/>
                        </wps:cNvSpPr>
                        <wps:spPr bwMode="auto">
                          <a:xfrm>
                            <a:off x="4056" y="977"/>
                            <a:ext cx="82" cy="78"/>
                          </a:xfrm>
                          <a:custGeom>
                            <a:avLst/>
                            <a:gdLst>
                              <a:gd name="T0" fmla="*/ 70 w 82"/>
                              <a:gd name="T1" fmla="*/ 0 h 78"/>
                              <a:gd name="T2" fmla="*/ 70 w 82"/>
                              <a:gd name="T3" fmla="*/ 45 h 78"/>
                              <a:gd name="T4" fmla="*/ 73 w 82"/>
                              <a:gd name="T5" fmla="*/ 53 h 78"/>
                              <a:gd name="T6" fmla="*/ 73 w 82"/>
                              <a:gd name="T7" fmla="*/ 59 h 78"/>
                              <a:gd name="T8" fmla="*/ 73 w 82"/>
                              <a:gd name="T9" fmla="*/ 61 h 78"/>
                              <a:gd name="T10" fmla="*/ 73 w 82"/>
                              <a:gd name="T11" fmla="*/ 64 h 78"/>
                              <a:gd name="T12" fmla="*/ 73 w 82"/>
                              <a:gd name="T13" fmla="*/ 67 h 78"/>
                              <a:gd name="T14" fmla="*/ 76 w 82"/>
                              <a:gd name="T15" fmla="*/ 67 h 78"/>
                              <a:gd name="T16" fmla="*/ 76 w 82"/>
                              <a:gd name="T17" fmla="*/ 67 h 78"/>
                              <a:gd name="T18" fmla="*/ 79 w 82"/>
                              <a:gd name="T19" fmla="*/ 67 h 78"/>
                              <a:gd name="T20" fmla="*/ 82 w 82"/>
                              <a:gd name="T21" fmla="*/ 67 h 78"/>
                              <a:gd name="T22" fmla="*/ 82 w 82"/>
                              <a:gd name="T23" fmla="*/ 70 h 78"/>
                              <a:gd name="T24" fmla="*/ 62 w 82"/>
                              <a:gd name="T25" fmla="*/ 78 h 78"/>
                              <a:gd name="T26" fmla="*/ 56 w 82"/>
                              <a:gd name="T27" fmla="*/ 78 h 78"/>
                              <a:gd name="T28" fmla="*/ 56 w 82"/>
                              <a:gd name="T29" fmla="*/ 61 h 78"/>
                              <a:gd name="T30" fmla="*/ 51 w 82"/>
                              <a:gd name="T31" fmla="*/ 67 h 78"/>
                              <a:gd name="T32" fmla="*/ 45 w 82"/>
                              <a:gd name="T33" fmla="*/ 73 h 78"/>
                              <a:gd name="T34" fmla="*/ 42 w 82"/>
                              <a:gd name="T35" fmla="*/ 76 h 78"/>
                              <a:gd name="T36" fmla="*/ 37 w 82"/>
                              <a:gd name="T37" fmla="*/ 76 h 78"/>
                              <a:gd name="T38" fmla="*/ 31 w 82"/>
                              <a:gd name="T39" fmla="*/ 78 h 78"/>
                              <a:gd name="T40" fmla="*/ 26 w 82"/>
                              <a:gd name="T41" fmla="*/ 76 h 78"/>
                              <a:gd name="T42" fmla="*/ 20 w 82"/>
                              <a:gd name="T43" fmla="*/ 73 h 78"/>
                              <a:gd name="T44" fmla="*/ 14 w 82"/>
                              <a:gd name="T45" fmla="*/ 70 h 78"/>
                              <a:gd name="T46" fmla="*/ 11 w 82"/>
                              <a:gd name="T47" fmla="*/ 64 h 78"/>
                              <a:gd name="T48" fmla="*/ 11 w 82"/>
                              <a:gd name="T49" fmla="*/ 56 h 78"/>
                              <a:gd name="T50" fmla="*/ 11 w 82"/>
                              <a:gd name="T51" fmla="*/ 47 h 78"/>
                              <a:gd name="T52" fmla="*/ 11 w 82"/>
                              <a:gd name="T53" fmla="*/ 14 h 78"/>
                              <a:gd name="T54" fmla="*/ 9 w 82"/>
                              <a:gd name="T55" fmla="*/ 8 h 78"/>
                              <a:gd name="T56" fmla="*/ 9 w 82"/>
                              <a:gd name="T57" fmla="*/ 5 h 78"/>
                              <a:gd name="T58" fmla="*/ 9 w 82"/>
                              <a:gd name="T59" fmla="*/ 2 h 78"/>
                              <a:gd name="T60" fmla="*/ 6 w 82"/>
                              <a:gd name="T61" fmla="*/ 2 h 78"/>
                              <a:gd name="T62" fmla="*/ 3 w 82"/>
                              <a:gd name="T63" fmla="*/ 0 h 78"/>
                              <a:gd name="T64" fmla="*/ 0 w 82"/>
                              <a:gd name="T65" fmla="*/ 0 h 78"/>
                              <a:gd name="T66" fmla="*/ 0 w 82"/>
                              <a:gd name="T67" fmla="*/ 0 h 78"/>
                              <a:gd name="T68" fmla="*/ 26 w 82"/>
                              <a:gd name="T69" fmla="*/ 0 h 78"/>
                              <a:gd name="T70" fmla="*/ 26 w 82"/>
                              <a:gd name="T71" fmla="*/ 50 h 78"/>
                              <a:gd name="T72" fmla="*/ 26 w 82"/>
                              <a:gd name="T73" fmla="*/ 59 h 78"/>
                              <a:gd name="T74" fmla="*/ 28 w 82"/>
                              <a:gd name="T75" fmla="*/ 64 h 78"/>
                              <a:gd name="T76" fmla="*/ 34 w 82"/>
                              <a:gd name="T77" fmla="*/ 67 h 78"/>
                              <a:gd name="T78" fmla="*/ 37 w 82"/>
                              <a:gd name="T79" fmla="*/ 67 h 78"/>
                              <a:gd name="T80" fmla="*/ 42 w 82"/>
                              <a:gd name="T81" fmla="*/ 67 h 78"/>
                              <a:gd name="T82" fmla="*/ 45 w 82"/>
                              <a:gd name="T83" fmla="*/ 64 h 78"/>
                              <a:gd name="T84" fmla="*/ 51 w 82"/>
                              <a:gd name="T85" fmla="*/ 61 h 78"/>
                              <a:gd name="T86" fmla="*/ 56 w 82"/>
                              <a:gd name="T87" fmla="*/ 56 h 78"/>
                              <a:gd name="T88" fmla="*/ 56 w 82"/>
                              <a:gd name="T89" fmla="*/ 14 h 78"/>
                              <a:gd name="T90" fmla="*/ 56 w 82"/>
                              <a:gd name="T91" fmla="*/ 8 h 78"/>
                              <a:gd name="T92" fmla="*/ 56 w 82"/>
                              <a:gd name="T93" fmla="*/ 2 h 78"/>
                              <a:gd name="T94" fmla="*/ 51 w 82"/>
                              <a:gd name="T95" fmla="*/ 2 h 78"/>
                              <a:gd name="T96" fmla="*/ 45 w 82"/>
                              <a:gd name="T97" fmla="*/ 0 h 78"/>
                              <a:gd name="T98" fmla="*/ 45 w 82"/>
                              <a:gd name="T99" fmla="*/ 0 h 78"/>
                              <a:gd name="T100" fmla="*/ 70 w 82"/>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2" h="78">
                                <a:moveTo>
                                  <a:pt x="70" y="0"/>
                                </a:moveTo>
                                <a:lnTo>
                                  <a:pt x="70" y="45"/>
                                </a:lnTo>
                                <a:lnTo>
                                  <a:pt x="73" y="53"/>
                                </a:lnTo>
                                <a:lnTo>
                                  <a:pt x="73" y="59"/>
                                </a:lnTo>
                                <a:lnTo>
                                  <a:pt x="73" y="61"/>
                                </a:lnTo>
                                <a:lnTo>
                                  <a:pt x="73" y="64"/>
                                </a:lnTo>
                                <a:lnTo>
                                  <a:pt x="73" y="67"/>
                                </a:lnTo>
                                <a:lnTo>
                                  <a:pt x="76" y="67"/>
                                </a:lnTo>
                                <a:lnTo>
                                  <a:pt x="79" y="67"/>
                                </a:lnTo>
                                <a:lnTo>
                                  <a:pt x="82" y="67"/>
                                </a:lnTo>
                                <a:lnTo>
                                  <a:pt x="82" y="70"/>
                                </a:lnTo>
                                <a:lnTo>
                                  <a:pt x="62" y="78"/>
                                </a:lnTo>
                                <a:lnTo>
                                  <a:pt x="56" y="78"/>
                                </a:lnTo>
                                <a:lnTo>
                                  <a:pt x="56" y="61"/>
                                </a:lnTo>
                                <a:lnTo>
                                  <a:pt x="51" y="67"/>
                                </a:lnTo>
                                <a:lnTo>
                                  <a:pt x="45" y="73"/>
                                </a:lnTo>
                                <a:lnTo>
                                  <a:pt x="42" y="76"/>
                                </a:lnTo>
                                <a:lnTo>
                                  <a:pt x="37" y="76"/>
                                </a:lnTo>
                                <a:lnTo>
                                  <a:pt x="31" y="78"/>
                                </a:lnTo>
                                <a:lnTo>
                                  <a:pt x="26" y="76"/>
                                </a:lnTo>
                                <a:lnTo>
                                  <a:pt x="20" y="73"/>
                                </a:lnTo>
                                <a:lnTo>
                                  <a:pt x="14" y="70"/>
                                </a:lnTo>
                                <a:lnTo>
                                  <a:pt x="11" y="64"/>
                                </a:lnTo>
                                <a:lnTo>
                                  <a:pt x="11" y="56"/>
                                </a:lnTo>
                                <a:lnTo>
                                  <a:pt x="11" y="47"/>
                                </a:lnTo>
                                <a:lnTo>
                                  <a:pt x="11" y="14"/>
                                </a:lnTo>
                                <a:lnTo>
                                  <a:pt x="9" y="8"/>
                                </a:lnTo>
                                <a:lnTo>
                                  <a:pt x="9" y="5"/>
                                </a:lnTo>
                                <a:lnTo>
                                  <a:pt x="9" y="2"/>
                                </a:lnTo>
                                <a:lnTo>
                                  <a:pt x="6" y="2"/>
                                </a:lnTo>
                                <a:lnTo>
                                  <a:pt x="3" y="0"/>
                                </a:lnTo>
                                <a:lnTo>
                                  <a:pt x="0" y="0"/>
                                </a:lnTo>
                                <a:lnTo>
                                  <a:pt x="26" y="0"/>
                                </a:lnTo>
                                <a:lnTo>
                                  <a:pt x="26" y="50"/>
                                </a:lnTo>
                                <a:lnTo>
                                  <a:pt x="26" y="59"/>
                                </a:lnTo>
                                <a:lnTo>
                                  <a:pt x="28" y="64"/>
                                </a:lnTo>
                                <a:lnTo>
                                  <a:pt x="34" y="67"/>
                                </a:lnTo>
                                <a:lnTo>
                                  <a:pt x="37" y="67"/>
                                </a:lnTo>
                                <a:lnTo>
                                  <a:pt x="42" y="67"/>
                                </a:lnTo>
                                <a:lnTo>
                                  <a:pt x="45" y="64"/>
                                </a:lnTo>
                                <a:lnTo>
                                  <a:pt x="51" y="61"/>
                                </a:lnTo>
                                <a:lnTo>
                                  <a:pt x="56" y="56"/>
                                </a:lnTo>
                                <a:lnTo>
                                  <a:pt x="56" y="14"/>
                                </a:lnTo>
                                <a:lnTo>
                                  <a:pt x="56" y="8"/>
                                </a:lnTo>
                                <a:lnTo>
                                  <a:pt x="56" y="2"/>
                                </a:lnTo>
                                <a:lnTo>
                                  <a:pt x="51" y="2"/>
                                </a:lnTo>
                                <a:lnTo>
                                  <a:pt x="45" y="0"/>
                                </a:lnTo>
                                <a:lnTo>
                                  <a:pt x="7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3" name="Freeform 687"/>
                        <wps:cNvSpPr>
                          <a:spLocks/>
                        </wps:cNvSpPr>
                        <wps:spPr bwMode="auto">
                          <a:xfrm>
                            <a:off x="4065" y="1492"/>
                            <a:ext cx="84" cy="78"/>
                          </a:xfrm>
                          <a:custGeom>
                            <a:avLst/>
                            <a:gdLst>
                              <a:gd name="T0" fmla="*/ 73 w 84"/>
                              <a:gd name="T1" fmla="*/ 0 h 78"/>
                              <a:gd name="T2" fmla="*/ 73 w 84"/>
                              <a:gd name="T3" fmla="*/ 45 h 78"/>
                              <a:gd name="T4" fmla="*/ 73 w 84"/>
                              <a:gd name="T5" fmla="*/ 53 h 78"/>
                              <a:gd name="T6" fmla="*/ 73 w 84"/>
                              <a:gd name="T7" fmla="*/ 59 h 78"/>
                              <a:gd name="T8" fmla="*/ 73 w 84"/>
                              <a:gd name="T9" fmla="*/ 61 h 78"/>
                              <a:gd name="T10" fmla="*/ 73 w 84"/>
                              <a:gd name="T11" fmla="*/ 64 h 78"/>
                              <a:gd name="T12" fmla="*/ 76 w 84"/>
                              <a:gd name="T13" fmla="*/ 67 h 78"/>
                              <a:gd name="T14" fmla="*/ 76 w 84"/>
                              <a:gd name="T15" fmla="*/ 67 h 78"/>
                              <a:gd name="T16" fmla="*/ 78 w 84"/>
                              <a:gd name="T17" fmla="*/ 67 h 78"/>
                              <a:gd name="T18" fmla="*/ 81 w 84"/>
                              <a:gd name="T19" fmla="*/ 67 h 78"/>
                              <a:gd name="T20" fmla="*/ 84 w 84"/>
                              <a:gd name="T21" fmla="*/ 67 h 78"/>
                              <a:gd name="T22" fmla="*/ 84 w 84"/>
                              <a:gd name="T23" fmla="*/ 67 h 78"/>
                              <a:gd name="T24" fmla="*/ 61 w 84"/>
                              <a:gd name="T25" fmla="*/ 78 h 78"/>
                              <a:gd name="T26" fmla="*/ 59 w 84"/>
                              <a:gd name="T27" fmla="*/ 78 h 78"/>
                              <a:gd name="T28" fmla="*/ 59 w 84"/>
                              <a:gd name="T29" fmla="*/ 61 h 78"/>
                              <a:gd name="T30" fmla="*/ 53 w 84"/>
                              <a:gd name="T31" fmla="*/ 67 h 78"/>
                              <a:gd name="T32" fmla="*/ 47 w 84"/>
                              <a:gd name="T33" fmla="*/ 73 h 78"/>
                              <a:gd name="T34" fmla="*/ 42 w 84"/>
                              <a:gd name="T35" fmla="*/ 76 h 78"/>
                              <a:gd name="T36" fmla="*/ 36 w 84"/>
                              <a:gd name="T37" fmla="*/ 76 h 78"/>
                              <a:gd name="T38" fmla="*/ 31 w 84"/>
                              <a:gd name="T39" fmla="*/ 78 h 78"/>
                              <a:gd name="T40" fmla="*/ 25 w 84"/>
                              <a:gd name="T41" fmla="*/ 76 h 78"/>
                              <a:gd name="T42" fmla="*/ 19 w 84"/>
                              <a:gd name="T43" fmla="*/ 73 h 78"/>
                              <a:gd name="T44" fmla="*/ 17 w 84"/>
                              <a:gd name="T45" fmla="*/ 70 h 78"/>
                              <a:gd name="T46" fmla="*/ 14 w 84"/>
                              <a:gd name="T47" fmla="*/ 64 h 78"/>
                              <a:gd name="T48" fmla="*/ 11 w 84"/>
                              <a:gd name="T49" fmla="*/ 56 h 78"/>
                              <a:gd name="T50" fmla="*/ 11 w 84"/>
                              <a:gd name="T51" fmla="*/ 47 h 78"/>
                              <a:gd name="T52" fmla="*/ 11 w 84"/>
                              <a:gd name="T53" fmla="*/ 14 h 78"/>
                              <a:gd name="T54" fmla="*/ 11 w 84"/>
                              <a:gd name="T55" fmla="*/ 8 h 78"/>
                              <a:gd name="T56" fmla="*/ 11 w 84"/>
                              <a:gd name="T57" fmla="*/ 5 h 78"/>
                              <a:gd name="T58" fmla="*/ 8 w 84"/>
                              <a:gd name="T59" fmla="*/ 2 h 78"/>
                              <a:gd name="T60" fmla="*/ 8 w 84"/>
                              <a:gd name="T61" fmla="*/ 2 h 78"/>
                              <a:gd name="T62" fmla="*/ 5 w 84"/>
                              <a:gd name="T63" fmla="*/ 0 h 78"/>
                              <a:gd name="T64" fmla="*/ 0 w 84"/>
                              <a:gd name="T65" fmla="*/ 0 h 78"/>
                              <a:gd name="T66" fmla="*/ 0 w 84"/>
                              <a:gd name="T67" fmla="*/ 0 h 78"/>
                              <a:gd name="T68" fmla="*/ 25 w 84"/>
                              <a:gd name="T69" fmla="*/ 0 h 78"/>
                              <a:gd name="T70" fmla="*/ 25 w 84"/>
                              <a:gd name="T71" fmla="*/ 50 h 78"/>
                              <a:gd name="T72" fmla="*/ 28 w 84"/>
                              <a:gd name="T73" fmla="*/ 59 h 78"/>
                              <a:gd name="T74" fmla="*/ 31 w 84"/>
                              <a:gd name="T75" fmla="*/ 64 h 78"/>
                              <a:gd name="T76" fmla="*/ 33 w 84"/>
                              <a:gd name="T77" fmla="*/ 64 h 78"/>
                              <a:gd name="T78" fmla="*/ 39 w 84"/>
                              <a:gd name="T79" fmla="*/ 67 h 78"/>
                              <a:gd name="T80" fmla="*/ 42 w 84"/>
                              <a:gd name="T81" fmla="*/ 67 h 78"/>
                              <a:gd name="T82" fmla="*/ 47 w 84"/>
                              <a:gd name="T83" fmla="*/ 64 h 78"/>
                              <a:gd name="T84" fmla="*/ 53 w 84"/>
                              <a:gd name="T85" fmla="*/ 61 h 78"/>
                              <a:gd name="T86" fmla="*/ 59 w 84"/>
                              <a:gd name="T87" fmla="*/ 56 h 78"/>
                              <a:gd name="T88" fmla="*/ 59 w 84"/>
                              <a:gd name="T89" fmla="*/ 14 h 78"/>
                              <a:gd name="T90" fmla="*/ 59 w 84"/>
                              <a:gd name="T91" fmla="*/ 5 h 78"/>
                              <a:gd name="T92" fmla="*/ 56 w 84"/>
                              <a:gd name="T93" fmla="*/ 2 h 78"/>
                              <a:gd name="T94" fmla="*/ 53 w 84"/>
                              <a:gd name="T95" fmla="*/ 0 h 78"/>
                              <a:gd name="T96" fmla="*/ 47 w 84"/>
                              <a:gd name="T97" fmla="*/ 0 h 78"/>
                              <a:gd name="T98" fmla="*/ 47 w 84"/>
                              <a:gd name="T99" fmla="*/ 0 h 78"/>
                              <a:gd name="T100" fmla="*/ 73 w 84"/>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 h="78">
                                <a:moveTo>
                                  <a:pt x="73" y="0"/>
                                </a:moveTo>
                                <a:lnTo>
                                  <a:pt x="73" y="45"/>
                                </a:lnTo>
                                <a:lnTo>
                                  <a:pt x="73" y="53"/>
                                </a:lnTo>
                                <a:lnTo>
                                  <a:pt x="73" y="59"/>
                                </a:lnTo>
                                <a:lnTo>
                                  <a:pt x="73" y="61"/>
                                </a:lnTo>
                                <a:lnTo>
                                  <a:pt x="73" y="64"/>
                                </a:lnTo>
                                <a:lnTo>
                                  <a:pt x="76" y="67"/>
                                </a:lnTo>
                                <a:lnTo>
                                  <a:pt x="78" y="67"/>
                                </a:lnTo>
                                <a:lnTo>
                                  <a:pt x="81" y="67"/>
                                </a:lnTo>
                                <a:lnTo>
                                  <a:pt x="84" y="67"/>
                                </a:lnTo>
                                <a:lnTo>
                                  <a:pt x="61" y="78"/>
                                </a:lnTo>
                                <a:lnTo>
                                  <a:pt x="59" y="78"/>
                                </a:lnTo>
                                <a:lnTo>
                                  <a:pt x="59" y="61"/>
                                </a:lnTo>
                                <a:lnTo>
                                  <a:pt x="53" y="67"/>
                                </a:lnTo>
                                <a:lnTo>
                                  <a:pt x="47" y="73"/>
                                </a:lnTo>
                                <a:lnTo>
                                  <a:pt x="42" y="76"/>
                                </a:lnTo>
                                <a:lnTo>
                                  <a:pt x="36" y="76"/>
                                </a:lnTo>
                                <a:lnTo>
                                  <a:pt x="31" y="78"/>
                                </a:lnTo>
                                <a:lnTo>
                                  <a:pt x="25" y="76"/>
                                </a:lnTo>
                                <a:lnTo>
                                  <a:pt x="19" y="73"/>
                                </a:lnTo>
                                <a:lnTo>
                                  <a:pt x="17" y="70"/>
                                </a:lnTo>
                                <a:lnTo>
                                  <a:pt x="14" y="64"/>
                                </a:lnTo>
                                <a:lnTo>
                                  <a:pt x="11" y="56"/>
                                </a:lnTo>
                                <a:lnTo>
                                  <a:pt x="11" y="47"/>
                                </a:lnTo>
                                <a:lnTo>
                                  <a:pt x="11" y="14"/>
                                </a:lnTo>
                                <a:lnTo>
                                  <a:pt x="11" y="8"/>
                                </a:lnTo>
                                <a:lnTo>
                                  <a:pt x="11" y="5"/>
                                </a:lnTo>
                                <a:lnTo>
                                  <a:pt x="8" y="2"/>
                                </a:lnTo>
                                <a:lnTo>
                                  <a:pt x="5" y="0"/>
                                </a:lnTo>
                                <a:lnTo>
                                  <a:pt x="0" y="0"/>
                                </a:lnTo>
                                <a:lnTo>
                                  <a:pt x="25" y="0"/>
                                </a:lnTo>
                                <a:lnTo>
                                  <a:pt x="25" y="50"/>
                                </a:lnTo>
                                <a:lnTo>
                                  <a:pt x="28" y="59"/>
                                </a:lnTo>
                                <a:lnTo>
                                  <a:pt x="31" y="64"/>
                                </a:lnTo>
                                <a:lnTo>
                                  <a:pt x="33" y="64"/>
                                </a:lnTo>
                                <a:lnTo>
                                  <a:pt x="39" y="67"/>
                                </a:lnTo>
                                <a:lnTo>
                                  <a:pt x="42" y="67"/>
                                </a:lnTo>
                                <a:lnTo>
                                  <a:pt x="47" y="64"/>
                                </a:lnTo>
                                <a:lnTo>
                                  <a:pt x="53" y="61"/>
                                </a:lnTo>
                                <a:lnTo>
                                  <a:pt x="59" y="56"/>
                                </a:lnTo>
                                <a:lnTo>
                                  <a:pt x="59" y="14"/>
                                </a:lnTo>
                                <a:lnTo>
                                  <a:pt x="59" y="5"/>
                                </a:lnTo>
                                <a:lnTo>
                                  <a:pt x="56" y="2"/>
                                </a:lnTo>
                                <a:lnTo>
                                  <a:pt x="53" y="0"/>
                                </a:lnTo>
                                <a:lnTo>
                                  <a:pt x="47"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4" name="Freeform 688"/>
                        <wps:cNvSpPr>
                          <a:spLocks noEditPoints="1"/>
                        </wps:cNvSpPr>
                        <wps:spPr bwMode="auto">
                          <a:xfrm>
                            <a:off x="972" y="1393"/>
                            <a:ext cx="84" cy="115"/>
                          </a:xfrm>
                          <a:custGeom>
                            <a:avLst/>
                            <a:gdLst>
                              <a:gd name="T0" fmla="*/ 28 w 84"/>
                              <a:gd name="T1" fmla="*/ 0 h 115"/>
                              <a:gd name="T2" fmla="*/ 31 w 84"/>
                              <a:gd name="T3" fmla="*/ 17 h 115"/>
                              <a:gd name="T4" fmla="*/ 42 w 84"/>
                              <a:gd name="T5" fmla="*/ 3 h 115"/>
                              <a:gd name="T6" fmla="*/ 56 w 84"/>
                              <a:gd name="T7" fmla="*/ 0 h 115"/>
                              <a:gd name="T8" fmla="*/ 70 w 84"/>
                              <a:gd name="T9" fmla="*/ 3 h 115"/>
                              <a:gd name="T10" fmla="*/ 79 w 84"/>
                              <a:gd name="T11" fmla="*/ 17 h 115"/>
                              <a:gd name="T12" fmla="*/ 84 w 84"/>
                              <a:gd name="T13" fmla="*/ 37 h 115"/>
                              <a:gd name="T14" fmla="*/ 79 w 84"/>
                              <a:gd name="T15" fmla="*/ 59 h 115"/>
                              <a:gd name="T16" fmla="*/ 65 w 84"/>
                              <a:gd name="T17" fmla="*/ 76 h 115"/>
                              <a:gd name="T18" fmla="*/ 48 w 84"/>
                              <a:gd name="T19" fmla="*/ 79 h 115"/>
                              <a:gd name="T20" fmla="*/ 36 w 84"/>
                              <a:gd name="T21" fmla="*/ 79 h 115"/>
                              <a:gd name="T22" fmla="*/ 31 w 84"/>
                              <a:gd name="T23" fmla="*/ 73 h 115"/>
                              <a:gd name="T24" fmla="*/ 31 w 84"/>
                              <a:gd name="T25" fmla="*/ 104 h 115"/>
                              <a:gd name="T26" fmla="*/ 31 w 84"/>
                              <a:gd name="T27" fmla="*/ 110 h 115"/>
                              <a:gd name="T28" fmla="*/ 36 w 84"/>
                              <a:gd name="T29" fmla="*/ 113 h 115"/>
                              <a:gd name="T30" fmla="*/ 39 w 84"/>
                              <a:gd name="T31" fmla="*/ 115 h 115"/>
                              <a:gd name="T32" fmla="*/ 0 w 84"/>
                              <a:gd name="T33" fmla="*/ 115 h 115"/>
                              <a:gd name="T34" fmla="*/ 8 w 84"/>
                              <a:gd name="T35" fmla="*/ 113 h 115"/>
                              <a:gd name="T36" fmla="*/ 14 w 84"/>
                              <a:gd name="T37" fmla="*/ 110 h 115"/>
                              <a:gd name="T38" fmla="*/ 14 w 84"/>
                              <a:gd name="T39" fmla="*/ 104 h 115"/>
                              <a:gd name="T40" fmla="*/ 14 w 84"/>
                              <a:gd name="T41" fmla="*/ 23 h 115"/>
                              <a:gd name="T42" fmla="*/ 14 w 84"/>
                              <a:gd name="T43" fmla="*/ 14 h 115"/>
                              <a:gd name="T44" fmla="*/ 14 w 84"/>
                              <a:gd name="T45" fmla="*/ 11 h 115"/>
                              <a:gd name="T46" fmla="*/ 8 w 84"/>
                              <a:gd name="T47" fmla="*/ 9 h 115"/>
                              <a:gd name="T48" fmla="*/ 6 w 84"/>
                              <a:gd name="T49" fmla="*/ 11 h 115"/>
                              <a:gd name="T50" fmla="*/ 31 w 84"/>
                              <a:gd name="T51" fmla="*/ 23 h 115"/>
                              <a:gd name="T52" fmla="*/ 31 w 84"/>
                              <a:gd name="T53" fmla="*/ 59 h 115"/>
                              <a:gd name="T54" fmla="*/ 34 w 84"/>
                              <a:gd name="T55" fmla="*/ 68 h 115"/>
                              <a:gd name="T56" fmla="*/ 42 w 84"/>
                              <a:gd name="T57" fmla="*/ 73 h 115"/>
                              <a:gd name="T58" fmla="*/ 56 w 84"/>
                              <a:gd name="T59" fmla="*/ 73 h 115"/>
                              <a:gd name="T60" fmla="*/ 67 w 84"/>
                              <a:gd name="T61" fmla="*/ 62 h 115"/>
                              <a:gd name="T62" fmla="*/ 70 w 84"/>
                              <a:gd name="T63" fmla="*/ 45 h 115"/>
                              <a:gd name="T64" fmla="*/ 67 w 84"/>
                              <a:gd name="T65" fmla="*/ 25 h 115"/>
                              <a:gd name="T66" fmla="*/ 56 w 84"/>
                              <a:gd name="T67" fmla="*/ 14 h 115"/>
                              <a:gd name="T68" fmla="*/ 45 w 84"/>
                              <a:gd name="T69" fmla="*/ 11 h 115"/>
                              <a:gd name="T70" fmla="*/ 36 w 84"/>
                              <a:gd name="T71" fmla="*/ 17 h 11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4" h="115">
                                <a:moveTo>
                                  <a:pt x="6" y="9"/>
                                </a:moveTo>
                                <a:lnTo>
                                  <a:pt x="28" y="0"/>
                                </a:lnTo>
                                <a:lnTo>
                                  <a:pt x="31" y="0"/>
                                </a:lnTo>
                                <a:lnTo>
                                  <a:pt x="31" y="17"/>
                                </a:lnTo>
                                <a:lnTo>
                                  <a:pt x="36" y="9"/>
                                </a:lnTo>
                                <a:lnTo>
                                  <a:pt x="42" y="3"/>
                                </a:lnTo>
                                <a:lnTo>
                                  <a:pt x="48" y="0"/>
                                </a:lnTo>
                                <a:lnTo>
                                  <a:pt x="56" y="0"/>
                                </a:lnTo>
                                <a:lnTo>
                                  <a:pt x="62" y="0"/>
                                </a:lnTo>
                                <a:lnTo>
                                  <a:pt x="70" y="3"/>
                                </a:lnTo>
                                <a:lnTo>
                                  <a:pt x="76" y="9"/>
                                </a:lnTo>
                                <a:lnTo>
                                  <a:pt x="79" y="17"/>
                                </a:lnTo>
                                <a:lnTo>
                                  <a:pt x="84" y="25"/>
                                </a:lnTo>
                                <a:lnTo>
                                  <a:pt x="84" y="37"/>
                                </a:lnTo>
                                <a:lnTo>
                                  <a:pt x="84" y="51"/>
                                </a:lnTo>
                                <a:lnTo>
                                  <a:pt x="79" y="59"/>
                                </a:lnTo>
                                <a:lnTo>
                                  <a:pt x="73" y="70"/>
                                </a:lnTo>
                                <a:lnTo>
                                  <a:pt x="65" y="76"/>
                                </a:lnTo>
                                <a:lnTo>
                                  <a:pt x="59" y="79"/>
                                </a:lnTo>
                                <a:lnTo>
                                  <a:pt x="48" y="79"/>
                                </a:lnTo>
                                <a:lnTo>
                                  <a:pt x="42" y="79"/>
                                </a:lnTo>
                                <a:lnTo>
                                  <a:pt x="36" y="79"/>
                                </a:lnTo>
                                <a:lnTo>
                                  <a:pt x="34" y="76"/>
                                </a:lnTo>
                                <a:lnTo>
                                  <a:pt x="31" y="73"/>
                                </a:lnTo>
                                <a:lnTo>
                                  <a:pt x="31" y="99"/>
                                </a:lnTo>
                                <a:lnTo>
                                  <a:pt x="31" y="104"/>
                                </a:lnTo>
                                <a:lnTo>
                                  <a:pt x="31" y="110"/>
                                </a:lnTo>
                                <a:lnTo>
                                  <a:pt x="34" y="113"/>
                                </a:lnTo>
                                <a:lnTo>
                                  <a:pt x="36" y="113"/>
                                </a:lnTo>
                                <a:lnTo>
                                  <a:pt x="39" y="115"/>
                                </a:lnTo>
                                <a:lnTo>
                                  <a:pt x="0" y="115"/>
                                </a:lnTo>
                                <a:lnTo>
                                  <a:pt x="3" y="115"/>
                                </a:lnTo>
                                <a:lnTo>
                                  <a:pt x="8" y="113"/>
                                </a:lnTo>
                                <a:lnTo>
                                  <a:pt x="11" y="113"/>
                                </a:lnTo>
                                <a:lnTo>
                                  <a:pt x="14" y="110"/>
                                </a:lnTo>
                                <a:lnTo>
                                  <a:pt x="14" y="104"/>
                                </a:lnTo>
                                <a:lnTo>
                                  <a:pt x="14" y="99"/>
                                </a:lnTo>
                                <a:lnTo>
                                  <a:pt x="14" y="23"/>
                                </a:lnTo>
                                <a:lnTo>
                                  <a:pt x="14" y="17"/>
                                </a:lnTo>
                                <a:lnTo>
                                  <a:pt x="14" y="14"/>
                                </a:lnTo>
                                <a:lnTo>
                                  <a:pt x="14" y="11"/>
                                </a:lnTo>
                                <a:lnTo>
                                  <a:pt x="11" y="9"/>
                                </a:lnTo>
                                <a:lnTo>
                                  <a:pt x="8" y="9"/>
                                </a:lnTo>
                                <a:lnTo>
                                  <a:pt x="6" y="11"/>
                                </a:lnTo>
                                <a:lnTo>
                                  <a:pt x="6" y="9"/>
                                </a:lnTo>
                                <a:close/>
                                <a:moveTo>
                                  <a:pt x="31" y="23"/>
                                </a:moveTo>
                                <a:lnTo>
                                  <a:pt x="31" y="51"/>
                                </a:lnTo>
                                <a:lnTo>
                                  <a:pt x="31" y="59"/>
                                </a:lnTo>
                                <a:lnTo>
                                  <a:pt x="31" y="62"/>
                                </a:lnTo>
                                <a:lnTo>
                                  <a:pt x="34" y="68"/>
                                </a:lnTo>
                                <a:lnTo>
                                  <a:pt x="36" y="70"/>
                                </a:lnTo>
                                <a:lnTo>
                                  <a:pt x="42" y="73"/>
                                </a:lnTo>
                                <a:lnTo>
                                  <a:pt x="48" y="76"/>
                                </a:lnTo>
                                <a:lnTo>
                                  <a:pt x="56" y="73"/>
                                </a:lnTo>
                                <a:lnTo>
                                  <a:pt x="62" y="68"/>
                                </a:lnTo>
                                <a:lnTo>
                                  <a:pt x="67" y="62"/>
                                </a:lnTo>
                                <a:lnTo>
                                  <a:pt x="70" y="54"/>
                                </a:lnTo>
                                <a:lnTo>
                                  <a:pt x="70" y="45"/>
                                </a:lnTo>
                                <a:lnTo>
                                  <a:pt x="70" y="34"/>
                                </a:lnTo>
                                <a:lnTo>
                                  <a:pt x="67" y="25"/>
                                </a:lnTo>
                                <a:lnTo>
                                  <a:pt x="62" y="17"/>
                                </a:lnTo>
                                <a:lnTo>
                                  <a:pt x="56" y="14"/>
                                </a:lnTo>
                                <a:lnTo>
                                  <a:pt x="48" y="11"/>
                                </a:lnTo>
                                <a:lnTo>
                                  <a:pt x="45" y="11"/>
                                </a:lnTo>
                                <a:lnTo>
                                  <a:pt x="39" y="14"/>
                                </a:lnTo>
                                <a:lnTo>
                                  <a:pt x="36" y="17"/>
                                </a:lnTo>
                                <a:lnTo>
                                  <a:pt x="31" y="2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5" name="Freeform 689"/>
                        <wps:cNvSpPr>
                          <a:spLocks/>
                        </wps:cNvSpPr>
                        <wps:spPr bwMode="auto">
                          <a:xfrm>
                            <a:off x="1067" y="1478"/>
                            <a:ext cx="45" cy="61"/>
                          </a:xfrm>
                          <a:custGeom>
                            <a:avLst/>
                            <a:gdLst>
                              <a:gd name="T0" fmla="*/ 40 w 45"/>
                              <a:gd name="T1" fmla="*/ 19 h 61"/>
                              <a:gd name="T2" fmla="*/ 34 w 45"/>
                              <a:gd name="T3" fmla="*/ 11 h 61"/>
                              <a:gd name="T4" fmla="*/ 26 w 45"/>
                              <a:gd name="T5" fmla="*/ 5 h 61"/>
                              <a:gd name="T6" fmla="*/ 17 w 45"/>
                              <a:gd name="T7" fmla="*/ 2 h 61"/>
                              <a:gd name="T8" fmla="*/ 14 w 45"/>
                              <a:gd name="T9" fmla="*/ 8 h 61"/>
                              <a:gd name="T10" fmla="*/ 14 w 45"/>
                              <a:gd name="T11" fmla="*/ 11 h 61"/>
                              <a:gd name="T12" fmla="*/ 17 w 45"/>
                              <a:gd name="T13" fmla="*/ 14 h 61"/>
                              <a:gd name="T14" fmla="*/ 29 w 45"/>
                              <a:gd name="T15" fmla="*/ 22 h 61"/>
                              <a:gd name="T16" fmla="*/ 43 w 45"/>
                              <a:gd name="T17" fmla="*/ 33 h 61"/>
                              <a:gd name="T18" fmla="*/ 45 w 45"/>
                              <a:gd name="T19" fmla="*/ 42 h 61"/>
                              <a:gd name="T20" fmla="*/ 43 w 45"/>
                              <a:gd name="T21" fmla="*/ 53 h 61"/>
                              <a:gd name="T22" fmla="*/ 34 w 45"/>
                              <a:gd name="T23" fmla="*/ 61 h 61"/>
                              <a:gd name="T24" fmla="*/ 23 w 45"/>
                              <a:gd name="T25" fmla="*/ 61 h 61"/>
                              <a:gd name="T26" fmla="*/ 9 w 45"/>
                              <a:gd name="T27" fmla="*/ 61 h 61"/>
                              <a:gd name="T28" fmla="*/ 6 w 45"/>
                              <a:gd name="T29" fmla="*/ 59 h 61"/>
                              <a:gd name="T30" fmla="*/ 3 w 45"/>
                              <a:gd name="T31" fmla="*/ 61 h 61"/>
                              <a:gd name="T32" fmla="*/ 0 w 45"/>
                              <a:gd name="T33" fmla="*/ 42 h 61"/>
                              <a:gd name="T34" fmla="*/ 6 w 45"/>
                              <a:gd name="T35" fmla="*/ 50 h 61"/>
                              <a:gd name="T36" fmla="*/ 17 w 45"/>
                              <a:gd name="T37" fmla="*/ 59 h 61"/>
                              <a:gd name="T38" fmla="*/ 26 w 45"/>
                              <a:gd name="T39" fmla="*/ 59 h 61"/>
                              <a:gd name="T40" fmla="*/ 31 w 45"/>
                              <a:gd name="T41" fmla="*/ 56 h 61"/>
                              <a:gd name="T42" fmla="*/ 31 w 45"/>
                              <a:gd name="T43" fmla="*/ 50 h 61"/>
                              <a:gd name="T44" fmla="*/ 26 w 45"/>
                              <a:gd name="T45" fmla="*/ 45 h 61"/>
                              <a:gd name="T46" fmla="*/ 12 w 45"/>
                              <a:gd name="T47" fmla="*/ 33 h 61"/>
                              <a:gd name="T48" fmla="*/ 0 w 45"/>
                              <a:gd name="T49" fmla="*/ 25 h 61"/>
                              <a:gd name="T50" fmla="*/ 0 w 45"/>
                              <a:gd name="T51" fmla="*/ 11 h 61"/>
                              <a:gd name="T52" fmla="*/ 12 w 45"/>
                              <a:gd name="T53" fmla="*/ 0 h 61"/>
                              <a:gd name="T54" fmla="*/ 26 w 45"/>
                              <a:gd name="T55" fmla="*/ 0 h 61"/>
                              <a:gd name="T56" fmla="*/ 31 w 45"/>
                              <a:gd name="T57" fmla="*/ 2 h 61"/>
                              <a:gd name="T58" fmla="*/ 34 w 45"/>
                              <a:gd name="T59" fmla="*/ 2 h 61"/>
                              <a:gd name="T60" fmla="*/ 37 w 45"/>
                              <a:gd name="T61" fmla="*/ 0 h 61"/>
                              <a:gd name="T62" fmla="*/ 40 w 45"/>
                              <a:gd name="T63" fmla="*/ 0 h 6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5" h="61">
                                <a:moveTo>
                                  <a:pt x="40" y="0"/>
                                </a:moveTo>
                                <a:lnTo>
                                  <a:pt x="40" y="19"/>
                                </a:lnTo>
                                <a:lnTo>
                                  <a:pt x="37" y="19"/>
                                </a:lnTo>
                                <a:lnTo>
                                  <a:pt x="34" y="11"/>
                                </a:lnTo>
                                <a:lnTo>
                                  <a:pt x="29" y="8"/>
                                </a:lnTo>
                                <a:lnTo>
                                  <a:pt x="26" y="5"/>
                                </a:lnTo>
                                <a:lnTo>
                                  <a:pt x="20" y="2"/>
                                </a:lnTo>
                                <a:lnTo>
                                  <a:pt x="17" y="2"/>
                                </a:lnTo>
                                <a:lnTo>
                                  <a:pt x="14" y="5"/>
                                </a:lnTo>
                                <a:lnTo>
                                  <a:pt x="14" y="8"/>
                                </a:lnTo>
                                <a:lnTo>
                                  <a:pt x="14" y="11"/>
                                </a:lnTo>
                                <a:lnTo>
                                  <a:pt x="14" y="14"/>
                                </a:lnTo>
                                <a:lnTo>
                                  <a:pt x="17" y="14"/>
                                </a:lnTo>
                                <a:lnTo>
                                  <a:pt x="20" y="16"/>
                                </a:lnTo>
                                <a:lnTo>
                                  <a:pt x="29" y="22"/>
                                </a:lnTo>
                                <a:lnTo>
                                  <a:pt x="37" y="28"/>
                                </a:lnTo>
                                <a:lnTo>
                                  <a:pt x="43" y="33"/>
                                </a:lnTo>
                                <a:lnTo>
                                  <a:pt x="43" y="36"/>
                                </a:lnTo>
                                <a:lnTo>
                                  <a:pt x="45" y="42"/>
                                </a:lnTo>
                                <a:lnTo>
                                  <a:pt x="45" y="47"/>
                                </a:lnTo>
                                <a:lnTo>
                                  <a:pt x="43" y="53"/>
                                </a:lnTo>
                                <a:lnTo>
                                  <a:pt x="40" y="56"/>
                                </a:lnTo>
                                <a:lnTo>
                                  <a:pt x="34" y="61"/>
                                </a:lnTo>
                                <a:lnTo>
                                  <a:pt x="29" y="61"/>
                                </a:lnTo>
                                <a:lnTo>
                                  <a:pt x="23" y="61"/>
                                </a:lnTo>
                                <a:lnTo>
                                  <a:pt x="17" y="61"/>
                                </a:lnTo>
                                <a:lnTo>
                                  <a:pt x="9" y="61"/>
                                </a:lnTo>
                                <a:lnTo>
                                  <a:pt x="6" y="59"/>
                                </a:lnTo>
                                <a:lnTo>
                                  <a:pt x="6" y="61"/>
                                </a:lnTo>
                                <a:lnTo>
                                  <a:pt x="3" y="61"/>
                                </a:lnTo>
                                <a:lnTo>
                                  <a:pt x="0" y="61"/>
                                </a:lnTo>
                                <a:lnTo>
                                  <a:pt x="0" y="42"/>
                                </a:lnTo>
                                <a:lnTo>
                                  <a:pt x="3" y="42"/>
                                </a:lnTo>
                                <a:lnTo>
                                  <a:pt x="6" y="50"/>
                                </a:lnTo>
                                <a:lnTo>
                                  <a:pt x="12" y="53"/>
                                </a:lnTo>
                                <a:lnTo>
                                  <a:pt x="17" y="59"/>
                                </a:lnTo>
                                <a:lnTo>
                                  <a:pt x="23" y="59"/>
                                </a:lnTo>
                                <a:lnTo>
                                  <a:pt x="26" y="59"/>
                                </a:lnTo>
                                <a:lnTo>
                                  <a:pt x="29" y="56"/>
                                </a:lnTo>
                                <a:lnTo>
                                  <a:pt x="31" y="56"/>
                                </a:lnTo>
                                <a:lnTo>
                                  <a:pt x="31" y="53"/>
                                </a:lnTo>
                                <a:lnTo>
                                  <a:pt x="31" y="50"/>
                                </a:lnTo>
                                <a:lnTo>
                                  <a:pt x="29" y="47"/>
                                </a:lnTo>
                                <a:lnTo>
                                  <a:pt x="26" y="45"/>
                                </a:lnTo>
                                <a:lnTo>
                                  <a:pt x="20" y="39"/>
                                </a:lnTo>
                                <a:lnTo>
                                  <a:pt x="12" y="33"/>
                                </a:lnTo>
                                <a:lnTo>
                                  <a:pt x="6" y="30"/>
                                </a:lnTo>
                                <a:lnTo>
                                  <a:pt x="0" y="25"/>
                                </a:lnTo>
                                <a:lnTo>
                                  <a:pt x="0" y="16"/>
                                </a:lnTo>
                                <a:lnTo>
                                  <a:pt x="0" y="11"/>
                                </a:lnTo>
                                <a:lnTo>
                                  <a:pt x="6" y="5"/>
                                </a:lnTo>
                                <a:lnTo>
                                  <a:pt x="12" y="0"/>
                                </a:lnTo>
                                <a:lnTo>
                                  <a:pt x="20" y="0"/>
                                </a:lnTo>
                                <a:lnTo>
                                  <a:pt x="26" y="0"/>
                                </a:lnTo>
                                <a:lnTo>
                                  <a:pt x="31" y="2"/>
                                </a:lnTo>
                                <a:lnTo>
                                  <a:pt x="34" y="2"/>
                                </a:lnTo>
                                <a:lnTo>
                                  <a:pt x="37" y="0"/>
                                </a:lnTo>
                                <a:lnTo>
                                  <a:pt x="4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6" name="Line 690"/>
                        <wps:cNvCnPr/>
                        <wps:spPr bwMode="auto">
                          <a:xfrm flipV="1">
                            <a:off x="1806" y="504"/>
                            <a:ext cx="1" cy="8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7" name="Line 691"/>
                        <wps:cNvCnPr/>
                        <wps:spPr bwMode="auto">
                          <a:xfrm>
                            <a:off x="1806" y="678"/>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8" name="Line 692"/>
                        <wps:cNvCnPr/>
                        <wps:spPr bwMode="auto">
                          <a:xfrm>
                            <a:off x="1806" y="780"/>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9" name="Line 693"/>
                        <wps:cNvCnPr/>
                        <wps:spPr bwMode="auto">
                          <a:xfrm>
                            <a:off x="1806" y="881"/>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0" name="Line 694"/>
                        <wps:cNvCnPr/>
                        <wps:spPr bwMode="auto">
                          <a:xfrm>
                            <a:off x="1806" y="985"/>
                            <a:ext cx="1" cy="11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1" name="Line 695"/>
                        <wps:cNvCnPr/>
                        <wps:spPr bwMode="auto">
                          <a:xfrm>
                            <a:off x="1980" y="509"/>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2" name="Line 696"/>
                        <wps:cNvCnPr/>
                        <wps:spPr bwMode="auto">
                          <a:xfrm>
                            <a:off x="1980" y="794"/>
                            <a:ext cx="1" cy="30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697"/>
                        <wps:cNvSpPr>
                          <a:spLocks/>
                        </wps:cNvSpPr>
                        <wps:spPr bwMode="auto">
                          <a:xfrm>
                            <a:off x="1806" y="1652"/>
                            <a:ext cx="177" cy="577"/>
                          </a:xfrm>
                          <a:custGeom>
                            <a:avLst/>
                            <a:gdLst>
                              <a:gd name="T0" fmla="*/ 174 w 177"/>
                              <a:gd name="T1" fmla="*/ 577 h 577"/>
                              <a:gd name="T2" fmla="*/ 177 w 177"/>
                              <a:gd name="T3" fmla="*/ 0 h 577"/>
                              <a:gd name="T4" fmla="*/ 0 w 177"/>
                              <a:gd name="T5" fmla="*/ 0 h 577"/>
                              <a:gd name="T6" fmla="*/ 0 w 177"/>
                              <a:gd name="T7" fmla="*/ 577 h 577"/>
                              <a:gd name="T8" fmla="*/ 174 w 177"/>
                              <a:gd name="T9" fmla="*/ 577 h 5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577">
                                <a:moveTo>
                                  <a:pt x="174" y="577"/>
                                </a:moveTo>
                                <a:lnTo>
                                  <a:pt x="177" y="0"/>
                                </a:lnTo>
                                <a:lnTo>
                                  <a:pt x="0" y="0"/>
                                </a:lnTo>
                                <a:lnTo>
                                  <a:pt x="0" y="577"/>
                                </a:lnTo>
                                <a:lnTo>
                                  <a:pt x="174" y="577"/>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94" name="Rectangle 698"/>
                        <wps:cNvSpPr>
                          <a:spLocks noChangeArrowheads="1"/>
                        </wps:cNvSpPr>
                        <wps:spPr bwMode="auto">
                          <a:xfrm>
                            <a:off x="1941" y="1891"/>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699"/>
                        <wps:cNvSpPr>
                          <a:spLocks/>
                        </wps:cNvSpPr>
                        <wps:spPr bwMode="auto">
                          <a:xfrm>
                            <a:off x="1919" y="1866"/>
                            <a:ext cx="129" cy="87"/>
                          </a:xfrm>
                          <a:custGeom>
                            <a:avLst/>
                            <a:gdLst>
                              <a:gd name="T0" fmla="*/ 0 w 129"/>
                              <a:gd name="T1" fmla="*/ 87 h 87"/>
                              <a:gd name="T2" fmla="*/ 0 w 129"/>
                              <a:gd name="T3" fmla="*/ 3 h 87"/>
                              <a:gd name="T4" fmla="*/ 129 w 129"/>
                              <a:gd name="T5" fmla="*/ 0 h 87"/>
                              <a:gd name="T6" fmla="*/ 129 w 129"/>
                              <a:gd name="T7" fmla="*/ 87 h 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9" h="87">
                                <a:moveTo>
                                  <a:pt x="0" y="87"/>
                                </a:moveTo>
                                <a:lnTo>
                                  <a:pt x="0" y="3"/>
                                </a:lnTo>
                                <a:lnTo>
                                  <a:pt x="129" y="0"/>
                                </a:lnTo>
                                <a:lnTo>
                                  <a:pt x="129"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700"/>
                        <wps:cNvCnPr/>
                        <wps:spPr bwMode="auto">
                          <a:xfrm>
                            <a:off x="1806" y="1655"/>
                            <a:ext cx="1"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7" name="Line 701"/>
                        <wps:cNvCnPr/>
                        <wps:spPr bwMode="auto">
                          <a:xfrm>
                            <a:off x="1806" y="1829"/>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8" name="Line 702"/>
                        <wps:cNvCnPr/>
                        <wps:spPr bwMode="auto">
                          <a:xfrm>
                            <a:off x="1806" y="1928"/>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9" name="Line 703"/>
                        <wps:cNvCnPr/>
                        <wps:spPr bwMode="auto">
                          <a:xfrm>
                            <a:off x="1806" y="2035"/>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0" name="Line 704"/>
                        <wps:cNvCnPr/>
                        <wps:spPr bwMode="auto">
                          <a:xfrm>
                            <a:off x="1806" y="2136"/>
                            <a:ext cx="1" cy="10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05"/>
                        <wps:cNvCnPr/>
                        <wps:spPr bwMode="auto">
                          <a:xfrm>
                            <a:off x="1983" y="1655"/>
                            <a:ext cx="1" cy="21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06"/>
                        <wps:cNvCnPr/>
                        <wps:spPr bwMode="auto">
                          <a:xfrm>
                            <a:off x="1983" y="1945"/>
                            <a:ext cx="1" cy="29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3" name="Freeform 707"/>
                        <wps:cNvSpPr>
                          <a:spLocks/>
                        </wps:cNvSpPr>
                        <wps:spPr bwMode="auto">
                          <a:xfrm>
                            <a:off x="2483" y="1849"/>
                            <a:ext cx="275" cy="127"/>
                          </a:xfrm>
                          <a:custGeom>
                            <a:avLst/>
                            <a:gdLst>
                              <a:gd name="T0" fmla="*/ 0 w 275"/>
                              <a:gd name="T1" fmla="*/ 127 h 127"/>
                              <a:gd name="T2" fmla="*/ 90 w 275"/>
                              <a:gd name="T3" fmla="*/ 127 h 127"/>
                              <a:gd name="T4" fmla="*/ 90 w 275"/>
                              <a:gd name="T5" fmla="*/ 118 h 127"/>
                              <a:gd name="T6" fmla="*/ 93 w 275"/>
                              <a:gd name="T7" fmla="*/ 98 h 127"/>
                              <a:gd name="T8" fmla="*/ 96 w 275"/>
                              <a:gd name="T9" fmla="*/ 76 h 127"/>
                              <a:gd name="T10" fmla="*/ 99 w 275"/>
                              <a:gd name="T11" fmla="*/ 59 h 127"/>
                              <a:gd name="T12" fmla="*/ 104 w 275"/>
                              <a:gd name="T13" fmla="*/ 42 h 127"/>
                              <a:gd name="T14" fmla="*/ 115 w 275"/>
                              <a:gd name="T15" fmla="*/ 23 h 127"/>
                              <a:gd name="T16" fmla="*/ 127 w 275"/>
                              <a:gd name="T17" fmla="*/ 8 h 127"/>
                              <a:gd name="T18" fmla="*/ 149 w 275"/>
                              <a:gd name="T19" fmla="*/ 0 h 127"/>
                              <a:gd name="T20" fmla="*/ 149 w 275"/>
                              <a:gd name="T21" fmla="*/ 3 h 127"/>
                              <a:gd name="T22" fmla="*/ 152 w 275"/>
                              <a:gd name="T23" fmla="*/ 3 h 127"/>
                              <a:gd name="T24" fmla="*/ 158 w 275"/>
                              <a:gd name="T25" fmla="*/ 6 h 127"/>
                              <a:gd name="T26" fmla="*/ 163 w 275"/>
                              <a:gd name="T27" fmla="*/ 11 h 127"/>
                              <a:gd name="T28" fmla="*/ 172 w 275"/>
                              <a:gd name="T29" fmla="*/ 17 h 127"/>
                              <a:gd name="T30" fmla="*/ 177 w 275"/>
                              <a:gd name="T31" fmla="*/ 25 h 127"/>
                              <a:gd name="T32" fmla="*/ 183 w 275"/>
                              <a:gd name="T33" fmla="*/ 34 h 127"/>
                              <a:gd name="T34" fmla="*/ 188 w 275"/>
                              <a:gd name="T35" fmla="*/ 53 h 127"/>
                              <a:gd name="T36" fmla="*/ 191 w 275"/>
                              <a:gd name="T37" fmla="*/ 79 h 127"/>
                              <a:gd name="T38" fmla="*/ 197 w 275"/>
                              <a:gd name="T39" fmla="*/ 101 h 127"/>
                              <a:gd name="T40" fmla="*/ 197 w 275"/>
                              <a:gd name="T41" fmla="*/ 118 h 127"/>
                              <a:gd name="T42" fmla="*/ 197 w 275"/>
                              <a:gd name="T43" fmla="*/ 124 h 127"/>
                              <a:gd name="T44" fmla="*/ 275 w 275"/>
                              <a:gd name="T45" fmla="*/ 124 h 12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7">
                                <a:moveTo>
                                  <a:pt x="0" y="127"/>
                                </a:moveTo>
                                <a:lnTo>
                                  <a:pt x="90" y="127"/>
                                </a:lnTo>
                                <a:lnTo>
                                  <a:pt x="90" y="118"/>
                                </a:lnTo>
                                <a:lnTo>
                                  <a:pt x="93" y="98"/>
                                </a:lnTo>
                                <a:lnTo>
                                  <a:pt x="96" y="76"/>
                                </a:lnTo>
                                <a:lnTo>
                                  <a:pt x="99" y="59"/>
                                </a:lnTo>
                                <a:lnTo>
                                  <a:pt x="104" y="42"/>
                                </a:lnTo>
                                <a:lnTo>
                                  <a:pt x="115" y="23"/>
                                </a:lnTo>
                                <a:lnTo>
                                  <a:pt x="127" y="8"/>
                                </a:lnTo>
                                <a:lnTo>
                                  <a:pt x="149" y="0"/>
                                </a:lnTo>
                                <a:lnTo>
                                  <a:pt x="149" y="3"/>
                                </a:lnTo>
                                <a:lnTo>
                                  <a:pt x="152" y="3"/>
                                </a:lnTo>
                                <a:lnTo>
                                  <a:pt x="158" y="6"/>
                                </a:lnTo>
                                <a:lnTo>
                                  <a:pt x="163" y="11"/>
                                </a:lnTo>
                                <a:lnTo>
                                  <a:pt x="172" y="17"/>
                                </a:lnTo>
                                <a:lnTo>
                                  <a:pt x="177" y="25"/>
                                </a:lnTo>
                                <a:lnTo>
                                  <a:pt x="183" y="34"/>
                                </a:lnTo>
                                <a:lnTo>
                                  <a:pt x="188" y="53"/>
                                </a:lnTo>
                                <a:lnTo>
                                  <a:pt x="191" y="79"/>
                                </a:lnTo>
                                <a:lnTo>
                                  <a:pt x="197" y="101"/>
                                </a:lnTo>
                                <a:lnTo>
                                  <a:pt x="197" y="118"/>
                                </a:lnTo>
                                <a:lnTo>
                                  <a:pt x="197"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708"/>
                        <wps:cNvSpPr>
                          <a:spLocks/>
                        </wps:cNvSpPr>
                        <wps:spPr bwMode="auto">
                          <a:xfrm>
                            <a:off x="2683" y="1849"/>
                            <a:ext cx="275" cy="124"/>
                          </a:xfrm>
                          <a:custGeom>
                            <a:avLst/>
                            <a:gdLst>
                              <a:gd name="T0" fmla="*/ 0 w 275"/>
                              <a:gd name="T1" fmla="*/ 124 h 124"/>
                              <a:gd name="T2" fmla="*/ 90 w 275"/>
                              <a:gd name="T3" fmla="*/ 124 h 124"/>
                              <a:gd name="T4" fmla="*/ 90 w 275"/>
                              <a:gd name="T5" fmla="*/ 115 h 124"/>
                              <a:gd name="T6" fmla="*/ 92 w 275"/>
                              <a:gd name="T7" fmla="*/ 98 h 124"/>
                              <a:gd name="T8" fmla="*/ 95 w 275"/>
                              <a:gd name="T9" fmla="*/ 76 h 124"/>
                              <a:gd name="T10" fmla="*/ 98 w 275"/>
                              <a:gd name="T11" fmla="*/ 56 h 124"/>
                              <a:gd name="T12" fmla="*/ 104 w 275"/>
                              <a:gd name="T13" fmla="*/ 39 h 124"/>
                              <a:gd name="T14" fmla="*/ 112 w 275"/>
                              <a:gd name="T15" fmla="*/ 20 h 124"/>
                              <a:gd name="T16" fmla="*/ 126 w 275"/>
                              <a:gd name="T17" fmla="*/ 6 h 124"/>
                              <a:gd name="T18" fmla="*/ 146 w 275"/>
                              <a:gd name="T19" fmla="*/ 0 h 124"/>
                              <a:gd name="T20" fmla="*/ 149 w 275"/>
                              <a:gd name="T21" fmla="*/ 0 h 124"/>
                              <a:gd name="T22" fmla="*/ 151 w 275"/>
                              <a:gd name="T23" fmla="*/ 0 h 124"/>
                              <a:gd name="T24" fmla="*/ 157 w 275"/>
                              <a:gd name="T25" fmla="*/ 3 h 124"/>
                              <a:gd name="T26" fmla="*/ 163 w 275"/>
                              <a:gd name="T27" fmla="*/ 8 h 124"/>
                              <a:gd name="T28" fmla="*/ 168 w 275"/>
                              <a:gd name="T29" fmla="*/ 14 h 124"/>
                              <a:gd name="T30" fmla="*/ 177 w 275"/>
                              <a:gd name="T31" fmla="*/ 23 h 124"/>
                              <a:gd name="T32" fmla="*/ 182 w 275"/>
                              <a:gd name="T33" fmla="*/ 34 h 124"/>
                              <a:gd name="T34" fmla="*/ 188 w 275"/>
                              <a:gd name="T35" fmla="*/ 53 h 124"/>
                              <a:gd name="T36" fmla="*/ 191 w 275"/>
                              <a:gd name="T37" fmla="*/ 76 h 124"/>
                              <a:gd name="T38" fmla="*/ 193 w 275"/>
                              <a:gd name="T39" fmla="*/ 98 h 124"/>
                              <a:gd name="T40" fmla="*/ 196 w 275"/>
                              <a:gd name="T41" fmla="*/ 115 h 124"/>
                              <a:gd name="T42" fmla="*/ 196 w 275"/>
                              <a:gd name="T43" fmla="*/ 121 h 124"/>
                              <a:gd name="T44" fmla="*/ 275 w 275"/>
                              <a:gd name="T45" fmla="*/ 121 h 12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4">
                                <a:moveTo>
                                  <a:pt x="0" y="124"/>
                                </a:moveTo>
                                <a:lnTo>
                                  <a:pt x="90" y="124"/>
                                </a:lnTo>
                                <a:lnTo>
                                  <a:pt x="90" y="115"/>
                                </a:lnTo>
                                <a:lnTo>
                                  <a:pt x="92" y="98"/>
                                </a:lnTo>
                                <a:lnTo>
                                  <a:pt x="95" y="76"/>
                                </a:lnTo>
                                <a:lnTo>
                                  <a:pt x="98" y="56"/>
                                </a:lnTo>
                                <a:lnTo>
                                  <a:pt x="104" y="39"/>
                                </a:lnTo>
                                <a:lnTo>
                                  <a:pt x="112" y="20"/>
                                </a:lnTo>
                                <a:lnTo>
                                  <a:pt x="126" y="6"/>
                                </a:lnTo>
                                <a:lnTo>
                                  <a:pt x="146" y="0"/>
                                </a:lnTo>
                                <a:lnTo>
                                  <a:pt x="149" y="0"/>
                                </a:lnTo>
                                <a:lnTo>
                                  <a:pt x="151" y="0"/>
                                </a:lnTo>
                                <a:lnTo>
                                  <a:pt x="157" y="3"/>
                                </a:lnTo>
                                <a:lnTo>
                                  <a:pt x="163" y="8"/>
                                </a:lnTo>
                                <a:lnTo>
                                  <a:pt x="168" y="14"/>
                                </a:lnTo>
                                <a:lnTo>
                                  <a:pt x="177" y="23"/>
                                </a:lnTo>
                                <a:lnTo>
                                  <a:pt x="182" y="34"/>
                                </a:lnTo>
                                <a:lnTo>
                                  <a:pt x="188" y="53"/>
                                </a:lnTo>
                                <a:lnTo>
                                  <a:pt x="191" y="76"/>
                                </a:lnTo>
                                <a:lnTo>
                                  <a:pt x="193" y="98"/>
                                </a:lnTo>
                                <a:lnTo>
                                  <a:pt x="196" y="115"/>
                                </a:lnTo>
                                <a:lnTo>
                                  <a:pt x="196" y="121"/>
                                </a:lnTo>
                                <a:lnTo>
                                  <a:pt x="275" y="121"/>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709"/>
                        <wps:cNvSpPr>
                          <a:spLocks noEditPoints="1"/>
                        </wps:cNvSpPr>
                        <wps:spPr bwMode="auto">
                          <a:xfrm>
                            <a:off x="1778" y="1359"/>
                            <a:ext cx="51" cy="79"/>
                          </a:xfrm>
                          <a:custGeom>
                            <a:avLst/>
                            <a:gdLst>
                              <a:gd name="T0" fmla="*/ 9 w 51"/>
                              <a:gd name="T1" fmla="*/ 31 h 79"/>
                              <a:gd name="T2" fmla="*/ 3 w 51"/>
                              <a:gd name="T3" fmla="*/ 23 h 79"/>
                              <a:gd name="T4" fmla="*/ 3 w 51"/>
                              <a:gd name="T5" fmla="*/ 12 h 79"/>
                              <a:gd name="T6" fmla="*/ 14 w 51"/>
                              <a:gd name="T7" fmla="*/ 0 h 79"/>
                              <a:gd name="T8" fmla="*/ 31 w 51"/>
                              <a:gd name="T9" fmla="*/ 0 h 79"/>
                              <a:gd name="T10" fmla="*/ 48 w 51"/>
                              <a:gd name="T11" fmla="*/ 3 h 79"/>
                              <a:gd name="T12" fmla="*/ 51 w 51"/>
                              <a:gd name="T13" fmla="*/ 3 h 79"/>
                              <a:gd name="T14" fmla="*/ 51 w 51"/>
                              <a:gd name="T15" fmla="*/ 3 h 79"/>
                              <a:gd name="T16" fmla="*/ 51 w 51"/>
                              <a:gd name="T17" fmla="*/ 6 h 79"/>
                              <a:gd name="T18" fmla="*/ 51 w 51"/>
                              <a:gd name="T19" fmla="*/ 6 h 79"/>
                              <a:gd name="T20" fmla="*/ 51 w 51"/>
                              <a:gd name="T21" fmla="*/ 6 h 79"/>
                              <a:gd name="T22" fmla="*/ 48 w 51"/>
                              <a:gd name="T23" fmla="*/ 6 h 79"/>
                              <a:gd name="T24" fmla="*/ 42 w 51"/>
                              <a:gd name="T25" fmla="*/ 12 h 79"/>
                              <a:gd name="T26" fmla="*/ 42 w 51"/>
                              <a:gd name="T27" fmla="*/ 26 h 79"/>
                              <a:gd name="T28" fmla="*/ 31 w 51"/>
                              <a:gd name="T29" fmla="*/ 34 h 79"/>
                              <a:gd name="T30" fmla="*/ 20 w 51"/>
                              <a:gd name="T31" fmla="*/ 37 h 79"/>
                              <a:gd name="T32" fmla="*/ 11 w 51"/>
                              <a:gd name="T33" fmla="*/ 37 h 79"/>
                              <a:gd name="T34" fmla="*/ 11 w 51"/>
                              <a:gd name="T35" fmla="*/ 40 h 79"/>
                              <a:gd name="T36" fmla="*/ 11 w 51"/>
                              <a:gd name="T37" fmla="*/ 43 h 79"/>
                              <a:gd name="T38" fmla="*/ 11 w 51"/>
                              <a:gd name="T39" fmla="*/ 45 h 79"/>
                              <a:gd name="T40" fmla="*/ 17 w 51"/>
                              <a:gd name="T41" fmla="*/ 45 h 79"/>
                              <a:gd name="T42" fmla="*/ 34 w 51"/>
                              <a:gd name="T43" fmla="*/ 45 h 79"/>
                              <a:gd name="T44" fmla="*/ 42 w 51"/>
                              <a:gd name="T45" fmla="*/ 48 h 79"/>
                              <a:gd name="T46" fmla="*/ 51 w 51"/>
                              <a:gd name="T47" fmla="*/ 54 h 79"/>
                              <a:gd name="T48" fmla="*/ 48 w 51"/>
                              <a:gd name="T49" fmla="*/ 65 h 79"/>
                              <a:gd name="T50" fmla="*/ 37 w 51"/>
                              <a:gd name="T51" fmla="*/ 73 h 79"/>
                              <a:gd name="T52" fmla="*/ 23 w 51"/>
                              <a:gd name="T53" fmla="*/ 79 h 79"/>
                              <a:gd name="T54" fmla="*/ 3 w 51"/>
                              <a:gd name="T55" fmla="*/ 73 h 79"/>
                              <a:gd name="T56" fmla="*/ 0 w 51"/>
                              <a:gd name="T57" fmla="*/ 68 h 79"/>
                              <a:gd name="T58" fmla="*/ 0 w 51"/>
                              <a:gd name="T59" fmla="*/ 65 h 79"/>
                              <a:gd name="T60" fmla="*/ 3 w 51"/>
                              <a:gd name="T61" fmla="*/ 59 h 79"/>
                              <a:gd name="T62" fmla="*/ 9 w 51"/>
                              <a:gd name="T63" fmla="*/ 54 h 79"/>
                              <a:gd name="T64" fmla="*/ 3 w 51"/>
                              <a:gd name="T65" fmla="*/ 48 h 79"/>
                              <a:gd name="T66" fmla="*/ 3 w 51"/>
                              <a:gd name="T67" fmla="*/ 45 h 79"/>
                              <a:gd name="T68" fmla="*/ 6 w 51"/>
                              <a:gd name="T69" fmla="*/ 43 h 79"/>
                              <a:gd name="T70" fmla="*/ 11 w 51"/>
                              <a:gd name="T71" fmla="*/ 34 h 79"/>
                              <a:gd name="T72" fmla="*/ 20 w 51"/>
                              <a:gd name="T73" fmla="*/ 3 h 79"/>
                              <a:gd name="T74" fmla="*/ 14 w 51"/>
                              <a:gd name="T75" fmla="*/ 9 h 79"/>
                              <a:gd name="T76" fmla="*/ 14 w 51"/>
                              <a:gd name="T77" fmla="*/ 23 h 79"/>
                              <a:gd name="T78" fmla="*/ 20 w 51"/>
                              <a:gd name="T79" fmla="*/ 34 h 79"/>
                              <a:gd name="T80" fmla="*/ 28 w 51"/>
                              <a:gd name="T81" fmla="*/ 34 h 79"/>
                              <a:gd name="T82" fmla="*/ 34 w 51"/>
                              <a:gd name="T83" fmla="*/ 26 h 79"/>
                              <a:gd name="T84" fmla="*/ 34 w 51"/>
                              <a:gd name="T85" fmla="*/ 12 h 79"/>
                              <a:gd name="T86" fmla="*/ 28 w 51"/>
                              <a:gd name="T87" fmla="*/ 3 h 79"/>
                              <a:gd name="T88" fmla="*/ 11 w 51"/>
                              <a:gd name="T89" fmla="*/ 54 h 79"/>
                              <a:gd name="T90" fmla="*/ 9 w 51"/>
                              <a:gd name="T91" fmla="*/ 59 h 79"/>
                              <a:gd name="T92" fmla="*/ 6 w 51"/>
                              <a:gd name="T93" fmla="*/ 62 h 79"/>
                              <a:gd name="T94" fmla="*/ 9 w 51"/>
                              <a:gd name="T95" fmla="*/ 68 h 79"/>
                              <a:gd name="T96" fmla="*/ 25 w 51"/>
                              <a:gd name="T97" fmla="*/ 71 h 79"/>
                              <a:gd name="T98" fmla="*/ 42 w 51"/>
                              <a:gd name="T99" fmla="*/ 68 h 79"/>
                              <a:gd name="T100" fmla="*/ 48 w 51"/>
                              <a:gd name="T101" fmla="*/ 59 h 79"/>
                              <a:gd name="T102" fmla="*/ 45 w 51"/>
                              <a:gd name="T103" fmla="*/ 57 h 79"/>
                              <a:gd name="T104" fmla="*/ 31 w 51"/>
                              <a:gd name="T105" fmla="*/ 54 h 79"/>
                              <a:gd name="T106" fmla="*/ 11 w 51"/>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1" h="79">
                                <a:moveTo>
                                  <a:pt x="11" y="34"/>
                                </a:moveTo>
                                <a:lnTo>
                                  <a:pt x="9" y="31"/>
                                </a:lnTo>
                                <a:lnTo>
                                  <a:pt x="6" y="28"/>
                                </a:lnTo>
                                <a:lnTo>
                                  <a:pt x="3" y="23"/>
                                </a:lnTo>
                                <a:lnTo>
                                  <a:pt x="3" y="17"/>
                                </a:lnTo>
                                <a:lnTo>
                                  <a:pt x="3" y="12"/>
                                </a:lnTo>
                                <a:lnTo>
                                  <a:pt x="9" y="6"/>
                                </a:lnTo>
                                <a:lnTo>
                                  <a:pt x="14" y="0"/>
                                </a:lnTo>
                                <a:lnTo>
                                  <a:pt x="23" y="0"/>
                                </a:lnTo>
                                <a:lnTo>
                                  <a:pt x="31" y="0"/>
                                </a:lnTo>
                                <a:lnTo>
                                  <a:pt x="37" y="3"/>
                                </a:lnTo>
                                <a:lnTo>
                                  <a:pt x="48" y="3"/>
                                </a:lnTo>
                                <a:lnTo>
                                  <a:pt x="51" y="3"/>
                                </a:lnTo>
                                <a:lnTo>
                                  <a:pt x="51" y="6"/>
                                </a:lnTo>
                                <a:lnTo>
                                  <a:pt x="48" y="6"/>
                                </a:lnTo>
                                <a:lnTo>
                                  <a:pt x="42" y="6"/>
                                </a:lnTo>
                                <a:lnTo>
                                  <a:pt x="42" y="12"/>
                                </a:lnTo>
                                <a:lnTo>
                                  <a:pt x="45" y="17"/>
                                </a:lnTo>
                                <a:lnTo>
                                  <a:pt x="42" y="26"/>
                                </a:lnTo>
                                <a:lnTo>
                                  <a:pt x="39" y="31"/>
                                </a:lnTo>
                                <a:lnTo>
                                  <a:pt x="31" y="34"/>
                                </a:lnTo>
                                <a:lnTo>
                                  <a:pt x="23" y="37"/>
                                </a:lnTo>
                                <a:lnTo>
                                  <a:pt x="20" y="37"/>
                                </a:lnTo>
                                <a:lnTo>
                                  <a:pt x="14" y="34"/>
                                </a:lnTo>
                                <a:lnTo>
                                  <a:pt x="11" y="37"/>
                                </a:lnTo>
                                <a:lnTo>
                                  <a:pt x="11" y="40"/>
                                </a:lnTo>
                                <a:lnTo>
                                  <a:pt x="9" y="43"/>
                                </a:lnTo>
                                <a:lnTo>
                                  <a:pt x="11" y="43"/>
                                </a:lnTo>
                                <a:lnTo>
                                  <a:pt x="11" y="45"/>
                                </a:lnTo>
                                <a:lnTo>
                                  <a:pt x="14" y="45"/>
                                </a:lnTo>
                                <a:lnTo>
                                  <a:pt x="17" y="45"/>
                                </a:lnTo>
                                <a:lnTo>
                                  <a:pt x="23" y="45"/>
                                </a:lnTo>
                                <a:lnTo>
                                  <a:pt x="34" y="45"/>
                                </a:lnTo>
                                <a:lnTo>
                                  <a:pt x="39" y="45"/>
                                </a:lnTo>
                                <a:lnTo>
                                  <a:pt x="42" y="48"/>
                                </a:lnTo>
                                <a:lnTo>
                                  <a:pt x="48" y="51"/>
                                </a:lnTo>
                                <a:lnTo>
                                  <a:pt x="51" y="54"/>
                                </a:lnTo>
                                <a:lnTo>
                                  <a:pt x="51" y="57"/>
                                </a:lnTo>
                                <a:lnTo>
                                  <a:pt x="48" y="65"/>
                                </a:lnTo>
                                <a:lnTo>
                                  <a:pt x="45" y="71"/>
                                </a:lnTo>
                                <a:lnTo>
                                  <a:pt x="37" y="73"/>
                                </a:lnTo>
                                <a:lnTo>
                                  <a:pt x="31" y="76"/>
                                </a:lnTo>
                                <a:lnTo>
                                  <a:pt x="23" y="79"/>
                                </a:lnTo>
                                <a:lnTo>
                                  <a:pt x="11" y="76"/>
                                </a:lnTo>
                                <a:lnTo>
                                  <a:pt x="3" y="73"/>
                                </a:lnTo>
                                <a:lnTo>
                                  <a:pt x="0" y="71"/>
                                </a:lnTo>
                                <a:lnTo>
                                  <a:pt x="0" y="68"/>
                                </a:lnTo>
                                <a:lnTo>
                                  <a:pt x="0" y="65"/>
                                </a:lnTo>
                                <a:lnTo>
                                  <a:pt x="0" y="62"/>
                                </a:lnTo>
                                <a:lnTo>
                                  <a:pt x="3" y="59"/>
                                </a:lnTo>
                                <a:lnTo>
                                  <a:pt x="6" y="57"/>
                                </a:lnTo>
                                <a:lnTo>
                                  <a:pt x="9" y="54"/>
                                </a:lnTo>
                                <a:lnTo>
                                  <a:pt x="6" y="51"/>
                                </a:lnTo>
                                <a:lnTo>
                                  <a:pt x="3" y="48"/>
                                </a:lnTo>
                                <a:lnTo>
                                  <a:pt x="3" y="45"/>
                                </a:lnTo>
                                <a:lnTo>
                                  <a:pt x="6" y="43"/>
                                </a:lnTo>
                                <a:lnTo>
                                  <a:pt x="9" y="40"/>
                                </a:lnTo>
                                <a:lnTo>
                                  <a:pt x="11" y="34"/>
                                </a:lnTo>
                                <a:close/>
                                <a:moveTo>
                                  <a:pt x="23" y="3"/>
                                </a:moveTo>
                                <a:lnTo>
                                  <a:pt x="20" y="3"/>
                                </a:lnTo>
                                <a:lnTo>
                                  <a:pt x="14" y="6"/>
                                </a:lnTo>
                                <a:lnTo>
                                  <a:pt x="14" y="9"/>
                                </a:lnTo>
                                <a:lnTo>
                                  <a:pt x="11" y="17"/>
                                </a:lnTo>
                                <a:lnTo>
                                  <a:pt x="14" y="23"/>
                                </a:lnTo>
                                <a:lnTo>
                                  <a:pt x="17" y="28"/>
                                </a:lnTo>
                                <a:lnTo>
                                  <a:pt x="20" y="34"/>
                                </a:lnTo>
                                <a:lnTo>
                                  <a:pt x="25" y="34"/>
                                </a:lnTo>
                                <a:lnTo>
                                  <a:pt x="28" y="34"/>
                                </a:lnTo>
                                <a:lnTo>
                                  <a:pt x="31" y="31"/>
                                </a:lnTo>
                                <a:lnTo>
                                  <a:pt x="34" y="26"/>
                                </a:lnTo>
                                <a:lnTo>
                                  <a:pt x="34" y="20"/>
                                </a:lnTo>
                                <a:lnTo>
                                  <a:pt x="34" y="12"/>
                                </a:lnTo>
                                <a:lnTo>
                                  <a:pt x="31" y="6"/>
                                </a:lnTo>
                                <a:lnTo>
                                  <a:pt x="28" y="3"/>
                                </a:lnTo>
                                <a:lnTo>
                                  <a:pt x="23" y="3"/>
                                </a:lnTo>
                                <a:close/>
                                <a:moveTo>
                                  <a:pt x="11" y="54"/>
                                </a:moveTo>
                                <a:lnTo>
                                  <a:pt x="9" y="57"/>
                                </a:lnTo>
                                <a:lnTo>
                                  <a:pt x="9" y="59"/>
                                </a:lnTo>
                                <a:lnTo>
                                  <a:pt x="6" y="59"/>
                                </a:lnTo>
                                <a:lnTo>
                                  <a:pt x="6" y="62"/>
                                </a:lnTo>
                                <a:lnTo>
                                  <a:pt x="6" y="65"/>
                                </a:lnTo>
                                <a:lnTo>
                                  <a:pt x="9" y="68"/>
                                </a:lnTo>
                                <a:lnTo>
                                  <a:pt x="17" y="71"/>
                                </a:lnTo>
                                <a:lnTo>
                                  <a:pt x="25" y="71"/>
                                </a:lnTo>
                                <a:lnTo>
                                  <a:pt x="37" y="71"/>
                                </a:lnTo>
                                <a:lnTo>
                                  <a:pt x="42" y="68"/>
                                </a:lnTo>
                                <a:lnTo>
                                  <a:pt x="45" y="65"/>
                                </a:lnTo>
                                <a:lnTo>
                                  <a:pt x="48" y="59"/>
                                </a:lnTo>
                                <a:lnTo>
                                  <a:pt x="45" y="57"/>
                                </a:lnTo>
                                <a:lnTo>
                                  <a:pt x="39" y="54"/>
                                </a:lnTo>
                                <a:lnTo>
                                  <a:pt x="31" y="54"/>
                                </a:lnTo>
                                <a:lnTo>
                                  <a:pt x="20" y="54"/>
                                </a:lnTo>
                                <a:lnTo>
                                  <a:pt x="11"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6" name="Freeform 710"/>
                        <wps:cNvSpPr>
                          <a:spLocks/>
                        </wps:cNvSpPr>
                        <wps:spPr bwMode="auto">
                          <a:xfrm>
                            <a:off x="1837" y="1331"/>
                            <a:ext cx="23" cy="82"/>
                          </a:xfrm>
                          <a:custGeom>
                            <a:avLst/>
                            <a:gdLst>
                              <a:gd name="T0" fmla="*/ 17 w 23"/>
                              <a:gd name="T1" fmla="*/ 0 h 82"/>
                              <a:gd name="T2" fmla="*/ 17 w 23"/>
                              <a:gd name="T3" fmla="*/ 68 h 82"/>
                              <a:gd name="T4" fmla="*/ 17 w 23"/>
                              <a:gd name="T5" fmla="*/ 73 h 82"/>
                              <a:gd name="T6" fmla="*/ 17 w 23"/>
                              <a:gd name="T7" fmla="*/ 76 h 82"/>
                              <a:gd name="T8" fmla="*/ 17 w 23"/>
                              <a:gd name="T9" fmla="*/ 79 h 82"/>
                              <a:gd name="T10" fmla="*/ 20 w 23"/>
                              <a:gd name="T11" fmla="*/ 79 h 82"/>
                              <a:gd name="T12" fmla="*/ 20 w 23"/>
                              <a:gd name="T13" fmla="*/ 79 h 82"/>
                              <a:gd name="T14" fmla="*/ 23 w 23"/>
                              <a:gd name="T15" fmla="*/ 79 h 82"/>
                              <a:gd name="T16" fmla="*/ 23 w 23"/>
                              <a:gd name="T17" fmla="*/ 82 h 82"/>
                              <a:gd name="T18" fmla="*/ 0 w 23"/>
                              <a:gd name="T19" fmla="*/ 82 h 82"/>
                              <a:gd name="T20" fmla="*/ 0 w 23"/>
                              <a:gd name="T21" fmla="*/ 79 h 82"/>
                              <a:gd name="T22" fmla="*/ 3 w 23"/>
                              <a:gd name="T23" fmla="*/ 79 h 82"/>
                              <a:gd name="T24" fmla="*/ 3 w 23"/>
                              <a:gd name="T25" fmla="*/ 79 h 82"/>
                              <a:gd name="T26" fmla="*/ 6 w 23"/>
                              <a:gd name="T27" fmla="*/ 79 h 82"/>
                              <a:gd name="T28" fmla="*/ 6 w 23"/>
                              <a:gd name="T29" fmla="*/ 76 h 82"/>
                              <a:gd name="T30" fmla="*/ 6 w 23"/>
                              <a:gd name="T31" fmla="*/ 73 h 82"/>
                              <a:gd name="T32" fmla="*/ 6 w 23"/>
                              <a:gd name="T33" fmla="*/ 68 h 82"/>
                              <a:gd name="T34" fmla="*/ 6 w 23"/>
                              <a:gd name="T35" fmla="*/ 23 h 82"/>
                              <a:gd name="T36" fmla="*/ 6 w 23"/>
                              <a:gd name="T37" fmla="*/ 14 h 82"/>
                              <a:gd name="T38" fmla="*/ 6 w 23"/>
                              <a:gd name="T39" fmla="*/ 9 h 82"/>
                              <a:gd name="T40" fmla="*/ 6 w 23"/>
                              <a:gd name="T41" fmla="*/ 9 h 82"/>
                              <a:gd name="T42" fmla="*/ 6 w 23"/>
                              <a:gd name="T43" fmla="*/ 6 h 82"/>
                              <a:gd name="T44" fmla="*/ 3 w 23"/>
                              <a:gd name="T45" fmla="*/ 6 h 82"/>
                              <a:gd name="T46" fmla="*/ 3 w 23"/>
                              <a:gd name="T47" fmla="*/ 6 h 82"/>
                              <a:gd name="T48" fmla="*/ 0 w 23"/>
                              <a:gd name="T49" fmla="*/ 6 h 82"/>
                              <a:gd name="T50" fmla="*/ 0 w 23"/>
                              <a:gd name="T51" fmla="*/ 6 h 82"/>
                              <a:gd name="T52" fmla="*/ 0 w 23"/>
                              <a:gd name="T53" fmla="*/ 6 h 82"/>
                              <a:gd name="T54" fmla="*/ 14 w 23"/>
                              <a:gd name="T55" fmla="*/ 0 h 82"/>
                              <a:gd name="T56" fmla="*/ 17 w 23"/>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2">
                                <a:moveTo>
                                  <a:pt x="17" y="0"/>
                                </a:moveTo>
                                <a:lnTo>
                                  <a:pt x="17" y="68"/>
                                </a:lnTo>
                                <a:lnTo>
                                  <a:pt x="17" y="73"/>
                                </a:lnTo>
                                <a:lnTo>
                                  <a:pt x="17" y="76"/>
                                </a:lnTo>
                                <a:lnTo>
                                  <a:pt x="17" y="79"/>
                                </a:lnTo>
                                <a:lnTo>
                                  <a:pt x="20" y="79"/>
                                </a:lnTo>
                                <a:lnTo>
                                  <a:pt x="23" y="79"/>
                                </a:lnTo>
                                <a:lnTo>
                                  <a:pt x="23" y="82"/>
                                </a:lnTo>
                                <a:lnTo>
                                  <a:pt x="0" y="82"/>
                                </a:lnTo>
                                <a:lnTo>
                                  <a:pt x="0" y="79"/>
                                </a:lnTo>
                                <a:lnTo>
                                  <a:pt x="3" y="79"/>
                                </a:lnTo>
                                <a:lnTo>
                                  <a:pt x="6" y="79"/>
                                </a:lnTo>
                                <a:lnTo>
                                  <a:pt x="6" y="76"/>
                                </a:lnTo>
                                <a:lnTo>
                                  <a:pt x="6" y="73"/>
                                </a:lnTo>
                                <a:lnTo>
                                  <a:pt x="6" y="68"/>
                                </a:lnTo>
                                <a:lnTo>
                                  <a:pt x="6" y="23"/>
                                </a:lnTo>
                                <a:lnTo>
                                  <a:pt x="6" y="14"/>
                                </a:lnTo>
                                <a:lnTo>
                                  <a:pt x="6" y="9"/>
                                </a:lnTo>
                                <a:lnTo>
                                  <a:pt x="6" y="6"/>
                                </a:lnTo>
                                <a:lnTo>
                                  <a:pt x="3" y="6"/>
                                </a:lnTo>
                                <a:lnTo>
                                  <a:pt x="0" y="6"/>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7" name="Freeform 711"/>
                        <wps:cNvSpPr>
                          <a:spLocks noEditPoints="1"/>
                        </wps:cNvSpPr>
                        <wps:spPr bwMode="auto">
                          <a:xfrm>
                            <a:off x="1868" y="1359"/>
                            <a:ext cx="51" cy="54"/>
                          </a:xfrm>
                          <a:custGeom>
                            <a:avLst/>
                            <a:gdLst>
                              <a:gd name="T0" fmla="*/ 25 w 51"/>
                              <a:gd name="T1" fmla="*/ 0 h 54"/>
                              <a:gd name="T2" fmla="*/ 34 w 51"/>
                              <a:gd name="T3" fmla="*/ 0 h 54"/>
                              <a:gd name="T4" fmla="*/ 39 w 51"/>
                              <a:gd name="T5" fmla="*/ 3 h 54"/>
                              <a:gd name="T6" fmla="*/ 45 w 51"/>
                              <a:gd name="T7" fmla="*/ 9 h 54"/>
                              <a:gd name="T8" fmla="*/ 48 w 51"/>
                              <a:gd name="T9" fmla="*/ 17 h 54"/>
                              <a:gd name="T10" fmla="*/ 51 w 51"/>
                              <a:gd name="T11" fmla="*/ 26 h 54"/>
                              <a:gd name="T12" fmla="*/ 51 w 51"/>
                              <a:gd name="T13" fmla="*/ 34 h 54"/>
                              <a:gd name="T14" fmla="*/ 48 w 51"/>
                              <a:gd name="T15" fmla="*/ 40 h 54"/>
                              <a:gd name="T16" fmla="*/ 42 w 51"/>
                              <a:gd name="T17" fmla="*/ 45 h 54"/>
                              <a:gd name="T18" fmla="*/ 37 w 51"/>
                              <a:gd name="T19" fmla="*/ 51 h 54"/>
                              <a:gd name="T20" fmla="*/ 31 w 51"/>
                              <a:gd name="T21" fmla="*/ 54 h 54"/>
                              <a:gd name="T22" fmla="*/ 25 w 51"/>
                              <a:gd name="T23" fmla="*/ 54 h 54"/>
                              <a:gd name="T24" fmla="*/ 17 w 51"/>
                              <a:gd name="T25" fmla="*/ 54 h 54"/>
                              <a:gd name="T26" fmla="*/ 11 w 51"/>
                              <a:gd name="T27" fmla="*/ 51 h 54"/>
                              <a:gd name="T28" fmla="*/ 6 w 51"/>
                              <a:gd name="T29" fmla="*/ 45 h 54"/>
                              <a:gd name="T30" fmla="*/ 0 w 51"/>
                              <a:gd name="T31" fmla="*/ 37 h 54"/>
                              <a:gd name="T32" fmla="*/ 0 w 51"/>
                              <a:gd name="T33" fmla="*/ 28 h 54"/>
                              <a:gd name="T34" fmla="*/ 0 w 51"/>
                              <a:gd name="T35" fmla="*/ 20 h 54"/>
                              <a:gd name="T36" fmla="*/ 3 w 51"/>
                              <a:gd name="T37" fmla="*/ 14 h 54"/>
                              <a:gd name="T38" fmla="*/ 8 w 51"/>
                              <a:gd name="T39" fmla="*/ 6 h 54"/>
                              <a:gd name="T40" fmla="*/ 14 w 51"/>
                              <a:gd name="T41" fmla="*/ 3 h 54"/>
                              <a:gd name="T42" fmla="*/ 20 w 51"/>
                              <a:gd name="T43" fmla="*/ 0 h 54"/>
                              <a:gd name="T44" fmla="*/ 25 w 51"/>
                              <a:gd name="T45" fmla="*/ 0 h 54"/>
                              <a:gd name="T46" fmla="*/ 22 w 51"/>
                              <a:gd name="T47" fmla="*/ 3 h 54"/>
                              <a:gd name="T48" fmla="*/ 20 w 51"/>
                              <a:gd name="T49" fmla="*/ 3 h 54"/>
                              <a:gd name="T50" fmla="*/ 17 w 51"/>
                              <a:gd name="T51" fmla="*/ 6 h 54"/>
                              <a:gd name="T52" fmla="*/ 14 w 51"/>
                              <a:gd name="T53" fmla="*/ 9 h 54"/>
                              <a:gd name="T54" fmla="*/ 11 w 51"/>
                              <a:gd name="T55" fmla="*/ 12 h 54"/>
                              <a:gd name="T56" fmla="*/ 11 w 51"/>
                              <a:gd name="T57" fmla="*/ 17 h 54"/>
                              <a:gd name="T58" fmla="*/ 8 w 51"/>
                              <a:gd name="T59" fmla="*/ 23 h 54"/>
                              <a:gd name="T60" fmla="*/ 11 w 51"/>
                              <a:gd name="T61" fmla="*/ 34 h 54"/>
                              <a:gd name="T62" fmla="*/ 14 w 51"/>
                              <a:gd name="T63" fmla="*/ 43 h 54"/>
                              <a:gd name="T64" fmla="*/ 20 w 51"/>
                              <a:gd name="T65" fmla="*/ 48 h 54"/>
                              <a:gd name="T66" fmla="*/ 28 w 51"/>
                              <a:gd name="T67" fmla="*/ 51 h 54"/>
                              <a:gd name="T68" fmla="*/ 31 w 51"/>
                              <a:gd name="T69" fmla="*/ 48 h 54"/>
                              <a:gd name="T70" fmla="*/ 37 w 51"/>
                              <a:gd name="T71" fmla="*/ 45 h 54"/>
                              <a:gd name="T72" fmla="*/ 39 w 51"/>
                              <a:gd name="T73" fmla="*/ 40 h 54"/>
                              <a:gd name="T74" fmla="*/ 39 w 51"/>
                              <a:gd name="T75" fmla="*/ 31 h 54"/>
                              <a:gd name="T76" fmla="*/ 39 w 51"/>
                              <a:gd name="T77" fmla="*/ 23 h 54"/>
                              <a:gd name="T78" fmla="*/ 37 w 51"/>
                              <a:gd name="T79" fmla="*/ 14 h 54"/>
                              <a:gd name="T80" fmla="*/ 34 w 51"/>
                              <a:gd name="T81" fmla="*/ 9 h 54"/>
                              <a:gd name="T82" fmla="*/ 28 w 51"/>
                              <a:gd name="T83" fmla="*/ 6 h 54"/>
                              <a:gd name="T84" fmla="*/ 22 w 51"/>
                              <a:gd name="T85" fmla="*/ 3 h 5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 h="54">
                                <a:moveTo>
                                  <a:pt x="25" y="0"/>
                                </a:moveTo>
                                <a:lnTo>
                                  <a:pt x="34" y="0"/>
                                </a:lnTo>
                                <a:lnTo>
                                  <a:pt x="39" y="3"/>
                                </a:lnTo>
                                <a:lnTo>
                                  <a:pt x="45" y="9"/>
                                </a:lnTo>
                                <a:lnTo>
                                  <a:pt x="48" y="17"/>
                                </a:lnTo>
                                <a:lnTo>
                                  <a:pt x="51" y="26"/>
                                </a:lnTo>
                                <a:lnTo>
                                  <a:pt x="51" y="34"/>
                                </a:lnTo>
                                <a:lnTo>
                                  <a:pt x="48" y="40"/>
                                </a:lnTo>
                                <a:lnTo>
                                  <a:pt x="42" y="45"/>
                                </a:lnTo>
                                <a:lnTo>
                                  <a:pt x="37" y="51"/>
                                </a:lnTo>
                                <a:lnTo>
                                  <a:pt x="31" y="54"/>
                                </a:lnTo>
                                <a:lnTo>
                                  <a:pt x="25" y="54"/>
                                </a:lnTo>
                                <a:lnTo>
                                  <a:pt x="17" y="54"/>
                                </a:lnTo>
                                <a:lnTo>
                                  <a:pt x="11" y="51"/>
                                </a:lnTo>
                                <a:lnTo>
                                  <a:pt x="6" y="45"/>
                                </a:lnTo>
                                <a:lnTo>
                                  <a:pt x="0" y="37"/>
                                </a:lnTo>
                                <a:lnTo>
                                  <a:pt x="0" y="28"/>
                                </a:lnTo>
                                <a:lnTo>
                                  <a:pt x="0" y="20"/>
                                </a:lnTo>
                                <a:lnTo>
                                  <a:pt x="3" y="14"/>
                                </a:lnTo>
                                <a:lnTo>
                                  <a:pt x="8" y="6"/>
                                </a:lnTo>
                                <a:lnTo>
                                  <a:pt x="14" y="3"/>
                                </a:lnTo>
                                <a:lnTo>
                                  <a:pt x="20" y="0"/>
                                </a:lnTo>
                                <a:lnTo>
                                  <a:pt x="25" y="0"/>
                                </a:lnTo>
                                <a:close/>
                                <a:moveTo>
                                  <a:pt x="22" y="3"/>
                                </a:moveTo>
                                <a:lnTo>
                                  <a:pt x="20" y="3"/>
                                </a:lnTo>
                                <a:lnTo>
                                  <a:pt x="17" y="6"/>
                                </a:lnTo>
                                <a:lnTo>
                                  <a:pt x="14" y="9"/>
                                </a:lnTo>
                                <a:lnTo>
                                  <a:pt x="11" y="12"/>
                                </a:lnTo>
                                <a:lnTo>
                                  <a:pt x="11" y="17"/>
                                </a:lnTo>
                                <a:lnTo>
                                  <a:pt x="8" y="23"/>
                                </a:lnTo>
                                <a:lnTo>
                                  <a:pt x="11" y="34"/>
                                </a:lnTo>
                                <a:lnTo>
                                  <a:pt x="14" y="43"/>
                                </a:lnTo>
                                <a:lnTo>
                                  <a:pt x="20" y="48"/>
                                </a:lnTo>
                                <a:lnTo>
                                  <a:pt x="28" y="51"/>
                                </a:lnTo>
                                <a:lnTo>
                                  <a:pt x="31" y="48"/>
                                </a:lnTo>
                                <a:lnTo>
                                  <a:pt x="37" y="45"/>
                                </a:lnTo>
                                <a:lnTo>
                                  <a:pt x="39" y="40"/>
                                </a:lnTo>
                                <a:lnTo>
                                  <a:pt x="39" y="31"/>
                                </a:lnTo>
                                <a:lnTo>
                                  <a:pt x="39" y="23"/>
                                </a:lnTo>
                                <a:lnTo>
                                  <a:pt x="37" y="14"/>
                                </a:lnTo>
                                <a:lnTo>
                                  <a:pt x="34" y="9"/>
                                </a:lnTo>
                                <a:lnTo>
                                  <a:pt x="28" y="6"/>
                                </a:lnTo>
                                <a:lnTo>
                                  <a:pt x="22"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8" name="Freeform 712"/>
                        <wps:cNvSpPr>
                          <a:spLocks/>
                        </wps:cNvSpPr>
                        <wps:spPr bwMode="auto">
                          <a:xfrm>
                            <a:off x="1924" y="1342"/>
                            <a:ext cx="31" cy="71"/>
                          </a:xfrm>
                          <a:custGeom>
                            <a:avLst/>
                            <a:gdLst>
                              <a:gd name="T0" fmla="*/ 17 w 31"/>
                              <a:gd name="T1" fmla="*/ 0 h 71"/>
                              <a:gd name="T2" fmla="*/ 17 w 31"/>
                              <a:gd name="T3" fmla="*/ 17 h 71"/>
                              <a:gd name="T4" fmla="*/ 31 w 31"/>
                              <a:gd name="T5" fmla="*/ 17 h 71"/>
                              <a:gd name="T6" fmla="*/ 31 w 31"/>
                              <a:gd name="T7" fmla="*/ 20 h 71"/>
                              <a:gd name="T8" fmla="*/ 17 w 31"/>
                              <a:gd name="T9" fmla="*/ 20 h 71"/>
                              <a:gd name="T10" fmla="*/ 17 w 31"/>
                              <a:gd name="T11" fmla="*/ 57 h 71"/>
                              <a:gd name="T12" fmla="*/ 17 w 31"/>
                              <a:gd name="T13" fmla="*/ 60 h 71"/>
                              <a:gd name="T14" fmla="*/ 20 w 31"/>
                              <a:gd name="T15" fmla="*/ 62 h 71"/>
                              <a:gd name="T16" fmla="*/ 20 w 31"/>
                              <a:gd name="T17" fmla="*/ 62 h 71"/>
                              <a:gd name="T18" fmla="*/ 23 w 31"/>
                              <a:gd name="T19" fmla="*/ 65 h 71"/>
                              <a:gd name="T20" fmla="*/ 25 w 31"/>
                              <a:gd name="T21" fmla="*/ 62 h 71"/>
                              <a:gd name="T22" fmla="*/ 25 w 31"/>
                              <a:gd name="T23" fmla="*/ 62 h 71"/>
                              <a:gd name="T24" fmla="*/ 28 w 31"/>
                              <a:gd name="T25" fmla="*/ 62 h 71"/>
                              <a:gd name="T26" fmla="*/ 31 w 31"/>
                              <a:gd name="T27" fmla="*/ 60 h 71"/>
                              <a:gd name="T28" fmla="*/ 31 w 31"/>
                              <a:gd name="T29" fmla="*/ 60 h 71"/>
                              <a:gd name="T30" fmla="*/ 28 w 31"/>
                              <a:gd name="T31" fmla="*/ 65 h 71"/>
                              <a:gd name="T32" fmla="*/ 25 w 31"/>
                              <a:gd name="T33" fmla="*/ 68 h 71"/>
                              <a:gd name="T34" fmla="*/ 23 w 31"/>
                              <a:gd name="T35" fmla="*/ 71 h 71"/>
                              <a:gd name="T36" fmla="*/ 17 w 31"/>
                              <a:gd name="T37" fmla="*/ 71 h 71"/>
                              <a:gd name="T38" fmla="*/ 14 w 31"/>
                              <a:gd name="T39" fmla="*/ 71 h 71"/>
                              <a:gd name="T40" fmla="*/ 14 w 31"/>
                              <a:gd name="T41" fmla="*/ 71 h 71"/>
                              <a:gd name="T42" fmla="*/ 11 w 31"/>
                              <a:gd name="T43" fmla="*/ 68 h 71"/>
                              <a:gd name="T44" fmla="*/ 9 w 31"/>
                              <a:gd name="T45" fmla="*/ 65 h 71"/>
                              <a:gd name="T46" fmla="*/ 9 w 31"/>
                              <a:gd name="T47" fmla="*/ 62 h 71"/>
                              <a:gd name="T48" fmla="*/ 9 w 31"/>
                              <a:gd name="T49" fmla="*/ 57 h 71"/>
                              <a:gd name="T50" fmla="*/ 9 w 31"/>
                              <a:gd name="T51" fmla="*/ 20 h 71"/>
                              <a:gd name="T52" fmla="*/ 0 w 31"/>
                              <a:gd name="T53" fmla="*/ 20 h 71"/>
                              <a:gd name="T54" fmla="*/ 0 w 31"/>
                              <a:gd name="T55" fmla="*/ 20 h 71"/>
                              <a:gd name="T56" fmla="*/ 3 w 31"/>
                              <a:gd name="T57" fmla="*/ 17 h 71"/>
                              <a:gd name="T58" fmla="*/ 6 w 31"/>
                              <a:gd name="T59" fmla="*/ 14 h 71"/>
                              <a:gd name="T60" fmla="*/ 9 w 31"/>
                              <a:gd name="T61" fmla="*/ 12 h 71"/>
                              <a:gd name="T62" fmla="*/ 11 w 31"/>
                              <a:gd name="T63" fmla="*/ 9 h 71"/>
                              <a:gd name="T64" fmla="*/ 14 w 31"/>
                              <a:gd name="T65" fmla="*/ 6 h 71"/>
                              <a:gd name="T66" fmla="*/ 17 w 31"/>
                              <a:gd name="T67" fmla="*/ 0 h 71"/>
                              <a:gd name="T68" fmla="*/ 17 w 31"/>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1">
                                <a:moveTo>
                                  <a:pt x="17" y="0"/>
                                </a:moveTo>
                                <a:lnTo>
                                  <a:pt x="17" y="17"/>
                                </a:lnTo>
                                <a:lnTo>
                                  <a:pt x="31" y="17"/>
                                </a:lnTo>
                                <a:lnTo>
                                  <a:pt x="31" y="20"/>
                                </a:lnTo>
                                <a:lnTo>
                                  <a:pt x="17" y="20"/>
                                </a:lnTo>
                                <a:lnTo>
                                  <a:pt x="17" y="57"/>
                                </a:lnTo>
                                <a:lnTo>
                                  <a:pt x="17" y="60"/>
                                </a:lnTo>
                                <a:lnTo>
                                  <a:pt x="20" y="62"/>
                                </a:lnTo>
                                <a:lnTo>
                                  <a:pt x="23" y="65"/>
                                </a:lnTo>
                                <a:lnTo>
                                  <a:pt x="25" y="62"/>
                                </a:lnTo>
                                <a:lnTo>
                                  <a:pt x="28" y="62"/>
                                </a:lnTo>
                                <a:lnTo>
                                  <a:pt x="31" y="60"/>
                                </a:lnTo>
                                <a:lnTo>
                                  <a:pt x="28" y="65"/>
                                </a:lnTo>
                                <a:lnTo>
                                  <a:pt x="25" y="68"/>
                                </a:lnTo>
                                <a:lnTo>
                                  <a:pt x="23" y="71"/>
                                </a:lnTo>
                                <a:lnTo>
                                  <a:pt x="17" y="71"/>
                                </a:lnTo>
                                <a:lnTo>
                                  <a:pt x="14" y="71"/>
                                </a:lnTo>
                                <a:lnTo>
                                  <a:pt x="11" y="68"/>
                                </a:lnTo>
                                <a:lnTo>
                                  <a:pt x="9" y="65"/>
                                </a:lnTo>
                                <a:lnTo>
                                  <a:pt x="9" y="62"/>
                                </a:lnTo>
                                <a:lnTo>
                                  <a:pt x="9" y="57"/>
                                </a:lnTo>
                                <a:lnTo>
                                  <a:pt x="9" y="20"/>
                                </a:lnTo>
                                <a:lnTo>
                                  <a:pt x="0" y="20"/>
                                </a:lnTo>
                                <a:lnTo>
                                  <a:pt x="3" y="17"/>
                                </a:lnTo>
                                <a:lnTo>
                                  <a:pt x="6" y="14"/>
                                </a:lnTo>
                                <a:lnTo>
                                  <a:pt x="9" y="12"/>
                                </a:lnTo>
                                <a:lnTo>
                                  <a:pt x="11" y="9"/>
                                </a:lnTo>
                                <a:lnTo>
                                  <a:pt x="14" y="6"/>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9" name="Freeform 713"/>
                        <wps:cNvSpPr>
                          <a:spLocks/>
                        </wps:cNvSpPr>
                        <wps:spPr bwMode="auto">
                          <a:xfrm>
                            <a:off x="1955" y="1342"/>
                            <a:ext cx="34" cy="71"/>
                          </a:xfrm>
                          <a:custGeom>
                            <a:avLst/>
                            <a:gdLst>
                              <a:gd name="T0" fmla="*/ 20 w 34"/>
                              <a:gd name="T1" fmla="*/ 0 h 71"/>
                              <a:gd name="T2" fmla="*/ 20 w 34"/>
                              <a:gd name="T3" fmla="*/ 17 h 71"/>
                              <a:gd name="T4" fmla="*/ 31 w 34"/>
                              <a:gd name="T5" fmla="*/ 17 h 71"/>
                              <a:gd name="T6" fmla="*/ 31 w 34"/>
                              <a:gd name="T7" fmla="*/ 20 h 71"/>
                              <a:gd name="T8" fmla="*/ 20 w 34"/>
                              <a:gd name="T9" fmla="*/ 20 h 71"/>
                              <a:gd name="T10" fmla="*/ 20 w 34"/>
                              <a:gd name="T11" fmla="*/ 57 h 71"/>
                              <a:gd name="T12" fmla="*/ 20 w 34"/>
                              <a:gd name="T13" fmla="*/ 60 h 71"/>
                              <a:gd name="T14" fmla="*/ 23 w 34"/>
                              <a:gd name="T15" fmla="*/ 62 h 71"/>
                              <a:gd name="T16" fmla="*/ 23 w 34"/>
                              <a:gd name="T17" fmla="*/ 62 h 71"/>
                              <a:gd name="T18" fmla="*/ 25 w 34"/>
                              <a:gd name="T19" fmla="*/ 65 h 71"/>
                              <a:gd name="T20" fmla="*/ 28 w 34"/>
                              <a:gd name="T21" fmla="*/ 62 h 71"/>
                              <a:gd name="T22" fmla="*/ 28 w 34"/>
                              <a:gd name="T23" fmla="*/ 62 h 71"/>
                              <a:gd name="T24" fmla="*/ 31 w 34"/>
                              <a:gd name="T25" fmla="*/ 62 h 71"/>
                              <a:gd name="T26" fmla="*/ 31 w 34"/>
                              <a:gd name="T27" fmla="*/ 60 h 71"/>
                              <a:gd name="T28" fmla="*/ 34 w 34"/>
                              <a:gd name="T29" fmla="*/ 60 h 71"/>
                              <a:gd name="T30" fmla="*/ 31 w 34"/>
                              <a:gd name="T31" fmla="*/ 65 h 71"/>
                              <a:gd name="T32" fmla="*/ 28 w 34"/>
                              <a:gd name="T33" fmla="*/ 68 h 71"/>
                              <a:gd name="T34" fmla="*/ 25 w 34"/>
                              <a:gd name="T35" fmla="*/ 71 h 71"/>
                              <a:gd name="T36" fmla="*/ 20 w 34"/>
                              <a:gd name="T37" fmla="*/ 71 h 71"/>
                              <a:gd name="T38" fmla="*/ 17 w 34"/>
                              <a:gd name="T39" fmla="*/ 71 h 71"/>
                              <a:gd name="T40" fmla="*/ 14 w 34"/>
                              <a:gd name="T41" fmla="*/ 71 h 71"/>
                              <a:gd name="T42" fmla="*/ 11 w 34"/>
                              <a:gd name="T43" fmla="*/ 68 h 71"/>
                              <a:gd name="T44" fmla="*/ 11 w 34"/>
                              <a:gd name="T45" fmla="*/ 65 h 71"/>
                              <a:gd name="T46" fmla="*/ 11 w 34"/>
                              <a:gd name="T47" fmla="*/ 62 h 71"/>
                              <a:gd name="T48" fmla="*/ 9 w 34"/>
                              <a:gd name="T49" fmla="*/ 57 h 71"/>
                              <a:gd name="T50" fmla="*/ 9 w 34"/>
                              <a:gd name="T51" fmla="*/ 20 h 71"/>
                              <a:gd name="T52" fmla="*/ 0 w 34"/>
                              <a:gd name="T53" fmla="*/ 20 h 71"/>
                              <a:gd name="T54" fmla="*/ 0 w 34"/>
                              <a:gd name="T55" fmla="*/ 20 h 71"/>
                              <a:gd name="T56" fmla="*/ 6 w 34"/>
                              <a:gd name="T57" fmla="*/ 17 h 71"/>
                              <a:gd name="T58" fmla="*/ 9 w 34"/>
                              <a:gd name="T59" fmla="*/ 14 h 71"/>
                              <a:gd name="T60" fmla="*/ 11 w 34"/>
                              <a:gd name="T61" fmla="*/ 12 h 71"/>
                              <a:gd name="T62" fmla="*/ 14 w 34"/>
                              <a:gd name="T63" fmla="*/ 9 h 71"/>
                              <a:gd name="T64" fmla="*/ 17 w 34"/>
                              <a:gd name="T65" fmla="*/ 6 h 71"/>
                              <a:gd name="T66" fmla="*/ 20 w 34"/>
                              <a:gd name="T67" fmla="*/ 0 h 71"/>
                              <a:gd name="T68" fmla="*/ 20 w 34"/>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4" h="71">
                                <a:moveTo>
                                  <a:pt x="20" y="0"/>
                                </a:moveTo>
                                <a:lnTo>
                                  <a:pt x="20" y="17"/>
                                </a:lnTo>
                                <a:lnTo>
                                  <a:pt x="31" y="17"/>
                                </a:lnTo>
                                <a:lnTo>
                                  <a:pt x="31" y="20"/>
                                </a:lnTo>
                                <a:lnTo>
                                  <a:pt x="20" y="20"/>
                                </a:lnTo>
                                <a:lnTo>
                                  <a:pt x="20" y="57"/>
                                </a:lnTo>
                                <a:lnTo>
                                  <a:pt x="20" y="60"/>
                                </a:lnTo>
                                <a:lnTo>
                                  <a:pt x="23" y="62"/>
                                </a:lnTo>
                                <a:lnTo>
                                  <a:pt x="25" y="65"/>
                                </a:lnTo>
                                <a:lnTo>
                                  <a:pt x="28" y="62"/>
                                </a:lnTo>
                                <a:lnTo>
                                  <a:pt x="31" y="62"/>
                                </a:lnTo>
                                <a:lnTo>
                                  <a:pt x="31" y="60"/>
                                </a:lnTo>
                                <a:lnTo>
                                  <a:pt x="34" y="60"/>
                                </a:lnTo>
                                <a:lnTo>
                                  <a:pt x="31" y="65"/>
                                </a:lnTo>
                                <a:lnTo>
                                  <a:pt x="28" y="68"/>
                                </a:lnTo>
                                <a:lnTo>
                                  <a:pt x="25" y="71"/>
                                </a:lnTo>
                                <a:lnTo>
                                  <a:pt x="20" y="71"/>
                                </a:lnTo>
                                <a:lnTo>
                                  <a:pt x="17" y="71"/>
                                </a:lnTo>
                                <a:lnTo>
                                  <a:pt x="14" y="71"/>
                                </a:lnTo>
                                <a:lnTo>
                                  <a:pt x="11" y="68"/>
                                </a:lnTo>
                                <a:lnTo>
                                  <a:pt x="11" y="65"/>
                                </a:lnTo>
                                <a:lnTo>
                                  <a:pt x="11" y="62"/>
                                </a:lnTo>
                                <a:lnTo>
                                  <a:pt x="9" y="57"/>
                                </a:lnTo>
                                <a:lnTo>
                                  <a:pt x="9" y="20"/>
                                </a:lnTo>
                                <a:lnTo>
                                  <a:pt x="0" y="20"/>
                                </a:lnTo>
                                <a:lnTo>
                                  <a:pt x="6" y="17"/>
                                </a:lnTo>
                                <a:lnTo>
                                  <a:pt x="9" y="14"/>
                                </a:lnTo>
                                <a:lnTo>
                                  <a:pt x="11" y="12"/>
                                </a:lnTo>
                                <a:lnTo>
                                  <a:pt x="14" y="9"/>
                                </a:lnTo>
                                <a:lnTo>
                                  <a:pt x="17" y="6"/>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0" name="Freeform 714"/>
                        <wps:cNvSpPr>
                          <a:spLocks noEditPoints="1"/>
                        </wps:cNvSpPr>
                        <wps:spPr bwMode="auto">
                          <a:xfrm>
                            <a:off x="1994" y="1331"/>
                            <a:ext cx="26" cy="82"/>
                          </a:xfrm>
                          <a:custGeom>
                            <a:avLst/>
                            <a:gdLst>
                              <a:gd name="T0" fmla="*/ 12 w 26"/>
                              <a:gd name="T1" fmla="*/ 0 h 82"/>
                              <a:gd name="T2" fmla="*/ 14 w 26"/>
                              <a:gd name="T3" fmla="*/ 0 h 82"/>
                              <a:gd name="T4" fmla="*/ 17 w 26"/>
                              <a:gd name="T5" fmla="*/ 3 h 82"/>
                              <a:gd name="T6" fmla="*/ 17 w 26"/>
                              <a:gd name="T7" fmla="*/ 3 h 82"/>
                              <a:gd name="T8" fmla="*/ 20 w 26"/>
                              <a:gd name="T9" fmla="*/ 6 h 82"/>
                              <a:gd name="T10" fmla="*/ 17 w 26"/>
                              <a:gd name="T11" fmla="*/ 9 h 82"/>
                              <a:gd name="T12" fmla="*/ 17 w 26"/>
                              <a:gd name="T13" fmla="*/ 11 h 82"/>
                              <a:gd name="T14" fmla="*/ 14 w 26"/>
                              <a:gd name="T15" fmla="*/ 11 h 82"/>
                              <a:gd name="T16" fmla="*/ 12 w 26"/>
                              <a:gd name="T17" fmla="*/ 14 h 82"/>
                              <a:gd name="T18" fmla="*/ 9 w 26"/>
                              <a:gd name="T19" fmla="*/ 11 h 82"/>
                              <a:gd name="T20" fmla="*/ 6 w 26"/>
                              <a:gd name="T21" fmla="*/ 11 h 82"/>
                              <a:gd name="T22" fmla="*/ 6 w 26"/>
                              <a:gd name="T23" fmla="*/ 9 h 82"/>
                              <a:gd name="T24" fmla="*/ 6 w 26"/>
                              <a:gd name="T25" fmla="*/ 6 h 82"/>
                              <a:gd name="T26" fmla="*/ 6 w 26"/>
                              <a:gd name="T27" fmla="*/ 3 h 82"/>
                              <a:gd name="T28" fmla="*/ 6 w 26"/>
                              <a:gd name="T29" fmla="*/ 3 h 82"/>
                              <a:gd name="T30" fmla="*/ 9 w 26"/>
                              <a:gd name="T31" fmla="*/ 0 h 82"/>
                              <a:gd name="T32" fmla="*/ 12 w 26"/>
                              <a:gd name="T33" fmla="*/ 0 h 82"/>
                              <a:gd name="T34" fmla="*/ 17 w 26"/>
                              <a:gd name="T35" fmla="*/ 28 h 82"/>
                              <a:gd name="T36" fmla="*/ 17 w 26"/>
                              <a:gd name="T37" fmla="*/ 68 h 82"/>
                              <a:gd name="T38" fmla="*/ 17 w 26"/>
                              <a:gd name="T39" fmla="*/ 73 h 82"/>
                              <a:gd name="T40" fmla="*/ 17 w 26"/>
                              <a:gd name="T41" fmla="*/ 76 h 82"/>
                              <a:gd name="T42" fmla="*/ 20 w 26"/>
                              <a:gd name="T43" fmla="*/ 79 h 82"/>
                              <a:gd name="T44" fmla="*/ 20 w 26"/>
                              <a:gd name="T45" fmla="*/ 79 h 82"/>
                              <a:gd name="T46" fmla="*/ 23 w 26"/>
                              <a:gd name="T47" fmla="*/ 79 h 82"/>
                              <a:gd name="T48" fmla="*/ 26 w 26"/>
                              <a:gd name="T49" fmla="*/ 79 h 82"/>
                              <a:gd name="T50" fmla="*/ 26 w 26"/>
                              <a:gd name="T51" fmla="*/ 82 h 82"/>
                              <a:gd name="T52" fmla="*/ 0 w 26"/>
                              <a:gd name="T53" fmla="*/ 82 h 82"/>
                              <a:gd name="T54" fmla="*/ 0 w 26"/>
                              <a:gd name="T55" fmla="*/ 79 h 82"/>
                              <a:gd name="T56" fmla="*/ 3 w 26"/>
                              <a:gd name="T57" fmla="*/ 79 h 82"/>
                              <a:gd name="T58" fmla="*/ 6 w 26"/>
                              <a:gd name="T59" fmla="*/ 79 h 82"/>
                              <a:gd name="T60" fmla="*/ 6 w 26"/>
                              <a:gd name="T61" fmla="*/ 79 h 82"/>
                              <a:gd name="T62" fmla="*/ 6 w 26"/>
                              <a:gd name="T63" fmla="*/ 76 h 82"/>
                              <a:gd name="T64" fmla="*/ 9 w 26"/>
                              <a:gd name="T65" fmla="*/ 73 h 82"/>
                              <a:gd name="T66" fmla="*/ 9 w 26"/>
                              <a:gd name="T67" fmla="*/ 68 h 82"/>
                              <a:gd name="T68" fmla="*/ 9 w 26"/>
                              <a:gd name="T69" fmla="*/ 51 h 82"/>
                              <a:gd name="T70" fmla="*/ 9 w 26"/>
                              <a:gd name="T71" fmla="*/ 42 h 82"/>
                              <a:gd name="T72" fmla="*/ 6 w 26"/>
                              <a:gd name="T73" fmla="*/ 37 h 82"/>
                              <a:gd name="T74" fmla="*/ 6 w 26"/>
                              <a:gd name="T75" fmla="*/ 37 h 82"/>
                              <a:gd name="T76" fmla="*/ 6 w 26"/>
                              <a:gd name="T77" fmla="*/ 34 h 82"/>
                              <a:gd name="T78" fmla="*/ 6 w 26"/>
                              <a:gd name="T79" fmla="*/ 34 h 82"/>
                              <a:gd name="T80" fmla="*/ 3 w 26"/>
                              <a:gd name="T81" fmla="*/ 34 h 82"/>
                              <a:gd name="T82" fmla="*/ 3 w 26"/>
                              <a:gd name="T83" fmla="*/ 34 h 82"/>
                              <a:gd name="T84" fmla="*/ 0 w 26"/>
                              <a:gd name="T85" fmla="*/ 34 h 82"/>
                              <a:gd name="T86" fmla="*/ 0 w 26"/>
                              <a:gd name="T87" fmla="*/ 34 h 82"/>
                              <a:gd name="T88" fmla="*/ 14 w 26"/>
                              <a:gd name="T89" fmla="*/ 28 h 82"/>
                              <a:gd name="T90" fmla="*/ 17 w 26"/>
                              <a:gd name="T91" fmla="*/ 28 h 8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6" h="82">
                                <a:moveTo>
                                  <a:pt x="12" y="0"/>
                                </a:moveTo>
                                <a:lnTo>
                                  <a:pt x="14" y="0"/>
                                </a:lnTo>
                                <a:lnTo>
                                  <a:pt x="17" y="3"/>
                                </a:lnTo>
                                <a:lnTo>
                                  <a:pt x="20" y="6"/>
                                </a:lnTo>
                                <a:lnTo>
                                  <a:pt x="17" y="9"/>
                                </a:lnTo>
                                <a:lnTo>
                                  <a:pt x="17" y="11"/>
                                </a:lnTo>
                                <a:lnTo>
                                  <a:pt x="14" y="11"/>
                                </a:lnTo>
                                <a:lnTo>
                                  <a:pt x="12" y="14"/>
                                </a:lnTo>
                                <a:lnTo>
                                  <a:pt x="9" y="11"/>
                                </a:lnTo>
                                <a:lnTo>
                                  <a:pt x="6" y="11"/>
                                </a:lnTo>
                                <a:lnTo>
                                  <a:pt x="6" y="9"/>
                                </a:lnTo>
                                <a:lnTo>
                                  <a:pt x="6" y="6"/>
                                </a:lnTo>
                                <a:lnTo>
                                  <a:pt x="6" y="3"/>
                                </a:lnTo>
                                <a:lnTo>
                                  <a:pt x="9" y="0"/>
                                </a:lnTo>
                                <a:lnTo>
                                  <a:pt x="12" y="0"/>
                                </a:lnTo>
                                <a:close/>
                                <a:moveTo>
                                  <a:pt x="17" y="28"/>
                                </a:moveTo>
                                <a:lnTo>
                                  <a:pt x="17" y="68"/>
                                </a:lnTo>
                                <a:lnTo>
                                  <a:pt x="17" y="73"/>
                                </a:lnTo>
                                <a:lnTo>
                                  <a:pt x="17" y="76"/>
                                </a:lnTo>
                                <a:lnTo>
                                  <a:pt x="20" y="79"/>
                                </a:lnTo>
                                <a:lnTo>
                                  <a:pt x="23" y="79"/>
                                </a:lnTo>
                                <a:lnTo>
                                  <a:pt x="26" y="79"/>
                                </a:lnTo>
                                <a:lnTo>
                                  <a:pt x="26" y="82"/>
                                </a:lnTo>
                                <a:lnTo>
                                  <a:pt x="0" y="82"/>
                                </a:lnTo>
                                <a:lnTo>
                                  <a:pt x="0" y="79"/>
                                </a:lnTo>
                                <a:lnTo>
                                  <a:pt x="3" y="79"/>
                                </a:lnTo>
                                <a:lnTo>
                                  <a:pt x="6" y="79"/>
                                </a:lnTo>
                                <a:lnTo>
                                  <a:pt x="6" y="76"/>
                                </a:lnTo>
                                <a:lnTo>
                                  <a:pt x="9" y="73"/>
                                </a:lnTo>
                                <a:lnTo>
                                  <a:pt x="9" y="68"/>
                                </a:lnTo>
                                <a:lnTo>
                                  <a:pt x="9" y="51"/>
                                </a:lnTo>
                                <a:lnTo>
                                  <a:pt x="9" y="42"/>
                                </a:lnTo>
                                <a:lnTo>
                                  <a:pt x="6" y="37"/>
                                </a:lnTo>
                                <a:lnTo>
                                  <a:pt x="6" y="34"/>
                                </a:lnTo>
                                <a:lnTo>
                                  <a:pt x="3" y="34"/>
                                </a:lnTo>
                                <a:lnTo>
                                  <a:pt x="0" y="34"/>
                                </a:lnTo>
                                <a:lnTo>
                                  <a:pt x="14" y="28"/>
                                </a:lnTo>
                                <a:lnTo>
                                  <a:pt x="17" y="2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1" name="Freeform 715"/>
                        <wps:cNvSpPr>
                          <a:spLocks/>
                        </wps:cNvSpPr>
                        <wps:spPr bwMode="auto">
                          <a:xfrm>
                            <a:off x="2028" y="1359"/>
                            <a:ext cx="37" cy="54"/>
                          </a:xfrm>
                          <a:custGeom>
                            <a:avLst/>
                            <a:gdLst>
                              <a:gd name="T0" fmla="*/ 34 w 37"/>
                              <a:gd name="T1" fmla="*/ 0 h 54"/>
                              <a:gd name="T2" fmla="*/ 34 w 37"/>
                              <a:gd name="T3" fmla="*/ 17 h 54"/>
                              <a:gd name="T4" fmla="*/ 31 w 37"/>
                              <a:gd name="T5" fmla="*/ 17 h 54"/>
                              <a:gd name="T6" fmla="*/ 28 w 37"/>
                              <a:gd name="T7" fmla="*/ 12 h 54"/>
                              <a:gd name="T8" fmla="*/ 25 w 37"/>
                              <a:gd name="T9" fmla="*/ 6 h 54"/>
                              <a:gd name="T10" fmla="*/ 23 w 37"/>
                              <a:gd name="T11" fmla="*/ 3 h 54"/>
                              <a:gd name="T12" fmla="*/ 17 w 37"/>
                              <a:gd name="T13" fmla="*/ 3 h 54"/>
                              <a:gd name="T14" fmla="*/ 14 w 37"/>
                              <a:gd name="T15" fmla="*/ 3 h 54"/>
                              <a:gd name="T16" fmla="*/ 11 w 37"/>
                              <a:gd name="T17" fmla="*/ 6 h 54"/>
                              <a:gd name="T18" fmla="*/ 9 w 37"/>
                              <a:gd name="T19" fmla="*/ 9 h 54"/>
                              <a:gd name="T20" fmla="*/ 9 w 37"/>
                              <a:gd name="T21" fmla="*/ 9 h 54"/>
                              <a:gd name="T22" fmla="*/ 9 w 37"/>
                              <a:gd name="T23" fmla="*/ 12 h 54"/>
                              <a:gd name="T24" fmla="*/ 9 w 37"/>
                              <a:gd name="T25" fmla="*/ 14 h 54"/>
                              <a:gd name="T26" fmla="*/ 11 w 37"/>
                              <a:gd name="T27" fmla="*/ 17 h 54"/>
                              <a:gd name="T28" fmla="*/ 17 w 37"/>
                              <a:gd name="T29" fmla="*/ 20 h 54"/>
                              <a:gd name="T30" fmla="*/ 25 w 37"/>
                              <a:gd name="T31" fmla="*/ 23 h 54"/>
                              <a:gd name="T32" fmla="*/ 31 w 37"/>
                              <a:gd name="T33" fmla="*/ 28 h 54"/>
                              <a:gd name="T34" fmla="*/ 34 w 37"/>
                              <a:gd name="T35" fmla="*/ 34 h 54"/>
                              <a:gd name="T36" fmla="*/ 37 w 37"/>
                              <a:gd name="T37" fmla="*/ 40 h 54"/>
                              <a:gd name="T38" fmla="*/ 34 w 37"/>
                              <a:gd name="T39" fmla="*/ 45 h 54"/>
                              <a:gd name="T40" fmla="*/ 31 w 37"/>
                              <a:gd name="T41" fmla="*/ 51 h 54"/>
                              <a:gd name="T42" fmla="*/ 25 w 37"/>
                              <a:gd name="T43" fmla="*/ 54 h 54"/>
                              <a:gd name="T44" fmla="*/ 20 w 37"/>
                              <a:gd name="T45" fmla="*/ 54 h 54"/>
                              <a:gd name="T46" fmla="*/ 14 w 37"/>
                              <a:gd name="T47" fmla="*/ 54 h 54"/>
                              <a:gd name="T48" fmla="*/ 9 w 37"/>
                              <a:gd name="T49" fmla="*/ 54 h 54"/>
                              <a:gd name="T50" fmla="*/ 6 w 37"/>
                              <a:gd name="T51" fmla="*/ 51 h 54"/>
                              <a:gd name="T52" fmla="*/ 3 w 37"/>
                              <a:gd name="T53" fmla="*/ 51 h 54"/>
                              <a:gd name="T54" fmla="*/ 3 w 37"/>
                              <a:gd name="T55" fmla="*/ 54 h 54"/>
                              <a:gd name="T56" fmla="*/ 3 w 37"/>
                              <a:gd name="T57" fmla="*/ 54 h 54"/>
                              <a:gd name="T58" fmla="*/ 0 w 37"/>
                              <a:gd name="T59" fmla="*/ 54 h 54"/>
                              <a:gd name="T60" fmla="*/ 0 w 37"/>
                              <a:gd name="T61" fmla="*/ 37 h 54"/>
                              <a:gd name="T62" fmla="*/ 3 w 37"/>
                              <a:gd name="T63" fmla="*/ 37 h 54"/>
                              <a:gd name="T64" fmla="*/ 6 w 37"/>
                              <a:gd name="T65" fmla="*/ 43 h 54"/>
                              <a:gd name="T66" fmla="*/ 9 w 37"/>
                              <a:gd name="T67" fmla="*/ 48 h 54"/>
                              <a:gd name="T68" fmla="*/ 14 w 37"/>
                              <a:gd name="T69" fmla="*/ 51 h 54"/>
                              <a:gd name="T70" fmla="*/ 20 w 37"/>
                              <a:gd name="T71" fmla="*/ 51 h 54"/>
                              <a:gd name="T72" fmla="*/ 23 w 37"/>
                              <a:gd name="T73" fmla="*/ 51 h 54"/>
                              <a:gd name="T74" fmla="*/ 25 w 37"/>
                              <a:gd name="T75" fmla="*/ 48 h 54"/>
                              <a:gd name="T76" fmla="*/ 28 w 37"/>
                              <a:gd name="T77" fmla="*/ 45 h 54"/>
                              <a:gd name="T78" fmla="*/ 28 w 37"/>
                              <a:gd name="T79" fmla="*/ 43 h 54"/>
                              <a:gd name="T80" fmla="*/ 28 w 37"/>
                              <a:gd name="T81" fmla="*/ 40 h 54"/>
                              <a:gd name="T82" fmla="*/ 25 w 37"/>
                              <a:gd name="T83" fmla="*/ 37 h 54"/>
                              <a:gd name="T84" fmla="*/ 20 w 37"/>
                              <a:gd name="T85" fmla="*/ 34 h 54"/>
                              <a:gd name="T86" fmla="*/ 14 w 37"/>
                              <a:gd name="T87" fmla="*/ 28 h 54"/>
                              <a:gd name="T88" fmla="*/ 9 w 37"/>
                              <a:gd name="T89" fmla="*/ 26 h 54"/>
                              <a:gd name="T90" fmla="*/ 3 w 37"/>
                              <a:gd name="T91" fmla="*/ 23 h 54"/>
                              <a:gd name="T92" fmla="*/ 0 w 37"/>
                              <a:gd name="T93" fmla="*/ 20 h 54"/>
                              <a:gd name="T94" fmla="*/ 0 w 37"/>
                              <a:gd name="T95" fmla="*/ 14 h 54"/>
                              <a:gd name="T96" fmla="*/ 3 w 37"/>
                              <a:gd name="T97" fmla="*/ 9 h 54"/>
                              <a:gd name="T98" fmla="*/ 6 w 37"/>
                              <a:gd name="T99" fmla="*/ 3 h 54"/>
                              <a:gd name="T100" fmla="*/ 11 w 37"/>
                              <a:gd name="T101" fmla="*/ 0 h 54"/>
                              <a:gd name="T102" fmla="*/ 17 w 37"/>
                              <a:gd name="T103" fmla="*/ 0 h 54"/>
                              <a:gd name="T104" fmla="*/ 20 w 37"/>
                              <a:gd name="T105" fmla="*/ 0 h 54"/>
                              <a:gd name="T106" fmla="*/ 25 w 37"/>
                              <a:gd name="T107" fmla="*/ 0 h 54"/>
                              <a:gd name="T108" fmla="*/ 28 w 37"/>
                              <a:gd name="T109" fmla="*/ 3 h 54"/>
                              <a:gd name="T110" fmla="*/ 28 w 37"/>
                              <a:gd name="T111" fmla="*/ 3 h 54"/>
                              <a:gd name="T112" fmla="*/ 28 w 37"/>
                              <a:gd name="T113" fmla="*/ 3 h 54"/>
                              <a:gd name="T114" fmla="*/ 31 w 37"/>
                              <a:gd name="T115" fmla="*/ 0 h 54"/>
                              <a:gd name="T116" fmla="*/ 31 w 37"/>
                              <a:gd name="T117" fmla="*/ 0 h 54"/>
                              <a:gd name="T118" fmla="*/ 31 w 37"/>
                              <a:gd name="T119" fmla="*/ 0 h 54"/>
                              <a:gd name="T120" fmla="*/ 34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4" y="0"/>
                                </a:moveTo>
                                <a:lnTo>
                                  <a:pt x="34" y="17"/>
                                </a:lnTo>
                                <a:lnTo>
                                  <a:pt x="31" y="17"/>
                                </a:lnTo>
                                <a:lnTo>
                                  <a:pt x="28" y="12"/>
                                </a:lnTo>
                                <a:lnTo>
                                  <a:pt x="25" y="6"/>
                                </a:lnTo>
                                <a:lnTo>
                                  <a:pt x="23" y="3"/>
                                </a:lnTo>
                                <a:lnTo>
                                  <a:pt x="17" y="3"/>
                                </a:lnTo>
                                <a:lnTo>
                                  <a:pt x="14" y="3"/>
                                </a:lnTo>
                                <a:lnTo>
                                  <a:pt x="11" y="6"/>
                                </a:lnTo>
                                <a:lnTo>
                                  <a:pt x="9" y="9"/>
                                </a:lnTo>
                                <a:lnTo>
                                  <a:pt x="9" y="12"/>
                                </a:lnTo>
                                <a:lnTo>
                                  <a:pt x="9" y="14"/>
                                </a:lnTo>
                                <a:lnTo>
                                  <a:pt x="11" y="17"/>
                                </a:lnTo>
                                <a:lnTo>
                                  <a:pt x="17" y="20"/>
                                </a:lnTo>
                                <a:lnTo>
                                  <a:pt x="25" y="23"/>
                                </a:lnTo>
                                <a:lnTo>
                                  <a:pt x="31" y="28"/>
                                </a:lnTo>
                                <a:lnTo>
                                  <a:pt x="34" y="34"/>
                                </a:lnTo>
                                <a:lnTo>
                                  <a:pt x="37" y="40"/>
                                </a:lnTo>
                                <a:lnTo>
                                  <a:pt x="34" y="45"/>
                                </a:lnTo>
                                <a:lnTo>
                                  <a:pt x="31" y="51"/>
                                </a:lnTo>
                                <a:lnTo>
                                  <a:pt x="25" y="54"/>
                                </a:lnTo>
                                <a:lnTo>
                                  <a:pt x="20" y="54"/>
                                </a:lnTo>
                                <a:lnTo>
                                  <a:pt x="14" y="54"/>
                                </a:lnTo>
                                <a:lnTo>
                                  <a:pt x="9" y="54"/>
                                </a:lnTo>
                                <a:lnTo>
                                  <a:pt x="6" y="51"/>
                                </a:lnTo>
                                <a:lnTo>
                                  <a:pt x="3" y="51"/>
                                </a:lnTo>
                                <a:lnTo>
                                  <a:pt x="3" y="54"/>
                                </a:lnTo>
                                <a:lnTo>
                                  <a:pt x="0" y="54"/>
                                </a:lnTo>
                                <a:lnTo>
                                  <a:pt x="0" y="37"/>
                                </a:lnTo>
                                <a:lnTo>
                                  <a:pt x="3" y="37"/>
                                </a:lnTo>
                                <a:lnTo>
                                  <a:pt x="6" y="43"/>
                                </a:lnTo>
                                <a:lnTo>
                                  <a:pt x="9" y="48"/>
                                </a:lnTo>
                                <a:lnTo>
                                  <a:pt x="14" y="51"/>
                                </a:lnTo>
                                <a:lnTo>
                                  <a:pt x="20" y="51"/>
                                </a:lnTo>
                                <a:lnTo>
                                  <a:pt x="23" y="51"/>
                                </a:lnTo>
                                <a:lnTo>
                                  <a:pt x="25" y="48"/>
                                </a:lnTo>
                                <a:lnTo>
                                  <a:pt x="28" y="45"/>
                                </a:lnTo>
                                <a:lnTo>
                                  <a:pt x="28" y="43"/>
                                </a:lnTo>
                                <a:lnTo>
                                  <a:pt x="28" y="40"/>
                                </a:lnTo>
                                <a:lnTo>
                                  <a:pt x="25" y="37"/>
                                </a:lnTo>
                                <a:lnTo>
                                  <a:pt x="20" y="34"/>
                                </a:lnTo>
                                <a:lnTo>
                                  <a:pt x="14" y="28"/>
                                </a:lnTo>
                                <a:lnTo>
                                  <a:pt x="9" y="26"/>
                                </a:lnTo>
                                <a:lnTo>
                                  <a:pt x="3" y="23"/>
                                </a:lnTo>
                                <a:lnTo>
                                  <a:pt x="0" y="20"/>
                                </a:lnTo>
                                <a:lnTo>
                                  <a:pt x="0" y="14"/>
                                </a:lnTo>
                                <a:lnTo>
                                  <a:pt x="3" y="9"/>
                                </a:lnTo>
                                <a:lnTo>
                                  <a:pt x="6" y="3"/>
                                </a:lnTo>
                                <a:lnTo>
                                  <a:pt x="11" y="0"/>
                                </a:lnTo>
                                <a:lnTo>
                                  <a:pt x="17" y="0"/>
                                </a:lnTo>
                                <a:lnTo>
                                  <a:pt x="20" y="0"/>
                                </a:lnTo>
                                <a:lnTo>
                                  <a:pt x="25" y="0"/>
                                </a:lnTo>
                                <a:lnTo>
                                  <a:pt x="28" y="3"/>
                                </a:lnTo>
                                <a:lnTo>
                                  <a:pt x="31" y="0"/>
                                </a:lnTo>
                                <a:lnTo>
                                  <a:pt x="3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2" name="Freeform 716"/>
                        <wps:cNvSpPr>
                          <a:spLocks/>
                        </wps:cNvSpPr>
                        <wps:spPr bwMode="auto">
                          <a:xfrm>
                            <a:off x="2826" y="1399"/>
                            <a:ext cx="56" cy="53"/>
                          </a:xfrm>
                          <a:custGeom>
                            <a:avLst/>
                            <a:gdLst>
                              <a:gd name="T0" fmla="*/ 0 w 56"/>
                              <a:gd name="T1" fmla="*/ 0 h 53"/>
                              <a:gd name="T2" fmla="*/ 25 w 56"/>
                              <a:gd name="T3" fmla="*/ 0 h 53"/>
                              <a:gd name="T4" fmla="*/ 25 w 56"/>
                              <a:gd name="T5" fmla="*/ 0 h 53"/>
                              <a:gd name="T6" fmla="*/ 22 w 56"/>
                              <a:gd name="T7" fmla="*/ 0 h 53"/>
                              <a:gd name="T8" fmla="*/ 22 w 56"/>
                              <a:gd name="T9" fmla="*/ 3 h 53"/>
                              <a:gd name="T10" fmla="*/ 20 w 56"/>
                              <a:gd name="T11" fmla="*/ 3 h 53"/>
                              <a:gd name="T12" fmla="*/ 20 w 56"/>
                              <a:gd name="T13" fmla="*/ 3 h 53"/>
                              <a:gd name="T14" fmla="*/ 20 w 56"/>
                              <a:gd name="T15" fmla="*/ 5 h 53"/>
                              <a:gd name="T16" fmla="*/ 20 w 56"/>
                              <a:gd name="T17" fmla="*/ 8 h 53"/>
                              <a:gd name="T18" fmla="*/ 20 w 56"/>
                              <a:gd name="T19" fmla="*/ 11 h 53"/>
                              <a:gd name="T20" fmla="*/ 31 w 56"/>
                              <a:gd name="T21" fmla="*/ 39 h 53"/>
                              <a:gd name="T22" fmla="*/ 42 w 56"/>
                              <a:gd name="T23" fmla="*/ 8 h 53"/>
                              <a:gd name="T24" fmla="*/ 45 w 56"/>
                              <a:gd name="T25" fmla="*/ 5 h 53"/>
                              <a:gd name="T26" fmla="*/ 45 w 56"/>
                              <a:gd name="T27" fmla="*/ 3 h 53"/>
                              <a:gd name="T28" fmla="*/ 45 w 56"/>
                              <a:gd name="T29" fmla="*/ 3 h 53"/>
                              <a:gd name="T30" fmla="*/ 45 w 56"/>
                              <a:gd name="T31" fmla="*/ 3 h 53"/>
                              <a:gd name="T32" fmla="*/ 42 w 56"/>
                              <a:gd name="T33" fmla="*/ 3 h 53"/>
                              <a:gd name="T34" fmla="*/ 42 w 56"/>
                              <a:gd name="T35" fmla="*/ 3 h 53"/>
                              <a:gd name="T36" fmla="*/ 42 w 56"/>
                              <a:gd name="T37" fmla="*/ 0 h 53"/>
                              <a:gd name="T38" fmla="*/ 39 w 56"/>
                              <a:gd name="T39" fmla="*/ 0 h 53"/>
                              <a:gd name="T40" fmla="*/ 39 w 56"/>
                              <a:gd name="T41" fmla="*/ 0 h 53"/>
                              <a:gd name="T42" fmla="*/ 56 w 56"/>
                              <a:gd name="T43" fmla="*/ 0 h 53"/>
                              <a:gd name="T44" fmla="*/ 56 w 56"/>
                              <a:gd name="T45" fmla="*/ 0 h 53"/>
                              <a:gd name="T46" fmla="*/ 53 w 56"/>
                              <a:gd name="T47" fmla="*/ 3 h 53"/>
                              <a:gd name="T48" fmla="*/ 50 w 56"/>
                              <a:gd name="T49" fmla="*/ 3 h 53"/>
                              <a:gd name="T50" fmla="*/ 48 w 56"/>
                              <a:gd name="T51" fmla="*/ 5 h 53"/>
                              <a:gd name="T52" fmla="*/ 48 w 56"/>
                              <a:gd name="T53" fmla="*/ 8 h 53"/>
                              <a:gd name="T54" fmla="*/ 31 w 56"/>
                              <a:gd name="T55" fmla="*/ 53 h 53"/>
                              <a:gd name="T56" fmla="*/ 25 w 56"/>
                              <a:gd name="T57" fmla="*/ 53 h 53"/>
                              <a:gd name="T58" fmla="*/ 8 w 56"/>
                              <a:gd name="T59" fmla="*/ 8 h 53"/>
                              <a:gd name="T60" fmla="*/ 8 w 56"/>
                              <a:gd name="T61" fmla="*/ 5 h 53"/>
                              <a:gd name="T62" fmla="*/ 6 w 56"/>
                              <a:gd name="T63" fmla="*/ 5 h 53"/>
                              <a:gd name="T64" fmla="*/ 6 w 56"/>
                              <a:gd name="T65" fmla="*/ 3 h 53"/>
                              <a:gd name="T66" fmla="*/ 3 w 56"/>
                              <a:gd name="T67" fmla="*/ 3 h 53"/>
                              <a:gd name="T68" fmla="*/ 3 w 56"/>
                              <a:gd name="T69" fmla="*/ 3 h 53"/>
                              <a:gd name="T70" fmla="*/ 0 w 56"/>
                              <a:gd name="T71" fmla="*/ 0 h 53"/>
                              <a:gd name="T72" fmla="*/ 0 w 56"/>
                              <a:gd name="T73" fmla="*/ 0 h 5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 h="53">
                                <a:moveTo>
                                  <a:pt x="0" y="0"/>
                                </a:moveTo>
                                <a:lnTo>
                                  <a:pt x="25" y="0"/>
                                </a:lnTo>
                                <a:lnTo>
                                  <a:pt x="22" y="0"/>
                                </a:lnTo>
                                <a:lnTo>
                                  <a:pt x="22" y="3"/>
                                </a:lnTo>
                                <a:lnTo>
                                  <a:pt x="20" y="3"/>
                                </a:lnTo>
                                <a:lnTo>
                                  <a:pt x="20" y="5"/>
                                </a:lnTo>
                                <a:lnTo>
                                  <a:pt x="20" y="8"/>
                                </a:lnTo>
                                <a:lnTo>
                                  <a:pt x="20" y="11"/>
                                </a:lnTo>
                                <a:lnTo>
                                  <a:pt x="31" y="39"/>
                                </a:lnTo>
                                <a:lnTo>
                                  <a:pt x="42" y="8"/>
                                </a:lnTo>
                                <a:lnTo>
                                  <a:pt x="45" y="5"/>
                                </a:lnTo>
                                <a:lnTo>
                                  <a:pt x="45" y="3"/>
                                </a:lnTo>
                                <a:lnTo>
                                  <a:pt x="42" y="3"/>
                                </a:lnTo>
                                <a:lnTo>
                                  <a:pt x="42" y="0"/>
                                </a:lnTo>
                                <a:lnTo>
                                  <a:pt x="39" y="0"/>
                                </a:lnTo>
                                <a:lnTo>
                                  <a:pt x="56" y="0"/>
                                </a:lnTo>
                                <a:lnTo>
                                  <a:pt x="53" y="3"/>
                                </a:lnTo>
                                <a:lnTo>
                                  <a:pt x="50" y="3"/>
                                </a:lnTo>
                                <a:lnTo>
                                  <a:pt x="48" y="5"/>
                                </a:lnTo>
                                <a:lnTo>
                                  <a:pt x="48" y="8"/>
                                </a:lnTo>
                                <a:lnTo>
                                  <a:pt x="31" y="53"/>
                                </a:lnTo>
                                <a:lnTo>
                                  <a:pt x="25" y="53"/>
                                </a:lnTo>
                                <a:lnTo>
                                  <a:pt x="8" y="8"/>
                                </a:lnTo>
                                <a:lnTo>
                                  <a:pt x="8" y="5"/>
                                </a:lnTo>
                                <a:lnTo>
                                  <a:pt x="6" y="5"/>
                                </a:lnTo>
                                <a:lnTo>
                                  <a:pt x="6" y="3"/>
                                </a:lnTo>
                                <a:lnTo>
                                  <a:pt x="3" y="3"/>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3" name="Freeform 717"/>
                        <wps:cNvSpPr>
                          <a:spLocks noEditPoints="1"/>
                        </wps:cNvSpPr>
                        <wps:spPr bwMode="auto">
                          <a:xfrm>
                            <a:off x="2885" y="1399"/>
                            <a:ext cx="50" cy="53"/>
                          </a:xfrm>
                          <a:custGeom>
                            <a:avLst/>
                            <a:gdLst>
                              <a:gd name="T0" fmla="*/ 25 w 50"/>
                              <a:gd name="T1" fmla="*/ 0 h 53"/>
                              <a:gd name="T2" fmla="*/ 34 w 50"/>
                              <a:gd name="T3" fmla="*/ 0 h 53"/>
                              <a:gd name="T4" fmla="*/ 39 w 50"/>
                              <a:gd name="T5" fmla="*/ 3 h 53"/>
                              <a:gd name="T6" fmla="*/ 45 w 50"/>
                              <a:gd name="T7" fmla="*/ 8 h 53"/>
                              <a:gd name="T8" fmla="*/ 50 w 50"/>
                              <a:gd name="T9" fmla="*/ 17 h 53"/>
                              <a:gd name="T10" fmla="*/ 50 w 50"/>
                              <a:gd name="T11" fmla="*/ 25 h 53"/>
                              <a:gd name="T12" fmla="*/ 50 w 50"/>
                              <a:gd name="T13" fmla="*/ 31 h 53"/>
                              <a:gd name="T14" fmla="*/ 48 w 50"/>
                              <a:gd name="T15" fmla="*/ 39 h 53"/>
                              <a:gd name="T16" fmla="*/ 45 w 50"/>
                              <a:gd name="T17" fmla="*/ 45 h 53"/>
                              <a:gd name="T18" fmla="*/ 39 w 50"/>
                              <a:gd name="T19" fmla="*/ 50 h 53"/>
                              <a:gd name="T20" fmla="*/ 34 w 50"/>
                              <a:gd name="T21" fmla="*/ 53 h 53"/>
                              <a:gd name="T22" fmla="*/ 25 w 50"/>
                              <a:gd name="T23" fmla="*/ 53 h 53"/>
                              <a:gd name="T24" fmla="*/ 20 w 50"/>
                              <a:gd name="T25" fmla="*/ 53 h 53"/>
                              <a:gd name="T26" fmla="*/ 11 w 50"/>
                              <a:gd name="T27" fmla="*/ 48 h 53"/>
                              <a:gd name="T28" fmla="*/ 8 w 50"/>
                              <a:gd name="T29" fmla="*/ 45 h 53"/>
                              <a:gd name="T30" fmla="*/ 3 w 50"/>
                              <a:gd name="T31" fmla="*/ 36 h 53"/>
                              <a:gd name="T32" fmla="*/ 0 w 50"/>
                              <a:gd name="T33" fmla="*/ 25 h 53"/>
                              <a:gd name="T34" fmla="*/ 3 w 50"/>
                              <a:gd name="T35" fmla="*/ 19 h 53"/>
                              <a:gd name="T36" fmla="*/ 6 w 50"/>
                              <a:gd name="T37" fmla="*/ 11 h 53"/>
                              <a:gd name="T38" fmla="*/ 8 w 50"/>
                              <a:gd name="T39" fmla="*/ 5 h 53"/>
                              <a:gd name="T40" fmla="*/ 14 w 50"/>
                              <a:gd name="T41" fmla="*/ 3 h 53"/>
                              <a:gd name="T42" fmla="*/ 20 w 50"/>
                              <a:gd name="T43" fmla="*/ 0 h 53"/>
                              <a:gd name="T44" fmla="*/ 25 w 50"/>
                              <a:gd name="T45" fmla="*/ 0 h 53"/>
                              <a:gd name="T46" fmla="*/ 25 w 50"/>
                              <a:gd name="T47" fmla="*/ 3 h 53"/>
                              <a:gd name="T48" fmla="*/ 22 w 50"/>
                              <a:gd name="T49" fmla="*/ 3 h 53"/>
                              <a:gd name="T50" fmla="*/ 20 w 50"/>
                              <a:gd name="T51" fmla="*/ 3 h 53"/>
                              <a:gd name="T52" fmla="*/ 17 w 50"/>
                              <a:gd name="T53" fmla="*/ 5 h 53"/>
                              <a:gd name="T54" fmla="*/ 14 w 50"/>
                              <a:gd name="T55" fmla="*/ 11 h 53"/>
                              <a:gd name="T56" fmla="*/ 11 w 50"/>
                              <a:gd name="T57" fmla="*/ 17 h 53"/>
                              <a:gd name="T58" fmla="*/ 11 w 50"/>
                              <a:gd name="T59" fmla="*/ 22 h 53"/>
                              <a:gd name="T60" fmla="*/ 11 w 50"/>
                              <a:gd name="T61" fmla="*/ 33 h 53"/>
                              <a:gd name="T62" fmla="*/ 17 w 50"/>
                              <a:gd name="T63" fmla="*/ 42 h 53"/>
                              <a:gd name="T64" fmla="*/ 22 w 50"/>
                              <a:gd name="T65" fmla="*/ 48 h 53"/>
                              <a:gd name="T66" fmla="*/ 28 w 50"/>
                              <a:gd name="T67" fmla="*/ 50 h 53"/>
                              <a:gd name="T68" fmla="*/ 34 w 50"/>
                              <a:gd name="T69" fmla="*/ 48 h 53"/>
                              <a:gd name="T70" fmla="*/ 39 w 50"/>
                              <a:gd name="T71" fmla="*/ 45 h 53"/>
                              <a:gd name="T72" fmla="*/ 42 w 50"/>
                              <a:gd name="T73" fmla="*/ 39 h 53"/>
                              <a:gd name="T74" fmla="*/ 42 w 50"/>
                              <a:gd name="T75" fmla="*/ 31 h 53"/>
                              <a:gd name="T76" fmla="*/ 42 w 50"/>
                              <a:gd name="T77" fmla="*/ 19 h 53"/>
                              <a:gd name="T78" fmla="*/ 39 w 50"/>
                              <a:gd name="T79" fmla="*/ 14 h 53"/>
                              <a:gd name="T80" fmla="*/ 36 w 50"/>
                              <a:gd name="T81" fmla="*/ 8 h 53"/>
                              <a:gd name="T82" fmla="*/ 31 w 50"/>
                              <a:gd name="T83" fmla="*/ 3 h 53"/>
                              <a:gd name="T84" fmla="*/ 25 w 50"/>
                              <a:gd name="T85" fmla="*/ 3 h 5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0" h="53">
                                <a:moveTo>
                                  <a:pt x="25" y="0"/>
                                </a:moveTo>
                                <a:lnTo>
                                  <a:pt x="34" y="0"/>
                                </a:lnTo>
                                <a:lnTo>
                                  <a:pt x="39" y="3"/>
                                </a:lnTo>
                                <a:lnTo>
                                  <a:pt x="45" y="8"/>
                                </a:lnTo>
                                <a:lnTo>
                                  <a:pt x="50" y="17"/>
                                </a:lnTo>
                                <a:lnTo>
                                  <a:pt x="50" y="25"/>
                                </a:lnTo>
                                <a:lnTo>
                                  <a:pt x="50" y="31"/>
                                </a:lnTo>
                                <a:lnTo>
                                  <a:pt x="48" y="39"/>
                                </a:lnTo>
                                <a:lnTo>
                                  <a:pt x="45" y="45"/>
                                </a:lnTo>
                                <a:lnTo>
                                  <a:pt x="39" y="50"/>
                                </a:lnTo>
                                <a:lnTo>
                                  <a:pt x="34" y="53"/>
                                </a:lnTo>
                                <a:lnTo>
                                  <a:pt x="25" y="53"/>
                                </a:lnTo>
                                <a:lnTo>
                                  <a:pt x="20" y="53"/>
                                </a:lnTo>
                                <a:lnTo>
                                  <a:pt x="11" y="48"/>
                                </a:lnTo>
                                <a:lnTo>
                                  <a:pt x="8" y="45"/>
                                </a:lnTo>
                                <a:lnTo>
                                  <a:pt x="3" y="36"/>
                                </a:lnTo>
                                <a:lnTo>
                                  <a:pt x="0" y="25"/>
                                </a:lnTo>
                                <a:lnTo>
                                  <a:pt x="3" y="19"/>
                                </a:lnTo>
                                <a:lnTo>
                                  <a:pt x="6" y="11"/>
                                </a:lnTo>
                                <a:lnTo>
                                  <a:pt x="8" y="5"/>
                                </a:lnTo>
                                <a:lnTo>
                                  <a:pt x="14" y="3"/>
                                </a:lnTo>
                                <a:lnTo>
                                  <a:pt x="20" y="0"/>
                                </a:lnTo>
                                <a:lnTo>
                                  <a:pt x="25" y="0"/>
                                </a:lnTo>
                                <a:close/>
                                <a:moveTo>
                                  <a:pt x="25" y="3"/>
                                </a:moveTo>
                                <a:lnTo>
                                  <a:pt x="22" y="3"/>
                                </a:lnTo>
                                <a:lnTo>
                                  <a:pt x="20" y="3"/>
                                </a:lnTo>
                                <a:lnTo>
                                  <a:pt x="17" y="5"/>
                                </a:lnTo>
                                <a:lnTo>
                                  <a:pt x="14" y="11"/>
                                </a:lnTo>
                                <a:lnTo>
                                  <a:pt x="11" y="17"/>
                                </a:lnTo>
                                <a:lnTo>
                                  <a:pt x="11" y="22"/>
                                </a:lnTo>
                                <a:lnTo>
                                  <a:pt x="11" y="33"/>
                                </a:lnTo>
                                <a:lnTo>
                                  <a:pt x="17" y="42"/>
                                </a:lnTo>
                                <a:lnTo>
                                  <a:pt x="22" y="48"/>
                                </a:lnTo>
                                <a:lnTo>
                                  <a:pt x="28" y="50"/>
                                </a:lnTo>
                                <a:lnTo>
                                  <a:pt x="34" y="48"/>
                                </a:lnTo>
                                <a:lnTo>
                                  <a:pt x="39" y="45"/>
                                </a:lnTo>
                                <a:lnTo>
                                  <a:pt x="42" y="39"/>
                                </a:lnTo>
                                <a:lnTo>
                                  <a:pt x="42" y="31"/>
                                </a:lnTo>
                                <a:lnTo>
                                  <a:pt x="42" y="19"/>
                                </a:lnTo>
                                <a:lnTo>
                                  <a:pt x="39" y="14"/>
                                </a:lnTo>
                                <a:lnTo>
                                  <a:pt x="36" y="8"/>
                                </a:lnTo>
                                <a:lnTo>
                                  <a:pt x="31" y="3"/>
                                </a:lnTo>
                                <a:lnTo>
                                  <a:pt x="25"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4" name="Freeform 718"/>
                        <wps:cNvSpPr>
                          <a:spLocks/>
                        </wps:cNvSpPr>
                        <wps:spPr bwMode="auto">
                          <a:xfrm>
                            <a:off x="2944" y="1399"/>
                            <a:ext cx="45" cy="53"/>
                          </a:xfrm>
                          <a:custGeom>
                            <a:avLst/>
                            <a:gdLst>
                              <a:gd name="T0" fmla="*/ 45 w 45"/>
                              <a:gd name="T1" fmla="*/ 31 h 53"/>
                              <a:gd name="T2" fmla="*/ 42 w 45"/>
                              <a:gd name="T3" fmla="*/ 42 h 53"/>
                              <a:gd name="T4" fmla="*/ 36 w 45"/>
                              <a:gd name="T5" fmla="*/ 48 h 53"/>
                              <a:gd name="T6" fmla="*/ 31 w 45"/>
                              <a:gd name="T7" fmla="*/ 50 h 53"/>
                              <a:gd name="T8" fmla="*/ 22 w 45"/>
                              <a:gd name="T9" fmla="*/ 53 h 53"/>
                              <a:gd name="T10" fmla="*/ 14 w 45"/>
                              <a:gd name="T11" fmla="*/ 50 h 53"/>
                              <a:gd name="T12" fmla="*/ 8 w 45"/>
                              <a:gd name="T13" fmla="*/ 45 h 53"/>
                              <a:gd name="T14" fmla="*/ 5 w 45"/>
                              <a:gd name="T15" fmla="*/ 39 h 53"/>
                              <a:gd name="T16" fmla="*/ 3 w 45"/>
                              <a:gd name="T17" fmla="*/ 33 h 53"/>
                              <a:gd name="T18" fmla="*/ 0 w 45"/>
                              <a:gd name="T19" fmla="*/ 25 h 53"/>
                              <a:gd name="T20" fmla="*/ 3 w 45"/>
                              <a:gd name="T21" fmla="*/ 19 h 53"/>
                              <a:gd name="T22" fmla="*/ 5 w 45"/>
                              <a:gd name="T23" fmla="*/ 11 h 53"/>
                              <a:gd name="T24" fmla="*/ 8 w 45"/>
                              <a:gd name="T25" fmla="*/ 5 h 53"/>
                              <a:gd name="T26" fmla="*/ 17 w 45"/>
                              <a:gd name="T27" fmla="*/ 0 h 53"/>
                              <a:gd name="T28" fmla="*/ 25 w 45"/>
                              <a:gd name="T29" fmla="*/ 0 h 53"/>
                              <a:gd name="T30" fmla="*/ 34 w 45"/>
                              <a:gd name="T31" fmla="*/ 0 h 53"/>
                              <a:gd name="T32" fmla="*/ 39 w 45"/>
                              <a:gd name="T33" fmla="*/ 3 h 53"/>
                              <a:gd name="T34" fmla="*/ 42 w 45"/>
                              <a:gd name="T35" fmla="*/ 5 h 53"/>
                              <a:gd name="T36" fmla="*/ 42 w 45"/>
                              <a:gd name="T37" fmla="*/ 11 h 53"/>
                              <a:gd name="T38" fmla="*/ 42 w 45"/>
                              <a:gd name="T39" fmla="*/ 14 h 53"/>
                              <a:gd name="T40" fmla="*/ 42 w 45"/>
                              <a:gd name="T41" fmla="*/ 14 h 53"/>
                              <a:gd name="T42" fmla="*/ 39 w 45"/>
                              <a:gd name="T43" fmla="*/ 14 h 53"/>
                              <a:gd name="T44" fmla="*/ 39 w 45"/>
                              <a:gd name="T45" fmla="*/ 17 h 53"/>
                              <a:gd name="T46" fmla="*/ 36 w 45"/>
                              <a:gd name="T47" fmla="*/ 14 h 53"/>
                              <a:gd name="T48" fmla="*/ 34 w 45"/>
                              <a:gd name="T49" fmla="*/ 14 h 53"/>
                              <a:gd name="T50" fmla="*/ 34 w 45"/>
                              <a:gd name="T51" fmla="*/ 11 h 53"/>
                              <a:gd name="T52" fmla="*/ 31 w 45"/>
                              <a:gd name="T53" fmla="*/ 8 h 53"/>
                              <a:gd name="T54" fmla="*/ 31 w 45"/>
                              <a:gd name="T55" fmla="*/ 5 h 53"/>
                              <a:gd name="T56" fmla="*/ 31 w 45"/>
                              <a:gd name="T57" fmla="*/ 3 h 53"/>
                              <a:gd name="T58" fmla="*/ 28 w 45"/>
                              <a:gd name="T59" fmla="*/ 3 h 53"/>
                              <a:gd name="T60" fmla="*/ 25 w 45"/>
                              <a:gd name="T61" fmla="*/ 3 h 53"/>
                              <a:gd name="T62" fmla="*/ 20 w 45"/>
                              <a:gd name="T63" fmla="*/ 3 h 53"/>
                              <a:gd name="T64" fmla="*/ 17 w 45"/>
                              <a:gd name="T65" fmla="*/ 5 h 53"/>
                              <a:gd name="T66" fmla="*/ 11 w 45"/>
                              <a:gd name="T67" fmla="*/ 14 h 53"/>
                              <a:gd name="T68" fmla="*/ 11 w 45"/>
                              <a:gd name="T69" fmla="*/ 19 h 53"/>
                              <a:gd name="T70" fmla="*/ 11 w 45"/>
                              <a:gd name="T71" fmla="*/ 28 h 53"/>
                              <a:gd name="T72" fmla="*/ 17 w 45"/>
                              <a:gd name="T73" fmla="*/ 36 h 53"/>
                              <a:gd name="T74" fmla="*/ 22 w 45"/>
                              <a:gd name="T75" fmla="*/ 42 h 53"/>
                              <a:gd name="T76" fmla="*/ 28 w 45"/>
                              <a:gd name="T77" fmla="*/ 45 h 53"/>
                              <a:gd name="T78" fmla="*/ 34 w 45"/>
                              <a:gd name="T79" fmla="*/ 42 h 53"/>
                              <a:gd name="T80" fmla="*/ 39 w 45"/>
                              <a:gd name="T81" fmla="*/ 39 h 53"/>
                              <a:gd name="T82" fmla="*/ 42 w 45"/>
                              <a:gd name="T83" fmla="*/ 36 h 53"/>
                              <a:gd name="T84" fmla="*/ 45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31" y="50"/>
                                </a:lnTo>
                                <a:lnTo>
                                  <a:pt x="22" y="53"/>
                                </a:lnTo>
                                <a:lnTo>
                                  <a:pt x="14" y="50"/>
                                </a:lnTo>
                                <a:lnTo>
                                  <a:pt x="8" y="45"/>
                                </a:lnTo>
                                <a:lnTo>
                                  <a:pt x="5" y="39"/>
                                </a:lnTo>
                                <a:lnTo>
                                  <a:pt x="3" y="33"/>
                                </a:lnTo>
                                <a:lnTo>
                                  <a:pt x="0" y="25"/>
                                </a:lnTo>
                                <a:lnTo>
                                  <a:pt x="3" y="19"/>
                                </a:lnTo>
                                <a:lnTo>
                                  <a:pt x="5" y="11"/>
                                </a:lnTo>
                                <a:lnTo>
                                  <a:pt x="8" y="5"/>
                                </a:lnTo>
                                <a:lnTo>
                                  <a:pt x="17" y="0"/>
                                </a:lnTo>
                                <a:lnTo>
                                  <a:pt x="25" y="0"/>
                                </a:lnTo>
                                <a:lnTo>
                                  <a:pt x="34" y="0"/>
                                </a:lnTo>
                                <a:lnTo>
                                  <a:pt x="39" y="3"/>
                                </a:lnTo>
                                <a:lnTo>
                                  <a:pt x="42" y="5"/>
                                </a:lnTo>
                                <a:lnTo>
                                  <a:pt x="42" y="11"/>
                                </a:lnTo>
                                <a:lnTo>
                                  <a:pt x="42" y="14"/>
                                </a:lnTo>
                                <a:lnTo>
                                  <a:pt x="39" y="14"/>
                                </a:lnTo>
                                <a:lnTo>
                                  <a:pt x="39" y="17"/>
                                </a:lnTo>
                                <a:lnTo>
                                  <a:pt x="36" y="14"/>
                                </a:lnTo>
                                <a:lnTo>
                                  <a:pt x="34" y="14"/>
                                </a:lnTo>
                                <a:lnTo>
                                  <a:pt x="34" y="11"/>
                                </a:lnTo>
                                <a:lnTo>
                                  <a:pt x="31" y="8"/>
                                </a:lnTo>
                                <a:lnTo>
                                  <a:pt x="31" y="5"/>
                                </a:lnTo>
                                <a:lnTo>
                                  <a:pt x="31" y="3"/>
                                </a:lnTo>
                                <a:lnTo>
                                  <a:pt x="28" y="3"/>
                                </a:lnTo>
                                <a:lnTo>
                                  <a:pt x="25" y="3"/>
                                </a:lnTo>
                                <a:lnTo>
                                  <a:pt x="20" y="3"/>
                                </a:lnTo>
                                <a:lnTo>
                                  <a:pt x="17" y="5"/>
                                </a:lnTo>
                                <a:lnTo>
                                  <a:pt x="11" y="14"/>
                                </a:lnTo>
                                <a:lnTo>
                                  <a:pt x="11" y="19"/>
                                </a:lnTo>
                                <a:lnTo>
                                  <a:pt x="11" y="28"/>
                                </a:lnTo>
                                <a:lnTo>
                                  <a:pt x="17" y="36"/>
                                </a:lnTo>
                                <a:lnTo>
                                  <a:pt x="22" y="42"/>
                                </a:lnTo>
                                <a:lnTo>
                                  <a:pt x="28" y="45"/>
                                </a:lnTo>
                                <a:lnTo>
                                  <a:pt x="34" y="42"/>
                                </a:lnTo>
                                <a:lnTo>
                                  <a:pt x="39" y="39"/>
                                </a:lnTo>
                                <a:lnTo>
                                  <a:pt x="42" y="36"/>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5" name="Freeform 719"/>
                        <wps:cNvSpPr>
                          <a:spLocks noEditPoints="1"/>
                        </wps:cNvSpPr>
                        <wps:spPr bwMode="auto">
                          <a:xfrm>
                            <a:off x="2997" y="1399"/>
                            <a:ext cx="48" cy="53"/>
                          </a:xfrm>
                          <a:custGeom>
                            <a:avLst/>
                            <a:gdLst>
                              <a:gd name="T0" fmla="*/ 26 w 48"/>
                              <a:gd name="T1" fmla="*/ 48 h 53"/>
                              <a:gd name="T2" fmla="*/ 20 w 48"/>
                              <a:gd name="T3" fmla="*/ 50 h 53"/>
                              <a:gd name="T4" fmla="*/ 14 w 48"/>
                              <a:gd name="T5" fmla="*/ 53 h 53"/>
                              <a:gd name="T6" fmla="*/ 6 w 48"/>
                              <a:gd name="T7" fmla="*/ 50 h 53"/>
                              <a:gd name="T8" fmla="*/ 0 w 48"/>
                              <a:gd name="T9" fmla="*/ 39 h 53"/>
                              <a:gd name="T10" fmla="*/ 3 w 48"/>
                              <a:gd name="T11" fmla="*/ 33 h 53"/>
                              <a:gd name="T12" fmla="*/ 11 w 48"/>
                              <a:gd name="T13" fmla="*/ 25 h 53"/>
                              <a:gd name="T14" fmla="*/ 31 w 48"/>
                              <a:gd name="T15" fmla="*/ 17 h 53"/>
                              <a:gd name="T16" fmla="*/ 31 w 48"/>
                              <a:gd name="T17" fmla="*/ 8 h 53"/>
                              <a:gd name="T18" fmla="*/ 26 w 48"/>
                              <a:gd name="T19" fmla="*/ 3 h 53"/>
                              <a:gd name="T20" fmla="*/ 17 w 48"/>
                              <a:gd name="T21" fmla="*/ 3 h 53"/>
                              <a:gd name="T22" fmla="*/ 14 w 48"/>
                              <a:gd name="T23" fmla="*/ 5 h 53"/>
                              <a:gd name="T24" fmla="*/ 14 w 48"/>
                              <a:gd name="T25" fmla="*/ 11 h 53"/>
                              <a:gd name="T26" fmla="*/ 11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2 w 48"/>
                              <a:gd name="T47" fmla="*/ 45 h 53"/>
                              <a:gd name="T48" fmla="*/ 42 w 48"/>
                              <a:gd name="T49" fmla="*/ 45 h 53"/>
                              <a:gd name="T50" fmla="*/ 45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1 w 48"/>
                              <a:gd name="T67" fmla="*/ 31 h 53"/>
                              <a:gd name="T68" fmla="*/ 11 w 48"/>
                              <a:gd name="T69" fmla="*/ 36 h 53"/>
                              <a:gd name="T70" fmla="*/ 14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4" y="53"/>
                                </a:lnTo>
                                <a:lnTo>
                                  <a:pt x="9" y="53"/>
                                </a:lnTo>
                                <a:lnTo>
                                  <a:pt x="6" y="50"/>
                                </a:lnTo>
                                <a:lnTo>
                                  <a:pt x="3" y="45"/>
                                </a:lnTo>
                                <a:lnTo>
                                  <a:pt x="0" y="39"/>
                                </a:lnTo>
                                <a:lnTo>
                                  <a:pt x="0" y="36"/>
                                </a:lnTo>
                                <a:lnTo>
                                  <a:pt x="3" y="33"/>
                                </a:lnTo>
                                <a:lnTo>
                                  <a:pt x="6" y="31"/>
                                </a:lnTo>
                                <a:lnTo>
                                  <a:pt x="11" y="25"/>
                                </a:lnTo>
                                <a:lnTo>
                                  <a:pt x="20" y="22"/>
                                </a:lnTo>
                                <a:lnTo>
                                  <a:pt x="31" y="17"/>
                                </a:lnTo>
                                <a:lnTo>
                                  <a:pt x="31" y="8"/>
                                </a:lnTo>
                                <a:lnTo>
                                  <a:pt x="28" y="5"/>
                                </a:lnTo>
                                <a:lnTo>
                                  <a:pt x="26" y="3"/>
                                </a:lnTo>
                                <a:lnTo>
                                  <a:pt x="20" y="3"/>
                                </a:lnTo>
                                <a:lnTo>
                                  <a:pt x="17" y="3"/>
                                </a:lnTo>
                                <a:lnTo>
                                  <a:pt x="14" y="5"/>
                                </a:lnTo>
                                <a:lnTo>
                                  <a:pt x="14" y="8"/>
                                </a:lnTo>
                                <a:lnTo>
                                  <a:pt x="14" y="11"/>
                                </a:lnTo>
                                <a:lnTo>
                                  <a:pt x="14" y="14"/>
                                </a:lnTo>
                                <a:lnTo>
                                  <a:pt x="11" y="17"/>
                                </a:lnTo>
                                <a:lnTo>
                                  <a:pt x="9" y="17"/>
                                </a:lnTo>
                                <a:lnTo>
                                  <a:pt x="6" y="17"/>
                                </a:lnTo>
                                <a:lnTo>
                                  <a:pt x="3" y="14"/>
                                </a:lnTo>
                                <a:lnTo>
                                  <a:pt x="3" y="11"/>
                                </a:lnTo>
                                <a:lnTo>
                                  <a:pt x="6" y="8"/>
                                </a:lnTo>
                                <a:lnTo>
                                  <a:pt x="9" y="3"/>
                                </a:lnTo>
                                <a:lnTo>
                                  <a:pt x="14" y="0"/>
                                </a:lnTo>
                                <a:lnTo>
                                  <a:pt x="23" y="0"/>
                                </a:lnTo>
                                <a:lnTo>
                                  <a:pt x="28" y="0"/>
                                </a:lnTo>
                                <a:lnTo>
                                  <a:pt x="34" y="0"/>
                                </a:lnTo>
                                <a:lnTo>
                                  <a:pt x="37" y="3"/>
                                </a:lnTo>
                                <a:lnTo>
                                  <a:pt x="40" y="5"/>
                                </a:lnTo>
                                <a:lnTo>
                                  <a:pt x="40" y="11"/>
                                </a:lnTo>
                                <a:lnTo>
                                  <a:pt x="40" y="17"/>
                                </a:lnTo>
                                <a:lnTo>
                                  <a:pt x="40" y="33"/>
                                </a:lnTo>
                                <a:lnTo>
                                  <a:pt x="40" y="39"/>
                                </a:lnTo>
                                <a:lnTo>
                                  <a:pt x="40" y="42"/>
                                </a:lnTo>
                                <a:lnTo>
                                  <a:pt x="42" y="45"/>
                                </a:lnTo>
                                <a:lnTo>
                                  <a:pt x="45" y="45"/>
                                </a:lnTo>
                                <a:lnTo>
                                  <a:pt x="48" y="42"/>
                                </a:lnTo>
                                <a:lnTo>
                                  <a:pt x="48" y="45"/>
                                </a:lnTo>
                                <a:lnTo>
                                  <a:pt x="42" y="50"/>
                                </a:lnTo>
                                <a:lnTo>
                                  <a:pt x="37" y="53"/>
                                </a:lnTo>
                                <a:lnTo>
                                  <a:pt x="34" y="53"/>
                                </a:lnTo>
                                <a:lnTo>
                                  <a:pt x="31" y="50"/>
                                </a:lnTo>
                                <a:lnTo>
                                  <a:pt x="31" y="48"/>
                                </a:lnTo>
                                <a:lnTo>
                                  <a:pt x="31" y="45"/>
                                </a:lnTo>
                                <a:close/>
                                <a:moveTo>
                                  <a:pt x="31" y="39"/>
                                </a:moveTo>
                                <a:lnTo>
                                  <a:pt x="31" y="22"/>
                                </a:lnTo>
                                <a:lnTo>
                                  <a:pt x="23" y="25"/>
                                </a:lnTo>
                                <a:lnTo>
                                  <a:pt x="20" y="25"/>
                                </a:lnTo>
                                <a:lnTo>
                                  <a:pt x="14" y="28"/>
                                </a:lnTo>
                                <a:lnTo>
                                  <a:pt x="11" y="31"/>
                                </a:lnTo>
                                <a:lnTo>
                                  <a:pt x="11" y="33"/>
                                </a:lnTo>
                                <a:lnTo>
                                  <a:pt x="11" y="36"/>
                                </a:lnTo>
                                <a:lnTo>
                                  <a:pt x="11" y="39"/>
                                </a:lnTo>
                                <a:lnTo>
                                  <a:pt x="14" y="42"/>
                                </a:lnTo>
                                <a:lnTo>
                                  <a:pt x="17" y="45"/>
                                </a:lnTo>
                                <a:lnTo>
                                  <a:pt x="20" y="45"/>
                                </a:lnTo>
                                <a:lnTo>
                                  <a:pt x="26"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6" name="Freeform 720"/>
                        <wps:cNvSpPr>
                          <a:spLocks/>
                        </wps:cNvSpPr>
                        <wps:spPr bwMode="auto">
                          <a:xfrm>
                            <a:off x="3053" y="1371"/>
                            <a:ext cx="23" cy="81"/>
                          </a:xfrm>
                          <a:custGeom>
                            <a:avLst/>
                            <a:gdLst>
                              <a:gd name="T0" fmla="*/ 17 w 23"/>
                              <a:gd name="T1" fmla="*/ 0 h 81"/>
                              <a:gd name="T2" fmla="*/ 17 w 23"/>
                              <a:gd name="T3" fmla="*/ 67 h 81"/>
                              <a:gd name="T4" fmla="*/ 17 w 23"/>
                              <a:gd name="T5" fmla="*/ 73 h 81"/>
                              <a:gd name="T6" fmla="*/ 17 w 23"/>
                              <a:gd name="T7" fmla="*/ 76 h 81"/>
                              <a:gd name="T8" fmla="*/ 17 w 23"/>
                              <a:gd name="T9" fmla="*/ 76 h 81"/>
                              <a:gd name="T10" fmla="*/ 20 w 23"/>
                              <a:gd name="T11" fmla="*/ 78 h 81"/>
                              <a:gd name="T12" fmla="*/ 20 w 23"/>
                              <a:gd name="T13" fmla="*/ 78 h 81"/>
                              <a:gd name="T14" fmla="*/ 23 w 23"/>
                              <a:gd name="T15" fmla="*/ 78 h 81"/>
                              <a:gd name="T16" fmla="*/ 23 w 23"/>
                              <a:gd name="T17" fmla="*/ 81 h 81"/>
                              <a:gd name="T18" fmla="*/ 0 w 23"/>
                              <a:gd name="T19" fmla="*/ 81 h 81"/>
                              <a:gd name="T20" fmla="*/ 0 w 23"/>
                              <a:gd name="T21" fmla="*/ 78 h 81"/>
                              <a:gd name="T22" fmla="*/ 3 w 23"/>
                              <a:gd name="T23" fmla="*/ 78 h 81"/>
                              <a:gd name="T24" fmla="*/ 3 w 23"/>
                              <a:gd name="T25" fmla="*/ 78 h 81"/>
                              <a:gd name="T26" fmla="*/ 6 w 23"/>
                              <a:gd name="T27" fmla="*/ 76 h 81"/>
                              <a:gd name="T28" fmla="*/ 6 w 23"/>
                              <a:gd name="T29" fmla="*/ 76 h 81"/>
                              <a:gd name="T30" fmla="*/ 6 w 23"/>
                              <a:gd name="T31" fmla="*/ 73 h 81"/>
                              <a:gd name="T32" fmla="*/ 6 w 23"/>
                              <a:gd name="T33" fmla="*/ 67 h 81"/>
                              <a:gd name="T34" fmla="*/ 6 w 23"/>
                              <a:gd name="T35" fmla="*/ 19 h 81"/>
                              <a:gd name="T36" fmla="*/ 6 w 23"/>
                              <a:gd name="T37" fmla="*/ 14 h 81"/>
                              <a:gd name="T38" fmla="*/ 6 w 23"/>
                              <a:gd name="T39" fmla="*/ 8 h 81"/>
                              <a:gd name="T40" fmla="*/ 6 w 23"/>
                              <a:gd name="T41" fmla="*/ 8 h 81"/>
                              <a:gd name="T42" fmla="*/ 6 w 23"/>
                              <a:gd name="T43" fmla="*/ 5 h 81"/>
                              <a:gd name="T44" fmla="*/ 3 w 23"/>
                              <a:gd name="T45" fmla="*/ 5 h 81"/>
                              <a:gd name="T46" fmla="*/ 3 w 23"/>
                              <a:gd name="T47" fmla="*/ 5 h 81"/>
                              <a:gd name="T48" fmla="*/ 0 w 23"/>
                              <a:gd name="T49" fmla="*/ 5 h 81"/>
                              <a:gd name="T50" fmla="*/ 0 w 23"/>
                              <a:gd name="T51" fmla="*/ 5 h 81"/>
                              <a:gd name="T52" fmla="*/ 0 w 23"/>
                              <a:gd name="T53" fmla="*/ 5 h 81"/>
                              <a:gd name="T54" fmla="*/ 14 w 23"/>
                              <a:gd name="T55" fmla="*/ 0 h 81"/>
                              <a:gd name="T56" fmla="*/ 17 w 23"/>
                              <a:gd name="T57" fmla="*/ 0 h 8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1">
                                <a:moveTo>
                                  <a:pt x="17" y="0"/>
                                </a:moveTo>
                                <a:lnTo>
                                  <a:pt x="17" y="67"/>
                                </a:lnTo>
                                <a:lnTo>
                                  <a:pt x="17" y="73"/>
                                </a:lnTo>
                                <a:lnTo>
                                  <a:pt x="17" y="76"/>
                                </a:lnTo>
                                <a:lnTo>
                                  <a:pt x="20" y="78"/>
                                </a:lnTo>
                                <a:lnTo>
                                  <a:pt x="23" y="78"/>
                                </a:lnTo>
                                <a:lnTo>
                                  <a:pt x="23" y="81"/>
                                </a:lnTo>
                                <a:lnTo>
                                  <a:pt x="0" y="81"/>
                                </a:lnTo>
                                <a:lnTo>
                                  <a:pt x="0" y="78"/>
                                </a:lnTo>
                                <a:lnTo>
                                  <a:pt x="3" y="78"/>
                                </a:lnTo>
                                <a:lnTo>
                                  <a:pt x="6" y="76"/>
                                </a:lnTo>
                                <a:lnTo>
                                  <a:pt x="6" y="73"/>
                                </a:lnTo>
                                <a:lnTo>
                                  <a:pt x="6" y="67"/>
                                </a:lnTo>
                                <a:lnTo>
                                  <a:pt x="6" y="19"/>
                                </a:lnTo>
                                <a:lnTo>
                                  <a:pt x="6" y="14"/>
                                </a:lnTo>
                                <a:lnTo>
                                  <a:pt x="6" y="8"/>
                                </a:lnTo>
                                <a:lnTo>
                                  <a:pt x="6" y="5"/>
                                </a:lnTo>
                                <a:lnTo>
                                  <a:pt x="3" y="5"/>
                                </a:lnTo>
                                <a:lnTo>
                                  <a:pt x="0" y="5"/>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7" name="Freeform 721"/>
                        <wps:cNvSpPr>
                          <a:spLocks/>
                        </wps:cNvSpPr>
                        <wps:spPr bwMode="auto">
                          <a:xfrm>
                            <a:off x="3110" y="1382"/>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3 h 70"/>
                              <a:gd name="T12" fmla="*/ 19 w 33"/>
                              <a:gd name="T13" fmla="*/ 59 h 70"/>
                              <a:gd name="T14" fmla="*/ 19 w 33"/>
                              <a:gd name="T15" fmla="*/ 62 h 70"/>
                              <a:gd name="T16" fmla="*/ 22 w 33"/>
                              <a:gd name="T17" fmla="*/ 62 h 70"/>
                              <a:gd name="T18" fmla="*/ 25 w 33"/>
                              <a:gd name="T19" fmla="*/ 62 h 70"/>
                              <a:gd name="T20" fmla="*/ 25 w 33"/>
                              <a:gd name="T21" fmla="*/ 62 h 70"/>
                              <a:gd name="T22" fmla="*/ 28 w 33"/>
                              <a:gd name="T23" fmla="*/ 62 h 70"/>
                              <a:gd name="T24" fmla="*/ 31 w 33"/>
                              <a:gd name="T25" fmla="*/ 62 h 70"/>
                              <a:gd name="T26" fmla="*/ 31 w 33"/>
                              <a:gd name="T27" fmla="*/ 59 h 70"/>
                              <a:gd name="T28" fmla="*/ 33 w 33"/>
                              <a:gd name="T29" fmla="*/ 59 h 70"/>
                              <a:gd name="T30" fmla="*/ 31 w 33"/>
                              <a:gd name="T31" fmla="*/ 65 h 70"/>
                              <a:gd name="T32" fmla="*/ 28 w 33"/>
                              <a:gd name="T33" fmla="*/ 67 h 70"/>
                              <a:gd name="T34" fmla="*/ 22 w 33"/>
                              <a:gd name="T35" fmla="*/ 70 h 70"/>
                              <a:gd name="T36" fmla="*/ 19 w 33"/>
                              <a:gd name="T37" fmla="*/ 70 h 70"/>
                              <a:gd name="T38" fmla="*/ 16 w 33"/>
                              <a:gd name="T39" fmla="*/ 70 h 70"/>
                              <a:gd name="T40" fmla="*/ 14 w 33"/>
                              <a:gd name="T41" fmla="*/ 67 h 70"/>
                              <a:gd name="T42" fmla="*/ 11 w 33"/>
                              <a:gd name="T43" fmla="*/ 67 h 70"/>
                              <a:gd name="T44" fmla="*/ 11 w 33"/>
                              <a:gd name="T45" fmla="*/ 65 h 70"/>
                              <a:gd name="T46" fmla="*/ 8 w 33"/>
                              <a:gd name="T47" fmla="*/ 62 h 70"/>
                              <a:gd name="T48" fmla="*/ 8 w 33"/>
                              <a:gd name="T49" fmla="*/ 56 h 70"/>
                              <a:gd name="T50" fmla="*/ 8 w 33"/>
                              <a:gd name="T51" fmla="*/ 20 h 70"/>
                              <a:gd name="T52" fmla="*/ 0 w 33"/>
                              <a:gd name="T53" fmla="*/ 20 h 70"/>
                              <a:gd name="T54" fmla="*/ 0 w 33"/>
                              <a:gd name="T55" fmla="*/ 20 h 70"/>
                              <a:gd name="T56" fmla="*/ 2 w 33"/>
                              <a:gd name="T57" fmla="*/ 17 h 70"/>
                              <a:gd name="T58" fmla="*/ 8 w 33"/>
                              <a:gd name="T59" fmla="*/ 14 h 70"/>
                              <a:gd name="T60" fmla="*/ 11 w 33"/>
                              <a:gd name="T61" fmla="*/ 11 h 70"/>
                              <a:gd name="T62" fmla="*/ 14 w 33"/>
                              <a:gd name="T63" fmla="*/ 8 h 70"/>
                              <a:gd name="T64" fmla="*/ 14 w 33"/>
                              <a:gd name="T65" fmla="*/ 5 h 70"/>
                              <a:gd name="T66" fmla="*/ 16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3"/>
                                </a:lnTo>
                                <a:lnTo>
                                  <a:pt x="19" y="59"/>
                                </a:lnTo>
                                <a:lnTo>
                                  <a:pt x="19" y="62"/>
                                </a:lnTo>
                                <a:lnTo>
                                  <a:pt x="22" y="62"/>
                                </a:lnTo>
                                <a:lnTo>
                                  <a:pt x="25" y="62"/>
                                </a:lnTo>
                                <a:lnTo>
                                  <a:pt x="28" y="62"/>
                                </a:lnTo>
                                <a:lnTo>
                                  <a:pt x="31" y="62"/>
                                </a:lnTo>
                                <a:lnTo>
                                  <a:pt x="31" y="59"/>
                                </a:lnTo>
                                <a:lnTo>
                                  <a:pt x="33" y="59"/>
                                </a:lnTo>
                                <a:lnTo>
                                  <a:pt x="31" y="65"/>
                                </a:lnTo>
                                <a:lnTo>
                                  <a:pt x="28" y="67"/>
                                </a:lnTo>
                                <a:lnTo>
                                  <a:pt x="22" y="70"/>
                                </a:lnTo>
                                <a:lnTo>
                                  <a:pt x="19" y="70"/>
                                </a:lnTo>
                                <a:lnTo>
                                  <a:pt x="16" y="70"/>
                                </a:lnTo>
                                <a:lnTo>
                                  <a:pt x="14" y="67"/>
                                </a:lnTo>
                                <a:lnTo>
                                  <a:pt x="11" y="67"/>
                                </a:lnTo>
                                <a:lnTo>
                                  <a:pt x="11" y="65"/>
                                </a:lnTo>
                                <a:lnTo>
                                  <a:pt x="8" y="62"/>
                                </a:lnTo>
                                <a:lnTo>
                                  <a:pt x="8" y="56"/>
                                </a:lnTo>
                                <a:lnTo>
                                  <a:pt x="8" y="20"/>
                                </a:lnTo>
                                <a:lnTo>
                                  <a:pt x="0" y="20"/>
                                </a:lnTo>
                                <a:lnTo>
                                  <a:pt x="2" y="17"/>
                                </a:lnTo>
                                <a:lnTo>
                                  <a:pt x="8" y="14"/>
                                </a:lnTo>
                                <a:lnTo>
                                  <a:pt x="11" y="11"/>
                                </a:lnTo>
                                <a:lnTo>
                                  <a:pt x="14" y="8"/>
                                </a:lnTo>
                                <a:lnTo>
                                  <a:pt x="14" y="5"/>
                                </a:lnTo>
                                <a:lnTo>
                                  <a:pt x="16"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8" name="Freeform 722"/>
                        <wps:cNvSpPr>
                          <a:spLocks/>
                        </wps:cNvSpPr>
                        <wps:spPr bwMode="auto">
                          <a:xfrm>
                            <a:off x="3143" y="1399"/>
                            <a:ext cx="40" cy="53"/>
                          </a:xfrm>
                          <a:custGeom>
                            <a:avLst/>
                            <a:gdLst>
                              <a:gd name="T0" fmla="*/ 17 w 40"/>
                              <a:gd name="T1" fmla="*/ 0 h 53"/>
                              <a:gd name="T2" fmla="*/ 17 w 40"/>
                              <a:gd name="T3" fmla="*/ 11 h 53"/>
                              <a:gd name="T4" fmla="*/ 23 w 40"/>
                              <a:gd name="T5" fmla="*/ 5 h 53"/>
                              <a:gd name="T6" fmla="*/ 28 w 40"/>
                              <a:gd name="T7" fmla="*/ 0 h 53"/>
                              <a:gd name="T8" fmla="*/ 31 w 40"/>
                              <a:gd name="T9" fmla="*/ 0 h 53"/>
                              <a:gd name="T10" fmla="*/ 34 w 40"/>
                              <a:gd name="T11" fmla="*/ 0 h 53"/>
                              <a:gd name="T12" fmla="*/ 37 w 40"/>
                              <a:gd name="T13" fmla="*/ 0 h 53"/>
                              <a:gd name="T14" fmla="*/ 40 w 40"/>
                              <a:gd name="T15" fmla="*/ 3 h 53"/>
                              <a:gd name="T16" fmla="*/ 40 w 40"/>
                              <a:gd name="T17" fmla="*/ 5 h 53"/>
                              <a:gd name="T18" fmla="*/ 40 w 40"/>
                              <a:gd name="T19" fmla="*/ 8 h 53"/>
                              <a:gd name="T20" fmla="*/ 37 w 40"/>
                              <a:gd name="T21" fmla="*/ 11 h 53"/>
                              <a:gd name="T22" fmla="*/ 37 w 40"/>
                              <a:gd name="T23" fmla="*/ 11 h 53"/>
                              <a:gd name="T24" fmla="*/ 34 w 40"/>
                              <a:gd name="T25" fmla="*/ 11 h 53"/>
                              <a:gd name="T26" fmla="*/ 34 w 40"/>
                              <a:gd name="T27" fmla="*/ 11 h 53"/>
                              <a:gd name="T28" fmla="*/ 31 w 40"/>
                              <a:gd name="T29" fmla="*/ 8 h 53"/>
                              <a:gd name="T30" fmla="*/ 28 w 40"/>
                              <a:gd name="T31" fmla="*/ 8 h 53"/>
                              <a:gd name="T32" fmla="*/ 26 w 40"/>
                              <a:gd name="T33" fmla="*/ 8 h 53"/>
                              <a:gd name="T34" fmla="*/ 26 w 40"/>
                              <a:gd name="T35" fmla="*/ 8 h 53"/>
                              <a:gd name="T36" fmla="*/ 23 w 40"/>
                              <a:gd name="T37" fmla="*/ 8 h 53"/>
                              <a:gd name="T38" fmla="*/ 20 w 40"/>
                              <a:gd name="T39" fmla="*/ 11 h 53"/>
                              <a:gd name="T40" fmla="*/ 17 w 40"/>
                              <a:gd name="T41" fmla="*/ 17 h 53"/>
                              <a:gd name="T42" fmla="*/ 17 w 40"/>
                              <a:gd name="T43" fmla="*/ 39 h 53"/>
                              <a:gd name="T44" fmla="*/ 20 w 40"/>
                              <a:gd name="T45" fmla="*/ 45 h 53"/>
                              <a:gd name="T46" fmla="*/ 20 w 40"/>
                              <a:gd name="T47" fmla="*/ 48 h 53"/>
                              <a:gd name="T48" fmla="*/ 20 w 40"/>
                              <a:gd name="T49" fmla="*/ 48 h 53"/>
                              <a:gd name="T50" fmla="*/ 23 w 40"/>
                              <a:gd name="T51" fmla="*/ 50 h 53"/>
                              <a:gd name="T52" fmla="*/ 26 w 40"/>
                              <a:gd name="T53" fmla="*/ 50 h 53"/>
                              <a:gd name="T54" fmla="*/ 28 w 40"/>
                              <a:gd name="T55" fmla="*/ 50 h 53"/>
                              <a:gd name="T56" fmla="*/ 28 w 40"/>
                              <a:gd name="T57" fmla="*/ 53 h 53"/>
                              <a:gd name="T58" fmla="*/ 0 w 40"/>
                              <a:gd name="T59" fmla="*/ 53 h 53"/>
                              <a:gd name="T60" fmla="*/ 0 w 40"/>
                              <a:gd name="T61" fmla="*/ 50 h 53"/>
                              <a:gd name="T62" fmla="*/ 3 w 40"/>
                              <a:gd name="T63" fmla="*/ 50 h 53"/>
                              <a:gd name="T64" fmla="*/ 6 w 40"/>
                              <a:gd name="T65" fmla="*/ 50 h 53"/>
                              <a:gd name="T66" fmla="*/ 9 w 40"/>
                              <a:gd name="T67" fmla="*/ 48 h 53"/>
                              <a:gd name="T68" fmla="*/ 9 w 40"/>
                              <a:gd name="T69" fmla="*/ 45 h 53"/>
                              <a:gd name="T70" fmla="*/ 9 w 40"/>
                              <a:gd name="T71" fmla="*/ 45 h 53"/>
                              <a:gd name="T72" fmla="*/ 9 w 40"/>
                              <a:gd name="T73" fmla="*/ 39 h 53"/>
                              <a:gd name="T74" fmla="*/ 9 w 40"/>
                              <a:gd name="T75" fmla="*/ 19 h 53"/>
                              <a:gd name="T76" fmla="*/ 9 w 40"/>
                              <a:gd name="T77" fmla="*/ 14 h 53"/>
                              <a:gd name="T78" fmla="*/ 9 w 40"/>
                              <a:gd name="T79" fmla="*/ 8 h 53"/>
                              <a:gd name="T80" fmla="*/ 9 w 40"/>
                              <a:gd name="T81" fmla="*/ 8 h 53"/>
                              <a:gd name="T82" fmla="*/ 6 w 40"/>
                              <a:gd name="T83" fmla="*/ 5 h 53"/>
                              <a:gd name="T84" fmla="*/ 6 w 40"/>
                              <a:gd name="T85" fmla="*/ 5 h 53"/>
                              <a:gd name="T86" fmla="*/ 6 w 40"/>
                              <a:gd name="T87" fmla="*/ 5 h 53"/>
                              <a:gd name="T88" fmla="*/ 3 w 40"/>
                              <a:gd name="T89" fmla="*/ 5 h 53"/>
                              <a:gd name="T90" fmla="*/ 3 w 40"/>
                              <a:gd name="T91" fmla="*/ 5 h 53"/>
                              <a:gd name="T92" fmla="*/ 0 w 40"/>
                              <a:gd name="T93" fmla="*/ 5 h 53"/>
                              <a:gd name="T94" fmla="*/ 17 w 40"/>
                              <a:gd name="T95" fmla="*/ 0 h 53"/>
                              <a:gd name="T96" fmla="*/ 17 w 40"/>
                              <a:gd name="T97" fmla="*/ 0 h 5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3">
                                <a:moveTo>
                                  <a:pt x="17" y="0"/>
                                </a:moveTo>
                                <a:lnTo>
                                  <a:pt x="17" y="11"/>
                                </a:lnTo>
                                <a:lnTo>
                                  <a:pt x="23" y="5"/>
                                </a:lnTo>
                                <a:lnTo>
                                  <a:pt x="28" y="0"/>
                                </a:lnTo>
                                <a:lnTo>
                                  <a:pt x="31" y="0"/>
                                </a:lnTo>
                                <a:lnTo>
                                  <a:pt x="34" y="0"/>
                                </a:lnTo>
                                <a:lnTo>
                                  <a:pt x="37" y="0"/>
                                </a:lnTo>
                                <a:lnTo>
                                  <a:pt x="40" y="3"/>
                                </a:lnTo>
                                <a:lnTo>
                                  <a:pt x="40" y="5"/>
                                </a:lnTo>
                                <a:lnTo>
                                  <a:pt x="40" y="8"/>
                                </a:lnTo>
                                <a:lnTo>
                                  <a:pt x="37" y="11"/>
                                </a:lnTo>
                                <a:lnTo>
                                  <a:pt x="34" y="11"/>
                                </a:lnTo>
                                <a:lnTo>
                                  <a:pt x="31" y="8"/>
                                </a:lnTo>
                                <a:lnTo>
                                  <a:pt x="28" y="8"/>
                                </a:lnTo>
                                <a:lnTo>
                                  <a:pt x="26" y="8"/>
                                </a:lnTo>
                                <a:lnTo>
                                  <a:pt x="23" y="8"/>
                                </a:lnTo>
                                <a:lnTo>
                                  <a:pt x="20" y="11"/>
                                </a:lnTo>
                                <a:lnTo>
                                  <a:pt x="17" y="17"/>
                                </a:lnTo>
                                <a:lnTo>
                                  <a:pt x="17" y="39"/>
                                </a:lnTo>
                                <a:lnTo>
                                  <a:pt x="20" y="45"/>
                                </a:lnTo>
                                <a:lnTo>
                                  <a:pt x="20" y="48"/>
                                </a:lnTo>
                                <a:lnTo>
                                  <a:pt x="23" y="50"/>
                                </a:lnTo>
                                <a:lnTo>
                                  <a:pt x="26" y="50"/>
                                </a:lnTo>
                                <a:lnTo>
                                  <a:pt x="28" y="50"/>
                                </a:lnTo>
                                <a:lnTo>
                                  <a:pt x="28" y="53"/>
                                </a:lnTo>
                                <a:lnTo>
                                  <a:pt x="0" y="53"/>
                                </a:lnTo>
                                <a:lnTo>
                                  <a:pt x="0" y="50"/>
                                </a:lnTo>
                                <a:lnTo>
                                  <a:pt x="3" y="50"/>
                                </a:lnTo>
                                <a:lnTo>
                                  <a:pt x="6" y="50"/>
                                </a:lnTo>
                                <a:lnTo>
                                  <a:pt x="9" y="48"/>
                                </a:lnTo>
                                <a:lnTo>
                                  <a:pt x="9" y="45"/>
                                </a:lnTo>
                                <a:lnTo>
                                  <a:pt x="9" y="39"/>
                                </a:lnTo>
                                <a:lnTo>
                                  <a:pt x="9" y="19"/>
                                </a:lnTo>
                                <a:lnTo>
                                  <a:pt x="9" y="14"/>
                                </a:lnTo>
                                <a:lnTo>
                                  <a:pt x="9" y="8"/>
                                </a:lnTo>
                                <a:lnTo>
                                  <a:pt x="6" y="5"/>
                                </a:lnTo>
                                <a:lnTo>
                                  <a:pt x="3" y="5"/>
                                </a:lnTo>
                                <a:lnTo>
                                  <a:pt x="0"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9" name="Freeform 723"/>
                        <wps:cNvSpPr>
                          <a:spLocks noEditPoints="1"/>
                        </wps:cNvSpPr>
                        <wps:spPr bwMode="auto">
                          <a:xfrm>
                            <a:off x="3185" y="1399"/>
                            <a:ext cx="48" cy="53"/>
                          </a:xfrm>
                          <a:custGeom>
                            <a:avLst/>
                            <a:gdLst>
                              <a:gd name="T0" fmla="*/ 26 w 48"/>
                              <a:gd name="T1" fmla="*/ 48 h 53"/>
                              <a:gd name="T2" fmla="*/ 20 w 48"/>
                              <a:gd name="T3" fmla="*/ 50 h 53"/>
                              <a:gd name="T4" fmla="*/ 15 w 48"/>
                              <a:gd name="T5" fmla="*/ 53 h 53"/>
                              <a:gd name="T6" fmla="*/ 3 w 48"/>
                              <a:gd name="T7" fmla="*/ 50 h 53"/>
                              <a:gd name="T8" fmla="*/ 0 w 48"/>
                              <a:gd name="T9" fmla="*/ 39 h 53"/>
                              <a:gd name="T10" fmla="*/ 3 w 48"/>
                              <a:gd name="T11" fmla="*/ 33 h 53"/>
                              <a:gd name="T12" fmla="*/ 12 w 48"/>
                              <a:gd name="T13" fmla="*/ 25 h 53"/>
                              <a:gd name="T14" fmla="*/ 31 w 48"/>
                              <a:gd name="T15" fmla="*/ 17 h 53"/>
                              <a:gd name="T16" fmla="*/ 29 w 48"/>
                              <a:gd name="T17" fmla="*/ 8 h 53"/>
                              <a:gd name="T18" fmla="*/ 26 w 48"/>
                              <a:gd name="T19" fmla="*/ 3 h 53"/>
                              <a:gd name="T20" fmla="*/ 17 w 48"/>
                              <a:gd name="T21" fmla="*/ 3 h 53"/>
                              <a:gd name="T22" fmla="*/ 15 w 48"/>
                              <a:gd name="T23" fmla="*/ 5 h 53"/>
                              <a:gd name="T24" fmla="*/ 15 w 48"/>
                              <a:gd name="T25" fmla="*/ 11 h 53"/>
                              <a:gd name="T26" fmla="*/ 12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0 w 48"/>
                              <a:gd name="T47" fmla="*/ 45 h 53"/>
                              <a:gd name="T48" fmla="*/ 43 w 48"/>
                              <a:gd name="T49" fmla="*/ 45 h 53"/>
                              <a:gd name="T50" fmla="*/ 43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2 w 48"/>
                              <a:gd name="T67" fmla="*/ 31 h 53"/>
                              <a:gd name="T68" fmla="*/ 12 w 48"/>
                              <a:gd name="T69" fmla="*/ 36 h 53"/>
                              <a:gd name="T70" fmla="*/ 15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5" y="53"/>
                                </a:lnTo>
                                <a:lnTo>
                                  <a:pt x="9" y="53"/>
                                </a:lnTo>
                                <a:lnTo>
                                  <a:pt x="3" y="50"/>
                                </a:lnTo>
                                <a:lnTo>
                                  <a:pt x="3" y="45"/>
                                </a:lnTo>
                                <a:lnTo>
                                  <a:pt x="0" y="39"/>
                                </a:lnTo>
                                <a:lnTo>
                                  <a:pt x="0" y="36"/>
                                </a:lnTo>
                                <a:lnTo>
                                  <a:pt x="3" y="33"/>
                                </a:lnTo>
                                <a:lnTo>
                                  <a:pt x="6" y="31"/>
                                </a:lnTo>
                                <a:lnTo>
                                  <a:pt x="12" y="25"/>
                                </a:lnTo>
                                <a:lnTo>
                                  <a:pt x="20" y="22"/>
                                </a:lnTo>
                                <a:lnTo>
                                  <a:pt x="31" y="17"/>
                                </a:lnTo>
                                <a:lnTo>
                                  <a:pt x="29" y="8"/>
                                </a:lnTo>
                                <a:lnTo>
                                  <a:pt x="29" y="5"/>
                                </a:lnTo>
                                <a:lnTo>
                                  <a:pt x="26" y="3"/>
                                </a:lnTo>
                                <a:lnTo>
                                  <a:pt x="20" y="3"/>
                                </a:lnTo>
                                <a:lnTo>
                                  <a:pt x="17" y="3"/>
                                </a:lnTo>
                                <a:lnTo>
                                  <a:pt x="15" y="5"/>
                                </a:lnTo>
                                <a:lnTo>
                                  <a:pt x="15" y="8"/>
                                </a:lnTo>
                                <a:lnTo>
                                  <a:pt x="15" y="11"/>
                                </a:lnTo>
                                <a:lnTo>
                                  <a:pt x="12" y="14"/>
                                </a:lnTo>
                                <a:lnTo>
                                  <a:pt x="12" y="17"/>
                                </a:lnTo>
                                <a:lnTo>
                                  <a:pt x="9" y="17"/>
                                </a:lnTo>
                                <a:lnTo>
                                  <a:pt x="6" y="17"/>
                                </a:lnTo>
                                <a:lnTo>
                                  <a:pt x="3" y="14"/>
                                </a:lnTo>
                                <a:lnTo>
                                  <a:pt x="3" y="11"/>
                                </a:lnTo>
                                <a:lnTo>
                                  <a:pt x="6" y="8"/>
                                </a:lnTo>
                                <a:lnTo>
                                  <a:pt x="9" y="3"/>
                                </a:lnTo>
                                <a:lnTo>
                                  <a:pt x="15" y="0"/>
                                </a:lnTo>
                                <a:lnTo>
                                  <a:pt x="23" y="0"/>
                                </a:lnTo>
                                <a:lnTo>
                                  <a:pt x="29" y="0"/>
                                </a:lnTo>
                                <a:lnTo>
                                  <a:pt x="34" y="0"/>
                                </a:lnTo>
                                <a:lnTo>
                                  <a:pt x="37" y="3"/>
                                </a:lnTo>
                                <a:lnTo>
                                  <a:pt x="40" y="5"/>
                                </a:lnTo>
                                <a:lnTo>
                                  <a:pt x="40" y="11"/>
                                </a:lnTo>
                                <a:lnTo>
                                  <a:pt x="40" y="17"/>
                                </a:lnTo>
                                <a:lnTo>
                                  <a:pt x="40" y="33"/>
                                </a:lnTo>
                                <a:lnTo>
                                  <a:pt x="40" y="39"/>
                                </a:lnTo>
                                <a:lnTo>
                                  <a:pt x="40" y="42"/>
                                </a:lnTo>
                                <a:lnTo>
                                  <a:pt x="40" y="45"/>
                                </a:lnTo>
                                <a:lnTo>
                                  <a:pt x="43" y="45"/>
                                </a:lnTo>
                                <a:lnTo>
                                  <a:pt x="45" y="45"/>
                                </a:lnTo>
                                <a:lnTo>
                                  <a:pt x="48" y="42"/>
                                </a:lnTo>
                                <a:lnTo>
                                  <a:pt x="48" y="45"/>
                                </a:lnTo>
                                <a:lnTo>
                                  <a:pt x="43" y="50"/>
                                </a:lnTo>
                                <a:lnTo>
                                  <a:pt x="37" y="53"/>
                                </a:lnTo>
                                <a:lnTo>
                                  <a:pt x="34" y="53"/>
                                </a:lnTo>
                                <a:lnTo>
                                  <a:pt x="31" y="50"/>
                                </a:lnTo>
                                <a:lnTo>
                                  <a:pt x="31" y="48"/>
                                </a:lnTo>
                                <a:lnTo>
                                  <a:pt x="31" y="45"/>
                                </a:lnTo>
                                <a:close/>
                                <a:moveTo>
                                  <a:pt x="31" y="39"/>
                                </a:moveTo>
                                <a:lnTo>
                                  <a:pt x="31" y="22"/>
                                </a:lnTo>
                                <a:lnTo>
                                  <a:pt x="23" y="25"/>
                                </a:lnTo>
                                <a:lnTo>
                                  <a:pt x="20" y="25"/>
                                </a:lnTo>
                                <a:lnTo>
                                  <a:pt x="15" y="28"/>
                                </a:lnTo>
                                <a:lnTo>
                                  <a:pt x="12" y="31"/>
                                </a:lnTo>
                                <a:lnTo>
                                  <a:pt x="12" y="33"/>
                                </a:lnTo>
                                <a:lnTo>
                                  <a:pt x="12" y="36"/>
                                </a:lnTo>
                                <a:lnTo>
                                  <a:pt x="12" y="39"/>
                                </a:lnTo>
                                <a:lnTo>
                                  <a:pt x="15" y="42"/>
                                </a:lnTo>
                                <a:lnTo>
                                  <a:pt x="17" y="45"/>
                                </a:lnTo>
                                <a:lnTo>
                                  <a:pt x="20" y="45"/>
                                </a:lnTo>
                                <a:lnTo>
                                  <a:pt x="23"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0" name="Freeform 724"/>
                        <wps:cNvSpPr>
                          <a:spLocks/>
                        </wps:cNvSpPr>
                        <wps:spPr bwMode="auto">
                          <a:xfrm>
                            <a:off x="3239" y="1399"/>
                            <a:ext cx="45" cy="53"/>
                          </a:xfrm>
                          <a:custGeom>
                            <a:avLst/>
                            <a:gdLst>
                              <a:gd name="T0" fmla="*/ 45 w 45"/>
                              <a:gd name="T1" fmla="*/ 31 h 53"/>
                              <a:gd name="T2" fmla="*/ 42 w 45"/>
                              <a:gd name="T3" fmla="*/ 42 h 53"/>
                              <a:gd name="T4" fmla="*/ 36 w 45"/>
                              <a:gd name="T5" fmla="*/ 48 h 53"/>
                              <a:gd name="T6" fmla="*/ 28 w 45"/>
                              <a:gd name="T7" fmla="*/ 50 h 53"/>
                              <a:gd name="T8" fmla="*/ 22 w 45"/>
                              <a:gd name="T9" fmla="*/ 53 h 53"/>
                              <a:gd name="T10" fmla="*/ 14 w 45"/>
                              <a:gd name="T11" fmla="*/ 50 h 53"/>
                              <a:gd name="T12" fmla="*/ 5 w 45"/>
                              <a:gd name="T13" fmla="*/ 45 h 53"/>
                              <a:gd name="T14" fmla="*/ 3 w 45"/>
                              <a:gd name="T15" fmla="*/ 39 h 53"/>
                              <a:gd name="T16" fmla="*/ 0 w 45"/>
                              <a:gd name="T17" fmla="*/ 33 h 53"/>
                              <a:gd name="T18" fmla="*/ 0 w 45"/>
                              <a:gd name="T19" fmla="*/ 25 h 53"/>
                              <a:gd name="T20" fmla="*/ 0 w 45"/>
                              <a:gd name="T21" fmla="*/ 19 h 53"/>
                              <a:gd name="T22" fmla="*/ 3 w 45"/>
                              <a:gd name="T23" fmla="*/ 11 h 53"/>
                              <a:gd name="T24" fmla="*/ 8 w 45"/>
                              <a:gd name="T25" fmla="*/ 5 h 53"/>
                              <a:gd name="T26" fmla="*/ 14 w 45"/>
                              <a:gd name="T27" fmla="*/ 0 h 53"/>
                              <a:gd name="T28" fmla="*/ 25 w 45"/>
                              <a:gd name="T29" fmla="*/ 0 h 53"/>
                              <a:gd name="T30" fmla="*/ 31 w 45"/>
                              <a:gd name="T31" fmla="*/ 0 h 53"/>
                              <a:gd name="T32" fmla="*/ 36 w 45"/>
                              <a:gd name="T33" fmla="*/ 3 h 53"/>
                              <a:gd name="T34" fmla="*/ 39 w 45"/>
                              <a:gd name="T35" fmla="*/ 5 h 53"/>
                              <a:gd name="T36" fmla="*/ 42 w 45"/>
                              <a:gd name="T37" fmla="*/ 11 h 53"/>
                              <a:gd name="T38" fmla="*/ 42 w 45"/>
                              <a:gd name="T39" fmla="*/ 14 h 53"/>
                              <a:gd name="T40" fmla="*/ 39 w 45"/>
                              <a:gd name="T41" fmla="*/ 14 h 53"/>
                              <a:gd name="T42" fmla="*/ 39 w 45"/>
                              <a:gd name="T43" fmla="*/ 14 h 53"/>
                              <a:gd name="T44" fmla="*/ 36 w 45"/>
                              <a:gd name="T45" fmla="*/ 17 h 53"/>
                              <a:gd name="T46" fmla="*/ 34 w 45"/>
                              <a:gd name="T47" fmla="*/ 14 h 53"/>
                              <a:gd name="T48" fmla="*/ 34 w 45"/>
                              <a:gd name="T49" fmla="*/ 14 h 53"/>
                              <a:gd name="T50" fmla="*/ 31 w 45"/>
                              <a:gd name="T51" fmla="*/ 11 h 53"/>
                              <a:gd name="T52" fmla="*/ 31 w 45"/>
                              <a:gd name="T53" fmla="*/ 8 h 53"/>
                              <a:gd name="T54" fmla="*/ 31 w 45"/>
                              <a:gd name="T55" fmla="*/ 5 h 53"/>
                              <a:gd name="T56" fmla="*/ 28 w 45"/>
                              <a:gd name="T57" fmla="*/ 3 h 53"/>
                              <a:gd name="T58" fmla="*/ 25 w 45"/>
                              <a:gd name="T59" fmla="*/ 3 h 53"/>
                              <a:gd name="T60" fmla="*/ 22 w 45"/>
                              <a:gd name="T61" fmla="*/ 3 h 53"/>
                              <a:gd name="T62" fmla="*/ 17 w 45"/>
                              <a:gd name="T63" fmla="*/ 3 h 53"/>
                              <a:gd name="T64" fmla="*/ 14 w 45"/>
                              <a:gd name="T65" fmla="*/ 5 h 53"/>
                              <a:gd name="T66" fmla="*/ 11 w 45"/>
                              <a:gd name="T67" fmla="*/ 14 h 53"/>
                              <a:gd name="T68" fmla="*/ 11 w 45"/>
                              <a:gd name="T69" fmla="*/ 19 h 53"/>
                              <a:gd name="T70" fmla="*/ 11 w 45"/>
                              <a:gd name="T71" fmla="*/ 28 h 53"/>
                              <a:gd name="T72" fmla="*/ 14 w 45"/>
                              <a:gd name="T73" fmla="*/ 36 h 53"/>
                              <a:gd name="T74" fmla="*/ 19 w 45"/>
                              <a:gd name="T75" fmla="*/ 42 h 53"/>
                              <a:gd name="T76" fmla="*/ 28 w 45"/>
                              <a:gd name="T77" fmla="*/ 45 h 53"/>
                              <a:gd name="T78" fmla="*/ 31 w 45"/>
                              <a:gd name="T79" fmla="*/ 42 h 53"/>
                              <a:gd name="T80" fmla="*/ 36 w 45"/>
                              <a:gd name="T81" fmla="*/ 39 h 53"/>
                              <a:gd name="T82" fmla="*/ 39 w 45"/>
                              <a:gd name="T83" fmla="*/ 36 h 53"/>
                              <a:gd name="T84" fmla="*/ 42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28" y="50"/>
                                </a:lnTo>
                                <a:lnTo>
                                  <a:pt x="22" y="53"/>
                                </a:lnTo>
                                <a:lnTo>
                                  <a:pt x="14" y="50"/>
                                </a:lnTo>
                                <a:lnTo>
                                  <a:pt x="5" y="45"/>
                                </a:lnTo>
                                <a:lnTo>
                                  <a:pt x="3" y="39"/>
                                </a:lnTo>
                                <a:lnTo>
                                  <a:pt x="0" y="33"/>
                                </a:lnTo>
                                <a:lnTo>
                                  <a:pt x="0" y="25"/>
                                </a:lnTo>
                                <a:lnTo>
                                  <a:pt x="0" y="19"/>
                                </a:lnTo>
                                <a:lnTo>
                                  <a:pt x="3" y="11"/>
                                </a:lnTo>
                                <a:lnTo>
                                  <a:pt x="8" y="5"/>
                                </a:lnTo>
                                <a:lnTo>
                                  <a:pt x="14" y="0"/>
                                </a:lnTo>
                                <a:lnTo>
                                  <a:pt x="25" y="0"/>
                                </a:lnTo>
                                <a:lnTo>
                                  <a:pt x="31" y="0"/>
                                </a:lnTo>
                                <a:lnTo>
                                  <a:pt x="36" y="3"/>
                                </a:lnTo>
                                <a:lnTo>
                                  <a:pt x="39" y="5"/>
                                </a:lnTo>
                                <a:lnTo>
                                  <a:pt x="42" y="11"/>
                                </a:lnTo>
                                <a:lnTo>
                                  <a:pt x="42" y="14"/>
                                </a:lnTo>
                                <a:lnTo>
                                  <a:pt x="39" y="14"/>
                                </a:lnTo>
                                <a:lnTo>
                                  <a:pt x="36" y="17"/>
                                </a:lnTo>
                                <a:lnTo>
                                  <a:pt x="34" y="14"/>
                                </a:lnTo>
                                <a:lnTo>
                                  <a:pt x="31" y="11"/>
                                </a:lnTo>
                                <a:lnTo>
                                  <a:pt x="31" y="8"/>
                                </a:lnTo>
                                <a:lnTo>
                                  <a:pt x="31" y="5"/>
                                </a:lnTo>
                                <a:lnTo>
                                  <a:pt x="28" y="3"/>
                                </a:lnTo>
                                <a:lnTo>
                                  <a:pt x="25" y="3"/>
                                </a:lnTo>
                                <a:lnTo>
                                  <a:pt x="22" y="3"/>
                                </a:lnTo>
                                <a:lnTo>
                                  <a:pt x="17" y="3"/>
                                </a:lnTo>
                                <a:lnTo>
                                  <a:pt x="14" y="5"/>
                                </a:lnTo>
                                <a:lnTo>
                                  <a:pt x="11" y="14"/>
                                </a:lnTo>
                                <a:lnTo>
                                  <a:pt x="11" y="19"/>
                                </a:lnTo>
                                <a:lnTo>
                                  <a:pt x="11" y="28"/>
                                </a:lnTo>
                                <a:lnTo>
                                  <a:pt x="14" y="36"/>
                                </a:lnTo>
                                <a:lnTo>
                                  <a:pt x="19" y="42"/>
                                </a:lnTo>
                                <a:lnTo>
                                  <a:pt x="28" y="45"/>
                                </a:lnTo>
                                <a:lnTo>
                                  <a:pt x="31" y="42"/>
                                </a:lnTo>
                                <a:lnTo>
                                  <a:pt x="36" y="39"/>
                                </a:lnTo>
                                <a:lnTo>
                                  <a:pt x="39" y="36"/>
                                </a:lnTo>
                                <a:lnTo>
                                  <a:pt x="42" y="31"/>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1" name="Freeform 725"/>
                        <wps:cNvSpPr>
                          <a:spLocks/>
                        </wps:cNvSpPr>
                        <wps:spPr bwMode="auto">
                          <a:xfrm>
                            <a:off x="3289" y="1382"/>
                            <a:ext cx="31" cy="70"/>
                          </a:xfrm>
                          <a:custGeom>
                            <a:avLst/>
                            <a:gdLst>
                              <a:gd name="T0" fmla="*/ 17 w 31"/>
                              <a:gd name="T1" fmla="*/ 0 h 70"/>
                              <a:gd name="T2" fmla="*/ 17 w 31"/>
                              <a:gd name="T3" fmla="*/ 17 h 70"/>
                              <a:gd name="T4" fmla="*/ 28 w 31"/>
                              <a:gd name="T5" fmla="*/ 17 h 70"/>
                              <a:gd name="T6" fmla="*/ 28 w 31"/>
                              <a:gd name="T7" fmla="*/ 20 h 70"/>
                              <a:gd name="T8" fmla="*/ 17 w 31"/>
                              <a:gd name="T9" fmla="*/ 20 h 70"/>
                              <a:gd name="T10" fmla="*/ 17 w 31"/>
                              <a:gd name="T11" fmla="*/ 53 h 70"/>
                              <a:gd name="T12" fmla="*/ 17 w 31"/>
                              <a:gd name="T13" fmla="*/ 59 h 70"/>
                              <a:gd name="T14" fmla="*/ 20 w 31"/>
                              <a:gd name="T15" fmla="*/ 62 h 70"/>
                              <a:gd name="T16" fmla="*/ 20 w 31"/>
                              <a:gd name="T17" fmla="*/ 62 h 70"/>
                              <a:gd name="T18" fmla="*/ 23 w 31"/>
                              <a:gd name="T19" fmla="*/ 62 h 70"/>
                              <a:gd name="T20" fmla="*/ 26 w 31"/>
                              <a:gd name="T21" fmla="*/ 62 h 70"/>
                              <a:gd name="T22" fmla="*/ 26 w 31"/>
                              <a:gd name="T23" fmla="*/ 62 h 70"/>
                              <a:gd name="T24" fmla="*/ 28 w 31"/>
                              <a:gd name="T25" fmla="*/ 62 h 70"/>
                              <a:gd name="T26" fmla="*/ 28 w 31"/>
                              <a:gd name="T27" fmla="*/ 59 h 70"/>
                              <a:gd name="T28" fmla="*/ 31 w 31"/>
                              <a:gd name="T29" fmla="*/ 59 h 70"/>
                              <a:gd name="T30" fmla="*/ 28 w 31"/>
                              <a:gd name="T31" fmla="*/ 65 h 70"/>
                              <a:gd name="T32" fmla="*/ 26 w 31"/>
                              <a:gd name="T33" fmla="*/ 67 h 70"/>
                              <a:gd name="T34" fmla="*/ 23 w 31"/>
                              <a:gd name="T35" fmla="*/ 70 h 70"/>
                              <a:gd name="T36" fmla="*/ 17 w 31"/>
                              <a:gd name="T37" fmla="*/ 70 h 70"/>
                              <a:gd name="T38" fmla="*/ 14 w 31"/>
                              <a:gd name="T39" fmla="*/ 70 h 70"/>
                              <a:gd name="T40" fmla="*/ 12 w 31"/>
                              <a:gd name="T41" fmla="*/ 67 h 70"/>
                              <a:gd name="T42" fmla="*/ 12 w 31"/>
                              <a:gd name="T43" fmla="*/ 67 h 70"/>
                              <a:gd name="T44" fmla="*/ 9 w 31"/>
                              <a:gd name="T45" fmla="*/ 65 h 70"/>
                              <a:gd name="T46" fmla="*/ 9 w 31"/>
                              <a:gd name="T47" fmla="*/ 62 h 70"/>
                              <a:gd name="T48" fmla="*/ 9 w 31"/>
                              <a:gd name="T49" fmla="*/ 56 h 70"/>
                              <a:gd name="T50" fmla="*/ 9 w 31"/>
                              <a:gd name="T51" fmla="*/ 20 h 70"/>
                              <a:gd name="T52" fmla="*/ 0 w 31"/>
                              <a:gd name="T53" fmla="*/ 20 h 70"/>
                              <a:gd name="T54" fmla="*/ 0 w 31"/>
                              <a:gd name="T55" fmla="*/ 20 h 70"/>
                              <a:gd name="T56" fmla="*/ 3 w 31"/>
                              <a:gd name="T57" fmla="*/ 17 h 70"/>
                              <a:gd name="T58" fmla="*/ 6 w 31"/>
                              <a:gd name="T59" fmla="*/ 14 h 70"/>
                              <a:gd name="T60" fmla="*/ 9 w 31"/>
                              <a:gd name="T61" fmla="*/ 11 h 70"/>
                              <a:gd name="T62" fmla="*/ 12 w 31"/>
                              <a:gd name="T63" fmla="*/ 8 h 70"/>
                              <a:gd name="T64" fmla="*/ 14 w 31"/>
                              <a:gd name="T65" fmla="*/ 5 h 70"/>
                              <a:gd name="T66" fmla="*/ 17 w 31"/>
                              <a:gd name="T67" fmla="*/ 0 h 70"/>
                              <a:gd name="T68" fmla="*/ 17 w 31"/>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0">
                                <a:moveTo>
                                  <a:pt x="17" y="0"/>
                                </a:moveTo>
                                <a:lnTo>
                                  <a:pt x="17" y="17"/>
                                </a:lnTo>
                                <a:lnTo>
                                  <a:pt x="28" y="17"/>
                                </a:lnTo>
                                <a:lnTo>
                                  <a:pt x="28" y="20"/>
                                </a:lnTo>
                                <a:lnTo>
                                  <a:pt x="17" y="20"/>
                                </a:lnTo>
                                <a:lnTo>
                                  <a:pt x="17" y="53"/>
                                </a:lnTo>
                                <a:lnTo>
                                  <a:pt x="17" y="59"/>
                                </a:lnTo>
                                <a:lnTo>
                                  <a:pt x="20" y="62"/>
                                </a:lnTo>
                                <a:lnTo>
                                  <a:pt x="23" y="62"/>
                                </a:lnTo>
                                <a:lnTo>
                                  <a:pt x="26" y="62"/>
                                </a:lnTo>
                                <a:lnTo>
                                  <a:pt x="28" y="62"/>
                                </a:lnTo>
                                <a:lnTo>
                                  <a:pt x="28" y="59"/>
                                </a:lnTo>
                                <a:lnTo>
                                  <a:pt x="31" y="59"/>
                                </a:lnTo>
                                <a:lnTo>
                                  <a:pt x="28" y="65"/>
                                </a:lnTo>
                                <a:lnTo>
                                  <a:pt x="26" y="67"/>
                                </a:lnTo>
                                <a:lnTo>
                                  <a:pt x="23" y="70"/>
                                </a:lnTo>
                                <a:lnTo>
                                  <a:pt x="17" y="70"/>
                                </a:lnTo>
                                <a:lnTo>
                                  <a:pt x="14" y="70"/>
                                </a:lnTo>
                                <a:lnTo>
                                  <a:pt x="12" y="67"/>
                                </a:lnTo>
                                <a:lnTo>
                                  <a:pt x="9" y="65"/>
                                </a:lnTo>
                                <a:lnTo>
                                  <a:pt x="9" y="62"/>
                                </a:lnTo>
                                <a:lnTo>
                                  <a:pt x="9" y="56"/>
                                </a:lnTo>
                                <a:lnTo>
                                  <a:pt x="9" y="20"/>
                                </a:lnTo>
                                <a:lnTo>
                                  <a:pt x="0" y="20"/>
                                </a:lnTo>
                                <a:lnTo>
                                  <a:pt x="3" y="17"/>
                                </a:lnTo>
                                <a:lnTo>
                                  <a:pt x="6" y="14"/>
                                </a:lnTo>
                                <a:lnTo>
                                  <a:pt x="9" y="11"/>
                                </a:lnTo>
                                <a:lnTo>
                                  <a:pt x="12" y="8"/>
                                </a:lnTo>
                                <a:lnTo>
                                  <a:pt x="14"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2" name="Freeform 726"/>
                        <wps:cNvSpPr>
                          <a:spLocks/>
                        </wps:cNvSpPr>
                        <wps:spPr bwMode="auto">
                          <a:xfrm>
                            <a:off x="3014" y="892"/>
                            <a:ext cx="56" cy="54"/>
                          </a:xfrm>
                          <a:custGeom>
                            <a:avLst/>
                            <a:gdLst>
                              <a:gd name="T0" fmla="*/ 17 w 56"/>
                              <a:gd name="T1" fmla="*/ 11 h 54"/>
                              <a:gd name="T2" fmla="*/ 23 w 56"/>
                              <a:gd name="T3" fmla="*/ 6 h 54"/>
                              <a:gd name="T4" fmla="*/ 28 w 56"/>
                              <a:gd name="T5" fmla="*/ 3 h 54"/>
                              <a:gd name="T6" fmla="*/ 34 w 56"/>
                              <a:gd name="T7" fmla="*/ 0 h 54"/>
                              <a:gd name="T8" fmla="*/ 39 w 56"/>
                              <a:gd name="T9" fmla="*/ 0 h 54"/>
                              <a:gd name="T10" fmla="*/ 42 w 56"/>
                              <a:gd name="T11" fmla="*/ 3 h 54"/>
                              <a:gd name="T12" fmla="*/ 45 w 56"/>
                              <a:gd name="T13" fmla="*/ 6 h 54"/>
                              <a:gd name="T14" fmla="*/ 48 w 56"/>
                              <a:gd name="T15" fmla="*/ 9 h 54"/>
                              <a:gd name="T16" fmla="*/ 48 w 56"/>
                              <a:gd name="T17" fmla="*/ 14 h 54"/>
                              <a:gd name="T18" fmla="*/ 48 w 56"/>
                              <a:gd name="T19" fmla="*/ 20 h 54"/>
                              <a:gd name="T20" fmla="*/ 48 w 56"/>
                              <a:gd name="T21" fmla="*/ 42 h 54"/>
                              <a:gd name="T22" fmla="*/ 48 w 56"/>
                              <a:gd name="T23" fmla="*/ 45 h 54"/>
                              <a:gd name="T24" fmla="*/ 48 w 56"/>
                              <a:gd name="T25" fmla="*/ 51 h 54"/>
                              <a:gd name="T26" fmla="*/ 51 w 56"/>
                              <a:gd name="T27" fmla="*/ 51 h 54"/>
                              <a:gd name="T28" fmla="*/ 51 w 56"/>
                              <a:gd name="T29" fmla="*/ 51 h 54"/>
                              <a:gd name="T30" fmla="*/ 53 w 56"/>
                              <a:gd name="T31" fmla="*/ 54 h 54"/>
                              <a:gd name="T32" fmla="*/ 56 w 56"/>
                              <a:gd name="T33" fmla="*/ 54 h 54"/>
                              <a:gd name="T34" fmla="*/ 56 w 56"/>
                              <a:gd name="T35" fmla="*/ 54 h 54"/>
                              <a:gd name="T36" fmla="*/ 31 w 56"/>
                              <a:gd name="T37" fmla="*/ 54 h 54"/>
                              <a:gd name="T38" fmla="*/ 31 w 56"/>
                              <a:gd name="T39" fmla="*/ 54 h 54"/>
                              <a:gd name="T40" fmla="*/ 31 w 56"/>
                              <a:gd name="T41" fmla="*/ 54 h 54"/>
                              <a:gd name="T42" fmla="*/ 34 w 56"/>
                              <a:gd name="T43" fmla="*/ 54 h 54"/>
                              <a:gd name="T44" fmla="*/ 37 w 56"/>
                              <a:gd name="T45" fmla="*/ 51 h 54"/>
                              <a:gd name="T46" fmla="*/ 37 w 56"/>
                              <a:gd name="T47" fmla="*/ 51 h 54"/>
                              <a:gd name="T48" fmla="*/ 37 w 56"/>
                              <a:gd name="T49" fmla="*/ 48 h 54"/>
                              <a:gd name="T50" fmla="*/ 39 w 56"/>
                              <a:gd name="T51" fmla="*/ 45 h 54"/>
                              <a:gd name="T52" fmla="*/ 39 w 56"/>
                              <a:gd name="T53" fmla="*/ 42 h 54"/>
                              <a:gd name="T54" fmla="*/ 39 w 56"/>
                              <a:gd name="T55" fmla="*/ 20 h 54"/>
                              <a:gd name="T56" fmla="*/ 37 w 56"/>
                              <a:gd name="T57" fmla="*/ 14 h 54"/>
                              <a:gd name="T58" fmla="*/ 37 w 56"/>
                              <a:gd name="T59" fmla="*/ 11 h 54"/>
                              <a:gd name="T60" fmla="*/ 34 w 56"/>
                              <a:gd name="T61" fmla="*/ 9 h 54"/>
                              <a:gd name="T62" fmla="*/ 31 w 56"/>
                              <a:gd name="T63" fmla="*/ 9 h 54"/>
                              <a:gd name="T64" fmla="*/ 23 w 56"/>
                              <a:gd name="T65" fmla="*/ 9 h 54"/>
                              <a:gd name="T66" fmla="*/ 17 w 56"/>
                              <a:gd name="T67" fmla="*/ 14 h 54"/>
                              <a:gd name="T68" fmla="*/ 17 w 56"/>
                              <a:gd name="T69" fmla="*/ 42 h 54"/>
                              <a:gd name="T70" fmla="*/ 17 w 56"/>
                              <a:gd name="T71" fmla="*/ 48 h 54"/>
                              <a:gd name="T72" fmla="*/ 17 w 56"/>
                              <a:gd name="T73" fmla="*/ 48 h 54"/>
                              <a:gd name="T74" fmla="*/ 17 w 56"/>
                              <a:gd name="T75" fmla="*/ 51 h 54"/>
                              <a:gd name="T76" fmla="*/ 20 w 56"/>
                              <a:gd name="T77" fmla="*/ 51 h 54"/>
                              <a:gd name="T78" fmla="*/ 20 w 56"/>
                              <a:gd name="T79" fmla="*/ 54 h 54"/>
                              <a:gd name="T80" fmla="*/ 23 w 56"/>
                              <a:gd name="T81" fmla="*/ 54 h 54"/>
                              <a:gd name="T82" fmla="*/ 23 w 56"/>
                              <a:gd name="T83" fmla="*/ 54 h 54"/>
                              <a:gd name="T84" fmla="*/ 0 w 56"/>
                              <a:gd name="T85" fmla="*/ 54 h 54"/>
                              <a:gd name="T86" fmla="*/ 0 w 56"/>
                              <a:gd name="T87" fmla="*/ 54 h 54"/>
                              <a:gd name="T88" fmla="*/ 0 w 56"/>
                              <a:gd name="T89" fmla="*/ 54 h 54"/>
                              <a:gd name="T90" fmla="*/ 3 w 56"/>
                              <a:gd name="T91" fmla="*/ 54 h 54"/>
                              <a:gd name="T92" fmla="*/ 6 w 56"/>
                              <a:gd name="T93" fmla="*/ 51 h 54"/>
                              <a:gd name="T94" fmla="*/ 6 w 56"/>
                              <a:gd name="T95" fmla="*/ 48 h 54"/>
                              <a:gd name="T96" fmla="*/ 6 w 56"/>
                              <a:gd name="T97" fmla="*/ 42 h 54"/>
                              <a:gd name="T98" fmla="*/ 6 w 56"/>
                              <a:gd name="T99" fmla="*/ 23 h 54"/>
                              <a:gd name="T100" fmla="*/ 6 w 56"/>
                              <a:gd name="T101" fmla="*/ 14 h 54"/>
                              <a:gd name="T102" fmla="*/ 6 w 56"/>
                              <a:gd name="T103" fmla="*/ 11 h 54"/>
                              <a:gd name="T104" fmla="*/ 6 w 56"/>
                              <a:gd name="T105" fmla="*/ 9 h 54"/>
                              <a:gd name="T106" fmla="*/ 6 w 56"/>
                              <a:gd name="T107" fmla="*/ 9 h 54"/>
                              <a:gd name="T108" fmla="*/ 3 w 56"/>
                              <a:gd name="T109" fmla="*/ 9 h 54"/>
                              <a:gd name="T110" fmla="*/ 3 w 56"/>
                              <a:gd name="T111" fmla="*/ 6 h 54"/>
                              <a:gd name="T112" fmla="*/ 0 w 56"/>
                              <a:gd name="T113" fmla="*/ 9 h 54"/>
                              <a:gd name="T114" fmla="*/ 0 w 56"/>
                              <a:gd name="T115" fmla="*/ 9 h 54"/>
                              <a:gd name="T116" fmla="*/ 0 w 56"/>
                              <a:gd name="T117" fmla="*/ 6 h 54"/>
                              <a:gd name="T118" fmla="*/ 14 w 56"/>
                              <a:gd name="T119" fmla="*/ 0 h 54"/>
                              <a:gd name="T120" fmla="*/ 17 w 56"/>
                              <a:gd name="T121" fmla="*/ 0 h 54"/>
                              <a:gd name="T122" fmla="*/ 17 w 56"/>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6" h="54">
                                <a:moveTo>
                                  <a:pt x="17" y="11"/>
                                </a:moveTo>
                                <a:lnTo>
                                  <a:pt x="23" y="6"/>
                                </a:lnTo>
                                <a:lnTo>
                                  <a:pt x="28" y="3"/>
                                </a:lnTo>
                                <a:lnTo>
                                  <a:pt x="34" y="0"/>
                                </a:lnTo>
                                <a:lnTo>
                                  <a:pt x="39" y="0"/>
                                </a:lnTo>
                                <a:lnTo>
                                  <a:pt x="42" y="3"/>
                                </a:lnTo>
                                <a:lnTo>
                                  <a:pt x="45" y="6"/>
                                </a:lnTo>
                                <a:lnTo>
                                  <a:pt x="48" y="9"/>
                                </a:lnTo>
                                <a:lnTo>
                                  <a:pt x="48" y="14"/>
                                </a:lnTo>
                                <a:lnTo>
                                  <a:pt x="48" y="20"/>
                                </a:lnTo>
                                <a:lnTo>
                                  <a:pt x="48" y="42"/>
                                </a:lnTo>
                                <a:lnTo>
                                  <a:pt x="48" y="45"/>
                                </a:lnTo>
                                <a:lnTo>
                                  <a:pt x="48" y="51"/>
                                </a:lnTo>
                                <a:lnTo>
                                  <a:pt x="51" y="51"/>
                                </a:lnTo>
                                <a:lnTo>
                                  <a:pt x="53" y="54"/>
                                </a:lnTo>
                                <a:lnTo>
                                  <a:pt x="56" y="54"/>
                                </a:lnTo>
                                <a:lnTo>
                                  <a:pt x="31" y="54"/>
                                </a:lnTo>
                                <a:lnTo>
                                  <a:pt x="34" y="54"/>
                                </a:lnTo>
                                <a:lnTo>
                                  <a:pt x="37" y="51"/>
                                </a:lnTo>
                                <a:lnTo>
                                  <a:pt x="37" y="48"/>
                                </a:lnTo>
                                <a:lnTo>
                                  <a:pt x="39" y="45"/>
                                </a:lnTo>
                                <a:lnTo>
                                  <a:pt x="39" y="42"/>
                                </a:lnTo>
                                <a:lnTo>
                                  <a:pt x="39" y="20"/>
                                </a:lnTo>
                                <a:lnTo>
                                  <a:pt x="37" y="14"/>
                                </a:lnTo>
                                <a:lnTo>
                                  <a:pt x="37" y="11"/>
                                </a:lnTo>
                                <a:lnTo>
                                  <a:pt x="34" y="9"/>
                                </a:lnTo>
                                <a:lnTo>
                                  <a:pt x="31" y="9"/>
                                </a:lnTo>
                                <a:lnTo>
                                  <a:pt x="23" y="9"/>
                                </a:lnTo>
                                <a:lnTo>
                                  <a:pt x="17" y="14"/>
                                </a:lnTo>
                                <a:lnTo>
                                  <a:pt x="17" y="42"/>
                                </a:lnTo>
                                <a:lnTo>
                                  <a:pt x="17" y="48"/>
                                </a:lnTo>
                                <a:lnTo>
                                  <a:pt x="17" y="51"/>
                                </a:lnTo>
                                <a:lnTo>
                                  <a:pt x="20" y="51"/>
                                </a:lnTo>
                                <a:lnTo>
                                  <a:pt x="20" y="54"/>
                                </a:lnTo>
                                <a:lnTo>
                                  <a:pt x="23" y="54"/>
                                </a:lnTo>
                                <a:lnTo>
                                  <a:pt x="0" y="54"/>
                                </a:lnTo>
                                <a:lnTo>
                                  <a:pt x="3" y="54"/>
                                </a:lnTo>
                                <a:lnTo>
                                  <a:pt x="6" y="51"/>
                                </a:lnTo>
                                <a:lnTo>
                                  <a:pt x="6" y="48"/>
                                </a:lnTo>
                                <a:lnTo>
                                  <a:pt x="6" y="42"/>
                                </a:lnTo>
                                <a:lnTo>
                                  <a:pt x="6" y="23"/>
                                </a:lnTo>
                                <a:lnTo>
                                  <a:pt x="6" y="14"/>
                                </a:lnTo>
                                <a:lnTo>
                                  <a:pt x="6" y="11"/>
                                </a:lnTo>
                                <a:lnTo>
                                  <a:pt x="6" y="9"/>
                                </a:lnTo>
                                <a:lnTo>
                                  <a:pt x="3" y="9"/>
                                </a:lnTo>
                                <a:lnTo>
                                  <a:pt x="3" y="6"/>
                                </a:lnTo>
                                <a:lnTo>
                                  <a:pt x="0" y="9"/>
                                </a:lnTo>
                                <a:lnTo>
                                  <a:pt x="0" y="6"/>
                                </a:lnTo>
                                <a:lnTo>
                                  <a:pt x="14"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3" name="Freeform 727"/>
                        <wps:cNvSpPr>
                          <a:spLocks noEditPoints="1"/>
                        </wps:cNvSpPr>
                        <wps:spPr bwMode="auto">
                          <a:xfrm>
                            <a:off x="3073" y="892"/>
                            <a:ext cx="48" cy="56"/>
                          </a:xfrm>
                          <a:custGeom>
                            <a:avLst/>
                            <a:gdLst>
                              <a:gd name="T0" fmla="*/ 25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1 w 48"/>
                              <a:gd name="T13" fmla="*/ 28 h 56"/>
                              <a:gd name="T14" fmla="*/ 31 w 48"/>
                              <a:gd name="T15" fmla="*/ 20 h 56"/>
                              <a:gd name="T16" fmla="*/ 31 w 48"/>
                              <a:gd name="T17" fmla="*/ 11 h 56"/>
                              <a:gd name="T18" fmla="*/ 25 w 48"/>
                              <a:gd name="T19" fmla="*/ 6 h 56"/>
                              <a:gd name="T20" fmla="*/ 17 w 48"/>
                              <a:gd name="T21" fmla="*/ 6 h 56"/>
                              <a:gd name="T22" fmla="*/ 14 w 48"/>
                              <a:gd name="T23" fmla="*/ 9 h 56"/>
                              <a:gd name="T24" fmla="*/ 14 w 48"/>
                              <a:gd name="T25" fmla="*/ 14 h 56"/>
                              <a:gd name="T26" fmla="*/ 11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39 w 48"/>
                              <a:gd name="T41" fmla="*/ 9 h 56"/>
                              <a:gd name="T42" fmla="*/ 39 w 48"/>
                              <a:gd name="T43" fmla="*/ 17 h 56"/>
                              <a:gd name="T44" fmla="*/ 39 w 48"/>
                              <a:gd name="T45" fmla="*/ 42 h 56"/>
                              <a:gd name="T46" fmla="*/ 42 w 48"/>
                              <a:gd name="T47" fmla="*/ 45 h 56"/>
                              <a:gd name="T48" fmla="*/ 42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1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5"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1" y="28"/>
                                </a:lnTo>
                                <a:lnTo>
                                  <a:pt x="20" y="25"/>
                                </a:lnTo>
                                <a:lnTo>
                                  <a:pt x="31" y="20"/>
                                </a:lnTo>
                                <a:lnTo>
                                  <a:pt x="31" y="17"/>
                                </a:lnTo>
                                <a:lnTo>
                                  <a:pt x="31" y="11"/>
                                </a:lnTo>
                                <a:lnTo>
                                  <a:pt x="28" y="9"/>
                                </a:lnTo>
                                <a:lnTo>
                                  <a:pt x="25" y="6"/>
                                </a:lnTo>
                                <a:lnTo>
                                  <a:pt x="23" y="3"/>
                                </a:lnTo>
                                <a:lnTo>
                                  <a:pt x="17" y="6"/>
                                </a:lnTo>
                                <a:lnTo>
                                  <a:pt x="14" y="9"/>
                                </a:lnTo>
                                <a:lnTo>
                                  <a:pt x="14" y="11"/>
                                </a:lnTo>
                                <a:lnTo>
                                  <a:pt x="14" y="14"/>
                                </a:lnTo>
                                <a:lnTo>
                                  <a:pt x="14" y="17"/>
                                </a:lnTo>
                                <a:lnTo>
                                  <a:pt x="11" y="20"/>
                                </a:lnTo>
                                <a:lnTo>
                                  <a:pt x="9" y="20"/>
                                </a:lnTo>
                                <a:lnTo>
                                  <a:pt x="6" y="20"/>
                                </a:lnTo>
                                <a:lnTo>
                                  <a:pt x="3" y="17"/>
                                </a:lnTo>
                                <a:lnTo>
                                  <a:pt x="3" y="14"/>
                                </a:lnTo>
                                <a:lnTo>
                                  <a:pt x="6" y="9"/>
                                </a:lnTo>
                                <a:lnTo>
                                  <a:pt x="9" y="6"/>
                                </a:lnTo>
                                <a:lnTo>
                                  <a:pt x="14" y="3"/>
                                </a:lnTo>
                                <a:lnTo>
                                  <a:pt x="23" y="0"/>
                                </a:lnTo>
                                <a:lnTo>
                                  <a:pt x="28" y="0"/>
                                </a:lnTo>
                                <a:lnTo>
                                  <a:pt x="34" y="3"/>
                                </a:lnTo>
                                <a:lnTo>
                                  <a:pt x="37" y="6"/>
                                </a:lnTo>
                                <a:lnTo>
                                  <a:pt x="39" y="9"/>
                                </a:lnTo>
                                <a:lnTo>
                                  <a:pt x="39" y="11"/>
                                </a:lnTo>
                                <a:lnTo>
                                  <a:pt x="39" y="17"/>
                                </a:lnTo>
                                <a:lnTo>
                                  <a:pt x="39" y="37"/>
                                </a:lnTo>
                                <a:lnTo>
                                  <a:pt x="39" y="42"/>
                                </a:lnTo>
                                <a:lnTo>
                                  <a:pt x="42" y="45"/>
                                </a:lnTo>
                                <a:lnTo>
                                  <a:pt x="42" y="48"/>
                                </a:lnTo>
                                <a:lnTo>
                                  <a:pt x="45" y="48"/>
                                </a:lnTo>
                                <a:lnTo>
                                  <a:pt x="45" y="45"/>
                                </a:lnTo>
                                <a:lnTo>
                                  <a:pt x="48" y="45"/>
                                </a:lnTo>
                                <a:lnTo>
                                  <a:pt x="48" y="48"/>
                                </a:lnTo>
                                <a:lnTo>
                                  <a:pt x="42" y="54"/>
                                </a:lnTo>
                                <a:lnTo>
                                  <a:pt x="37" y="56"/>
                                </a:lnTo>
                                <a:lnTo>
                                  <a:pt x="34" y="54"/>
                                </a:lnTo>
                                <a:lnTo>
                                  <a:pt x="31" y="51"/>
                                </a:lnTo>
                                <a:lnTo>
                                  <a:pt x="31" y="45"/>
                                </a:lnTo>
                                <a:close/>
                                <a:moveTo>
                                  <a:pt x="31" y="42"/>
                                </a:moveTo>
                                <a:lnTo>
                                  <a:pt x="31" y="23"/>
                                </a:lnTo>
                                <a:lnTo>
                                  <a:pt x="23" y="25"/>
                                </a:lnTo>
                                <a:lnTo>
                                  <a:pt x="20" y="28"/>
                                </a:lnTo>
                                <a:lnTo>
                                  <a:pt x="17" y="31"/>
                                </a:lnTo>
                                <a:lnTo>
                                  <a:pt x="14" y="34"/>
                                </a:lnTo>
                                <a:lnTo>
                                  <a:pt x="11" y="37"/>
                                </a:lnTo>
                                <a:lnTo>
                                  <a:pt x="11" y="40"/>
                                </a:lnTo>
                                <a:lnTo>
                                  <a:pt x="11" y="42"/>
                                </a:lnTo>
                                <a:lnTo>
                                  <a:pt x="14" y="45"/>
                                </a:lnTo>
                                <a:lnTo>
                                  <a:pt x="17" y="48"/>
                                </a:lnTo>
                                <a:lnTo>
                                  <a:pt x="20"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4" name="Freeform 728"/>
                        <wps:cNvSpPr>
                          <a:spLocks/>
                        </wps:cNvSpPr>
                        <wps:spPr bwMode="auto">
                          <a:xfrm>
                            <a:off x="3129" y="892"/>
                            <a:ext cx="37" cy="56"/>
                          </a:xfrm>
                          <a:custGeom>
                            <a:avLst/>
                            <a:gdLst>
                              <a:gd name="T0" fmla="*/ 31 w 37"/>
                              <a:gd name="T1" fmla="*/ 0 h 56"/>
                              <a:gd name="T2" fmla="*/ 31 w 37"/>
                              <a:gd name="T3" fmla="*/ 20 h 56"/>
                              <a:gd name="T4" fmla="*/ 31 w 37"/>
                              <a:gd name="T5" fmla="*/ 20 h 56"/>
                              <a:gd name="T6" fmla="*/ 28 w 37"/>
                              <a:gd name="T7" fmla="*/ 11 h 56"/>
                              <a:gd name="T8" fmla="*/ 26 w 37"/>
                              <a:gd name="T9" fmla="*/ 9 h 56"/>
                              <a:gd name="T10" fmla="*/ 23 w 37"/>
                              <a:gd name="T11" fmla="*/ 6 h 56"/>
                              <a:gd name="T12" fmla="*/ 17 w 37"/>
                              <a:gd name="T13" fmla="*/ 3 h 56"/>
                              <a:gd name="T14" fmla="*/ 14 w 37"/>
                              <a:gd name="T15" fmla="*/ 6 h 56"/>
                              <a:gd name="T16" fmla="*/ 12 w 37"/>
                              <a:gd name="T17" fmla="*/ 6 h 56"/>
                              <a:gd name="T18" fmla="*/ 9 w 37"/>
                              <a:gd name="T19" fmla="*/ 9 h 56"/>
                              <a:gd name="T20" fmla="*/ 9 w 37"/>
                              <a:gd name="T21" fmla="*/ 11 h 56"/>
                              <a:gd name="T22" fmla="*/ 9 w 37"/>
                              <a:gd name="T23" fmla="*/ 14 h 56"/>
                              <a:gd name="T24" fmla="*/ 9 w 37"/>
                              <a:gd name="T25" fmla="*/ 17 h 56"/>
                              <a:gd name="T26" fmla="*/ 12 w 37"/>
                              <a:gd name="T27" fmla="*/ 20 h 56"/>
                              <a:gd name="T28" fmla="*/ 17 w 37"/>
                              <a:gd name="T29" fmla="*/ 20 h 56"/>
                              <a:gd name="T30" fmla="*/ 26 w 37"/>
                              <a:gd name="T31" fmla="*/ 25 h 56"/>
                              <a:gd name="T32" fmla="*/ 31 w 37"/>
                              <a:gd name="T33" fmla="*/ 28 h 56"/>
                              <a:gd name="T34" fmla="*/ 34 w 37"/>
                              <a:gd name="T35" fmla="*/ 34 h 56"/>
                              <a:gd name="T36" fmla="*/ 37 w 37"/>
                              <a:gd name="T37" fmla="*/ 40 h 56"/>
                              <a:gd name="T38" fmla="*/ 34 w 37"/>
                              <a:gd name="T39" fmla="*/ 45 h 56"/>
                              <a:gd name="T40" fmla="*/ 31 w 37"/>
                              <a:gd name="T41" fmla="*/ 51 h 56"/>
                              <a:gd name="T42" fmla="*/ 26 w 37"/>
                              <a:gd name="T43" fmla="*/ 54 h 56"/>
                              <a:gd name="T44" fmla="*/ 17 w 37"/>
                              <a:gd name="T45" fmla="*/ 56 h 56"/>
                              <a:gd name="T46" fmla="*/ 14 w 37"/>
                              <a:gd name="T47" fmla="*/ 54 h 56"/>
                              <a:gd name="T48" fmla="*/ 6 w 37"/>
                              <a:gd name="T49" fmla="*/ 54 h 56"/>
                              <a:gd name="T50" fmla="*/ 6 w 37"/>
                              <a:gd name="T51" fmla="*/ 54 h 56"/>
                              <a:gd name="T52" fmla="*/ 3 w 37"/>
                              <a:gd name="T53" fmla="*/ 54 h 56"/>
                              <a:gd name="T54" fmla="*/ 3 w 37"/>
                              <a:gd name="T55" fmla="*/ 54 h 56"/>
                              <a:gd name="T56" fmla="*/ 3 w 37"/>
                              <a:gd name="T57" fmla="*/ 56 h 56"/>
                              <a:gd name="T58" fmla="*/ 0 w 37"/>
                              <a:gd name="T59" fmla="*/ 56 h 56"/>
                              <a:gd name="T60" fmla="*/ 0 w 37"/>
                              <a:gd name="T61" fmla="*/ 37 h 56"/>
                              <a:gd name="T62" fmla="*/ 3 w 37"/>
                              <a:gd name="T63" fmla="*/ 37 h 56"/>
                              <a:gd name="T64" fmla="*/ 3 w 37"/>
                              <a:gd name="T65" fmla="*/ 42 h 56"/>
                              <a:gd name="T66" fmla="*/ 9 w 37"/>
                              <a:gd name="T67" fmla="*/ 48 h 56"/>
                              <a:gd name="T68" fmla="*/ 14 w 37"/>
                              <a:gd name="T69" fmla="*/ 51 h 56"/>
                              <a:gd name="T70" fmla="*/ 17 w 37"/>
                              <a:gd name="T71" fmla="*/ 51 h 56"/>
                              <a:gd name="T72" fmla="*/ 23 w 37"/>
                              <a:gd name="T73" fmla="*/ 51 h 56"/>
                              <a:gd name="T74" fmla="*/ 26 w 37"/>
                              <a:gd name="T75" fmla="*/ 48 h 56"/>
                              <a:gd name="T76" fmla="*/ 26 w 37"/>
                              <a:gd name="T77" fmla="*/ 48 h 56"/>
                              <a:gd name="T78" fmla="*/ 28 w 37"/>
                              <a:gd name="T79" fmla="*/ 42 h 56"/>
                              <a:gd name="T80" fmla="*/ 26 w 37"/>
                              <a:gd name="T81" fmla="*/ 40 h 56"/>
                              <a:gd name="T82" fmla="*/ 26 w 37"/>
                              <a:gd name="T83" fmla="*/ 37 h 56"/>
                              <a:gd name="T84" fmla="*/ 20 w 37"/>
                              <a:gd name="T85" fmla="*/ 34 h 56"/>
                              <a:gd name="T86" fmla="*/ 14 w 37"/>
                              <a:gd name="T87" fmla="*/ 31 h 56"/>
                              <a:gd name="T88" fmla="*/ 6 w 37"/>
                              <a:gd name="T89" fmla="*/ 25 h 56"/>
                              <a:gd name="T90" fmla="*/ 3 w 37"/>
                              <a:gd name="T91" fmla="*/ 23 h 56"/>
                              <a:gd name="T92" fmla="*/ 0 w 37"/>
                              <a:gd name="T93" fmla="*/ 20 h 56"/>
                              <a:gd name="T94" fmla="*/ 0 w 37"/>
                              <a:gd name="T95" fmla="*/ 14 h 56"/>
                              <a:gd name="T96" fmla="*/ 3 w 37"/>
                              <a:gd name="T97" fmla="*/ 9 h 56"/>
                              <a:gd name="T98" fmla="*/ 6 w 37"/>
                              <a:gd name="T99" fmla="*/ 6 h 56"/>
                              <a:gd name="T100" fmla="*/ 12 w 37"/>
                              <a:gd name="T101" fmla="*/ 3 h 56"/>
                              <a:gd name="T102" fmla="*/ 17 w 37"/>
                              <a:gd name="T103" fmla="*/ 0 h 56"/>
                              <a:gd name="T104" fmla="*/ 20 w 37"/>
                              <a:gd name="T105" fmla="*/ 0 h 56"/>
                              <a:gd name="T106" fmla="*/ 26 w 37"/>
                              <a:gd name="T107" fmla="*/ 3 h 56"/>
                              <a:gd name="T108" fmla="*/ 28 w 37"/>
                              <a:gd name="T109" fmla="*/ 3 h 56"/>
                              <a:gd name="T110" fmla="*/ 28 w 37"/>
                              <a:gd name="T111" fmla="*/ 3 h 56"/>
                              <a:gd name="T112" fmla="*/ 28 w 37"/>
                              <a:gd name="T113" fmla="*/ 3 h 56"/>
                              <a:gd name="T114" fmla="*/ 31 w 37"/>
                              <a:gd name="T115" fmla="*/ 3 h 56"/>
                              <a:gd name="T116" fmla="*/ 31 w 37"/>
                              <a:gd name="T117" fmla="*/ 3 h 56"/>
                              <a:gd name="T118" fmla="*/ 31 w 37"/>
                              <a:gd name="T119" fmla="*/ 0 h 56"/>
                              <a:gd name="T120" fmla="*/ 31 w 37"/>
                              <a:gd name="T121" fmla="*/ 0 h 5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6">
                                <a:moveTo>
                                  <a:pt x="31" y="0"/>
                                </a:moveTo>
                                <a:lnTo>
                                  <a:pt x="31" y="20"/>
                                </a:lnTo>
                                <a:lnTo>
                                  <a:pt x="28" y="11"/>
                                </a:lnTo>
                                <a:lnTo>
                                  <a:pt x="26" y="9"/>
                                </a:lnTo>
                                <a:lnTo>
                                  <a:pt x="23" y="6"/>
                                </a:lnTo>
                                <a:lnTo>
                                  <a:pt x="17" y="3"/>
                                </a:lnTo>
                                <a:lnTo>
                                  <a:pt x="14" y="6"/>
                                </a:lnTo>
                                <a:lnTo>
                                  <a:pt x="12" y="6"/>
                                </a:lnTo>
                                <a:lnTo>
                                  <a:pt x="9" y="9"/>
                                </a:lnTo>
                                <a:lnTo>
                                  <a:pt x="9" y="11"/>
                                </a:lnTo>
                                <a:lnTo>
                                  <a:pt x="9" y="14"/>
                                </a:lnTo>
                                <a:lnTo>
                                  <a:pt x="9" y="17"/>
                                </a:lnTo>
                                <a:lnTo>
                                  <a:pt x="12" y="20"/>
                                </a:lnTo>
                                <a:lnTo>
                                  <a:pt x="17" y="20"/>
                                </a:lnTo>
                                <a:lnTo>
                                  <a:pt x="26" y="25"/>
                                </a:lnTo>
                                <a:lnTo>
                                  <a:pt x="31" y="28"/>
                                </a:lnTo>
                                <a:lnTo>
                                  <a:pt x="34" y="34"/>
                                </a:lnTo>
                                <a:lnTo>
                                  <a:pt x="37" y="40"/>
                                </a:lnTo>
                                <a:lnTo>
                                  <a:pt x="34" y="45"/>
                                </a:lnTo>
                                <a:lnTo>
                                  <a:pt x="31" y="51"/>
                                </a:lnTo>
                                <a:lnTo>
                                  <a:pt x="26" y="54"/>
                                </a:lnTo>
                                <a:lnTo>
                                  <a:pt x="17" y="56"/>
                                </a:lnTo>
                                <a:lnTo>
                                  <a:pt x="14" y="54"/>
                                </a:lnTo>
                                <a:lnTo>
                                  <a:pt x="6" y="54"/>
                                </a:lnTo>
                                <a:lnTo>
                                  <a:pt x="3" y="54"/>
                                </a:lnTo>
                                <a:lnTo>
                                  <a:pt x="3" y="56"/>
                                </a:lnTo>
                                <a:lnTo>
                                  <a:pt x="0" y="56"/>
                                </a:lnTo>
                                <a:lnTo>
                                  <a:pt x="0" y="37"/>
                                </a:lnTo>
                                <a:lnTo>
                                  <a:pt x="3" y="37"/>
                                </a:lnTo>
                                <a:lnTo>
                                  <a:pt x="3" y="42"/>
                                </a:lnTo>
                                <a:lnTo>
                                  <a:pt x="9" y="48"/>
                                </a:lnTo>
                                <a:lnTo>
                                  <a:pt x="14" y="51"/>
                                </a:lnTo>
                                <a:lnTo>
                                  <a:pt x="17" y="51"/>
                                </a:lnTo>
                                <a:lnTo>
                                  <a:pt x="23" y="51"/>
                                </a:lnTo>
                                <a:lnTo>
                                  <a:pt x="26" y="48"/>
                                </a:lnTo>
                                <a:lnTo>
                                  <a:pt x="28" y="42"/>
                                </a:lnTo>
                                <a:lnTo>
                                  <a:pt x="26" y="40"/>
                                </a:lnTo>
                                <a:lnTo>
                                  <a:pt x="26" y="37"/>
                                </a:lnTo>
                                <a:lnTo>
                                  <a:pt x="20" y="34"/>
                                </a:lnTo>
                                <a:lnTo>
                                  <a:pt x="14" y="31"/>
                                </a:lnTo>
                                <a:lnTo>
                                  <a:pt x="6" y="25"/>
                                </a:lnTo>
                                <a:lnTo>
                                  <a:pt x="3" y="23"/>
                                </a:lnTo>
                                <a:lnTo>
                                  <a:pt x="0" y="20"/>
                                </a:lnTo>
                                <a:lnTo>
                                  <a:pt x="0" y="14"/>
                                </a:lnTo>
                                <a:lnTo>
                                  <a:pt x="3" y="9"/>
                                </a:lnTo>
                                <a:lnTo>
                                  <a:pt x="6" y="6"/>
                                </a:lnTo>
                                <a:lnTo>
                                  <a:pt x="12" y="3"/>
                                </a:lnTo>
                                <a:lnTo>
                                  <a:pt x="17" y="0"/>
                                </a:lnTo>
                                <a:lnTo>
                                  <a:pt x="20" y="0"/>
                                </a:lnTo>
                                <a:lnTo>
                                  <a:pt x="26" y="3"/>
                                </a:lnTo>
                                <a:lnTo>
                                  <a:pt x="28" y="3"/>
                                </a:lnTo>
                                <a:lnTo>
                                  <a:pt x="31" y="3"/>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5" name="Freeform 729"/>
                        <wps:cNvSpPr>
                          <a:spLocks noEditPoints="1"/>
                        </wps:cNvSpPr>
                        <wps:spPr bwMode="auto">
                          <a:xfrm>
                            <a:off x="3171" y="892"/>
                            <a:ext cx="48" cy="56"/>
                          </a:xfrm>
                          <a:custGeom>
                            <a:avLst/>
                            <a:gdLst>
                              <a:gd name="T0" fmla="*/ 26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2 w 48"/>
                              <a:gd name="T13" fmla="*/ 28 h 56"/>
                              <a:gd name="T14" fmla="*/ 31 w 48"/>
                              <a:gd name="T15" fmla="*/ 20 h 56"/>
                              <a:gd name="T16" fmla="*/ 31 w 48"/>
                              <a:gd name="T17" fmla="*/ 11 h 56"/>
                              <a:gd name="T18" fmla="*/ 26 w 48"/>
                              <a:gd name="T19" fmla="*/ 6 h 56"/>
                              <a:gd name="T20" fmla="*/ 17 w 48"/>
                              <a:gd name="T21" fmla="*/ 6 h 56"/>
                              <a:gd name="T22" fmla="*/ 14 w 48"/>
                              <a:gd name="T23" fmla="*/ 9 h 56"/>
                              <a:gd name="T24" fmla="*/ 14 w 48"/>
                              <a:gd name="T25" fmla="*/ 14 h 56"/>
                              <a:gd name="T26" fmla="*/ 12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40 w 48"/>
                              <a:gd name="T41" fmla="*/ 9 h 56"/>
                              <a:gd name="T42" fmla="*/ 40 w 48"/>
                              <a:gd name="T43" fmla="*/ 17 h 56"/>
                              <a:gd name="T44" fmla="*/ 40 w 48"/>
                              <a:gd name="T45" fmla="*/ 42 h 56"/>
                              <a:gd name="T46" fmla="*/ 43 w 48"/>
                              <a:gd name="T47" fmla="*/ 45 h 56"/>
                              <a:gd name="T48" fmla="*/ 43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2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6"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2" y="28"/>
                                </a:lnTo>
                                <a:lnTo>
                                  <a:pt x="20" y="25"/>
                                </a:lnTo>
                                <a:lnTo>
                                  <a:pt x="31" y="20"/>
                                </a:lnTo>
                                <a:lnTo>
                                  <a:pt x="31" y="17"/>
                                </a:lnTo>
                                <a:lnTo>
                                  <a:pt x="31" y="11"/>
                                </a:lnTo>
                                <a:lnTo>
                                  <a:pt x="29" y="9"/>
                                </a:lnTo>
                                <a:lnTo>
                                  <a:pt x="26" y="6"/>
                                </a:lnTo>
                                <a:lnTo>
                                  <a:pt x="20" y="3"/>
                                </a:lnTo>
                                <a:lnTo>
                                  <a:pt x="17" y="6"/>
                                </a:lnTo>
                                <a:lnTo>
                                  <a:pt x="14" y="9"/>
                                </a:lnTo>
                                <a:lnTo>
                                  <a:pt x="14" y="11"/>
                                </a:lnTo>
                                <a:lnTo>
                                  <a:pt x="14" y="14"/>
                                </a:lnTo>
                                <a:lnTo>
                                  <a:pt x="14" y="17"/>
                                </a:lnTo>
                                <a:lnTo>
                                  <a:pt x="12" y="20"/>
                                </a:lnTo>
                                <a:lnTo>
                                  <a:pt x="9" y="20"/>
                                </a:lnTo>
                                <a:lnTo>
                                  <a:pt x="6" y="20"/>
                                </a:lnTo>
                                <a:lnTo>
                                  <a:pt x="3" y="17"/>
                                </a:lnTo>
                                <a:lnTo>
                                  <a:pt x="3" y="14"/>
                                </a:lnTo>
                                <a:lnTo>
                                  <a:pt x="6" y="9"/>
                                </a:lnTo>
                                <a:lnTo>
                                  <a:pt x="9" y="6"/>
                                </a:lnTo>
                                <a:lnTo>
                                  <a:pt x="14" y="3"/>
                                </a:lnTo>
                                <a:lnTo>
                                  <a:pt x="23" y="0"/>
                                </a:lnTo>
                                <a:lnTo>
                                  <a:pt x="29" y="0"/>
                                </a:lnTo>
                                <a:lnTo>
                                  <a:pt x="34" y="3"/>
                                </a:lnTo>
                                <a:lnTo>
                                  <a:pt x="37" y="6"/>
                                </a:lnTo>
                                <a:lnTo>
                                  <a:pt x="40" y="9"/>
                                </a:lnTo>
                                <a:lnTo>
                                  <a:pt x="40" y="11"/>
                                </a:lnTo>
                                <a:lnTo>
                                  <a:pt x="40" y="17"/>
                                </a:lnTo>
                                <a:lnTo>
                                  <a:pt x="40" y="37"/>
                                </a:lnTo>
                                <a:lnTo>
                                  <a:pt x="40" y="42"/>
                                </a:lnTo>
                                <a:lnTo>
                                  <a:pt x="43" y="45"/>
                                </a:lnTo>
                                <a:lnTo>
                                  <a:pt x="43" y="48"/>
                                </a:lnTo>
                                <a:lnTo>
                                  <a:pt x="45" y="48"/>
                                </a:lnTo>
                                <a:lnTo>
                                  <a:pt x="45" y="45"/>
                                </a:lnTo>
                                <a:lnTo>
                                  <a:pt x="48" y="45"/>
                                </a:lnTo>
                                <a:lnTo>
                                  <a:pt x="48" y="48"/>
                                </a:lnTo>
                                <a:lnTo>
                                  <a:pt x="43" y="54"/>
                                </a:lnTo>
                                <a:lnTo>
                                  <a:pt x="37" y="56"/>
                                </a:lnTo>
                                <a:lnTo>
                                  <a:pt x="34" y="54"/>
                                </a:lnTo>
                                <a:lnTo>
                                  <a:pt x="31" y="51"/>
                                </a:lnTo>
                                <a:lnTo>
                                  <a:pt x="31" y="45"/>
                                </a:lnTo>
                                <a:close/>
                                <a:moveTo>
                                  <a:pt x="31" y="42"/>
                                </a:moveTo>
                                <a:lnTo>
                                  <a:pt x="31" y="23"/>
                                </a:lnTo>
                                <a:lnTo>
                                  <a:pt x="23" y="25"/>
                                </a:lnTo>
                                <a:lnTo>
                                  <a:pt x="20" y="28"/>
                                </a:lnTo>
                                <a:lnTo>
                                  <a:pt x="17" y="31"/>
                                </a:lnTo>
                                <a:lnTo>
                                  <a:pt x="14" y="34"/>
                                </a:lnTo>
                                <a:lnTo>
                                  <a:pt x="12" y="37"/>
                                </a:lnTo>
                                <a:lnTo>
                                  <a:pt x="12" y="40"/>
                                </a:lnTo>
                                <a:lnTo>
                                  <a:pt x="12" y="42"/>
                                </a:lnTo>
                                <a:lnTo>
                                  <a:pt x="14" y="45"/>
                                </a:lnTo>
                                <a:lnTo>
                                  <a:pt x="17" y="48"/>
                                </a:lnTo>
                                <a:lnTo>
                                  <a:pt x="20" y="48"/>
                                </a:lnTo>
                                <a:lnTo>
                                  <a:pt x="26"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6" name="Freeform 730"/>
                        <wps:cNvSpPr>
                          <a:spLocks/>
                        </wps:cNvSpPr>
                        <wps:spPr bwMode="auto">
                          <a:xfrm>
                            <a:off x="3228" y="864"/>
                            <a:ext cx="22" cy="82"/>
                          </a:xfrm>
                          <a:custGeom>
                            <a:avLst/>
                            <a:gdLst>
                              <a:gd name="T0" fmla="*/ 16 w 22"/>
                              <a:gd name="T1" fmla="*/ 0 h 82"/>
                              <a:gd name="T2" fmla="*/ 16 w 22"/>
                              <a:gd name="T3" fmla="*/ 70 h 82"/>
                              <a:gd name="T4" fmla="*/ 16 w 22"/>
                              <a:gd name="T5" fmla="*/ 73 h 82"/>
                              <a:gd name="T6" fmla="*/ 16 w 22"/>
                              <a:gd name="T7" fmla="*/ 76 h 82"/>
                              <a:gd name="T8" fmla="*/ 16 w 22"/>
                              <a:gd name="T9" fmla="*/ 79 h 82"/>
                              <a:gd name="T10" fmla="*/ 19 w 22"/>
                              <a:gd name="T11" fmla="*/ 79 h 82"/>
                              <a:gd name="T12" fmla="*/ 19 w 22"/>
                              <a:gd name="T13" fmla="*/ 82 h 82"/>
                              <a:gd name="T14" fmla="*/ 22 w 22"/>
                              <a:gd name="T15" fmla="*/ 82 h 82"/>
                              <a:gd name="T16" fmla="*/ 22 w 22"/>
                              <a:gd name="T17" fmla="*/ 82 h 82"/>
                              <a:gd name="T18" fmla="*/ 0 w 22"/>
                              <a:gd name="T19" fmla="*/ 82 h 82"/>
                              <a:gd name="T20" fmla="*/ 0 w 22"/>
                              <a:gd name="T21" fmla="*/ 82 h 82"/>
                              <a:gd name="T22" fmla="*/ 2 w 22"/>
                              <a:gd name="T23" fmla="*/ 82 h 82"/>
                              <a:gd name="T24" fmla="*/ 2 w 22"/>
                              <a:gd name="T25" fmla="*/ 79 h 82"/>
                              <a:gd name="T26" fmla="*/ 5 w 22"/>
                              <a:gd name="T27" fmla="*/ 79 h 82"/>
                              <a:gd name="T28" fmla="*/ 5 w 22"/>
                              <a:gd name="T29" fmla="*/ 76 h 82"/>
                              <a:gd name="T30" fmla="*/ 5 w 22"/>
                              <a:gd name="T31" fmla="*/ 73 h 82"/>
                              <a:gd name="T32" fmla="*/ 5 w 22"/>
                              <a:gd name="T33" fmla="*/ 70 h 82"/>
                              <a:gd name="T34" fmla="*/ 5 w 22"/>
                              <a:gd name="T35" fmla="*/ 23 h 82"/>
                              <a:gd name="T36" fmla="*/ 5 w 22"/>
                              <a:gd name="T37" fmla="*/ 14 h 82"/>
                              <a:gd name="T38" fmla="*/ 5 w 22"/>
                              <a:gd name="T39" fmla="*/ 11 h 82"/>
                              <a:gd name="T40" fmla="*/ 5 w 22"/>
                              <a:gd name="T41" fmla="*/ 8 h 82"/>
                              <a:gd name="T42" fmla="*/ 5 w 22"/>
                              <a:gd name="T43" fmla="*/ 8 h 82"/>
                              <a:gd name="T44" fmla="*/ 2 w 22"/>
                              <a:gd name="T45" fmla="*/ 8 h 82"/>
                              <a:gd name="T46" fmla="*/ 2 w 22"/>
                              <a:gd name="T47" fmla="*/ 8 h 82"/>
                              <a:gd name="T48" fmla="*/ 2 w 22"/>
                              <a:gd name="T49" fmla="*/ 8 h 82"/>
                              <a:gd name="T50" fmla="*/ 0 w 22"/>
                              <a:gd name="T51" fmla="*/ 8 h 82"/>
                              <a:gd name="T52" fmla="*/ 0 w 22"/>
                              <a:gd name="T53" fmla="*/ 6 h 82"/>
                              <a:gd name="T54" fmla="*/ 14 w 22"/>
                              <a:gd name="T55" fmla="*/ 0 h 82"/>
                              <a:gd name="T56" fmla="*/ 16 w 22"/>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2" h="82">
                                <a:moveTo>
                                  <a:pt x="16" y="0"/>
                                </a:moveTo>
                                <a:lnTo>
                                  <a:pt x="16" y="70"/>
                                </a:lnTo>
                                <a:lnTo>
                                  <a:pt x="16" y="73"/>
                                </a:lnTo>
                                <a:lnTo>
                                  <a:pt x="16" y="76"/>
                                </a:lnTo>
                                <a:lnTo>
                                  <a:pt x="16" y="79"/>
                                </a:lnTo>
                                <a:lnTo>
                                  <a:pt x="19" y="79"/>
                                </a:lnTo>
                                <a:lnTo>
                                  <a:pt x="19" y="82"/>
                                </a:lnTo>
                                <a:lnTo>
                                  <a:pt x="22" y="82"/>
                                </a:lnTo>
                                <a:lnTo>
                                  <a:pt x="0" y="82"/>
                                </a:lnTo>
                                <a:lnTo>
                                  <a:pt x="2" y="82"/>
                                </a:lnTo>
                                <a:lnTo>
                                  <a:pt x="2" y="79"/>
                                </a:lnTo>
                                <a:lnTo>
                                  <a:pt x="5" y="79"/>
                                </a:lnTo>
                                <a:lnTo>
                                  <a:pt x="5" y="76"/>
                                </a:lnTo>
                                <a:lnTo>
                                  <a:pt x="5" y="73"/>
                                </a:lnTo>
                                <a:lnTo>
                                  <a:pt x="5" y="70"/>
                                </a:lnTo>
                                <a:lnTo>
                                  <a:pt x="5" y="23"/>
                                </a:lnTo>
                                <a:lnTo>
                                  <a:pt x="5" y="14"/>
                                </a:lnTo>
                                <a:lnTo>
                                  <a:pt x="5" y="11"/>
                                </a:lnTo>
                                <a:lnTo>
                                  <a:pt x="5" y="8"/>
                                </a:lnTo>
                                <a:lnTo>
                                  <a:pt x="2" y="8"/>
                                </a:lnTo>
                                <a:lnTo>
                                  <a:pt x="0" y="8"/>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7" name="Freeform 731"/>
                        <wps:cNvSpPr>
                          <a:spLocks/>
                        </wps:cNvSpPr>
                        <wps:spPr bwMode="auto">
                          <a:xfrm>
                            <a:off x="3284" y="878"/>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4 h 70"/>
                              <a:gd name="T12" fmla="*/ 19 w 33"/>
                              <a:gd name="T13" fmla="*/ 56 h 70"/>
                              <a:gd name="T14" fmla="*/ 19 w 33"/>
                              <a:gd name="T15" fmla="*/ 59 h 70"/>
                              <a:gd name="T16" fmla="*/ 22 w 33"/>
                              <a:gd name="T17" fmla="*/ 62 h 70"/>
                              <a:gd name="T18" fmla="*/ 25 w 33"/>
                              <a:gd name="T19" fmla="*/ 62 h 70"/>
                              <a:gd name="T20" fmla="*/ 25 w 33"/>
                              <a:gd name="T21" fmla="*/ 62 h 70"/>
                              <a:gd name="T22" fmla="*/ 28 w 33"/>
                              <a:gd name="T23" fmla="*/ 62 h 70"/>
                              <a:gd name="T24" fmla="*/ 31 w 33"/>
                              <a:gd name="T25" fmla="*/ 59 h 70"/>
                              <a:gd name="T26" fmla="*/ 31 w 33"/>
                              <a:gd name="T27" fmla="*/ 59 h 70"/>
                              <a:gd name="T28" fmla="*/ 33 w 33"/>
                              <a:gd name="T29" fmla="*/ 59 h 70"/>
                              <a:gd name="T30" fmla="*/ 31 w 33"/>
                              <a:gd name="T31" fmla="*/ 62 h 70"/>
                              <a:gd name="T32" fmla="*/ 28 w 33"/>
                              <a:gd name="T33" fmla="*/ 68 h 70"/>
                              <a:gd name="T34" fmla="*/ 22 w 33"/>
                              <a:gd name="T35" fmla="*/ 68 h 70"/>
                              <a:gd name="T36" fmla="*/ 19 w 33"/>
                              <a:gd name="T37" fmla="*/ 70 h 70"/>
                              <a:gd name="T38" fmla="*/ 17 w 33"/>
                              <a:gd name="T39" fmla="*/ 68 h 70"/>
                              <a:gd name="T40" fmla="*/ 14 w 33"/>
                              <a:gd name="T41" fmla="*/ 68 h 70"/>
                              <a:gd name="T42" fmla="*/ 11 w 33"/>
                              <a:gd name="T43" fmla="*/ 65 h 70"/>
                              <a:gd name="T44" fmla="*/ 11 w 33"/>
                              <a:gd name="T45" fmla="*/ 65 h 70"/>
                              <a:gd name="T46" fmla="*/ 8 w 33"/>
                              <a:gd name="T47" fmla="*/ 59 h 70"/>
                              <a:gd name="T48" fmla="*/ 8 w 33"/>
                              <a:gd name="T49" fmla="*/ 56 h 70"/>
                              <a:gd name="T50" fmla="*/ 8 w 33"/>
                              <a:gd name="T51" fmla="*/ 20 h 70"/>
                              <a:gd name="T52" fmla="*/ 0 w 33"/>
                              <a:gd name="T53" fmla="*/ 20 h 70"/>
                              <a:gd name="T54" fmla="*/ 0 w 33"/>
                              <a:gd name="T55" fmla="*/ 17 h 70"/>
                              <a:gd name="T56" fmla="*/ 3 w 33"/>
                              <a:gd name="T57" fmla="*/ 17 h 70"/>
                              <a:gd name="T58" fmla="*/ 8 w 33"/>
                              <a:gd name="T59" fmla="*/ 14 h 70"/>
                              <a:gd name="T60" fmla="*/ 11 w 33"/>
                              <a:gd name="T61" fmla="*/ 11 h 70"/>
                              <a:gd name="T62" fmla="*/ 14 w 33"/>
                              <a:gd name="T63" fmla="*/ 6 h 70"/>
                              <a:gd name="T64" fmla="*/ 14 w 33"/>
                              <a:gd name="T65" fmla="*/ 3 h 70"/>
                              <a:gd name="T66" fmla="*/ 17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4"/>
                                </a:lnTo>
                                <a:lnTo>
                                  <a:pt x="19" y="56"/>
                                </a:lnTo>
                                <a:lnTo>
                                  <a:pt x="19" y="59"/>
                                </a:lnTo>
                                <a:lnTo>
                                  <a:pt x="22" y="62"/>
                                </a:lnTo>
                                <a:lnTo>
                                  <a:pt x="25" y="62"/>
                                </a:lnTo>
                                <a:lnTo>
                                  <a:pt x="28" y="62"/>
                                </a:lnTo>
                                <a:lnTo>
                                  <a:pt x="31" y="59"/>
                                </a:lnTo>
                                <a:lnTo>
                                  <a:pt x="33" y="59"/>
                                </a:lnTo>
                                <a:lnTo>
                                  <a:pt x="31" y="62"/>
                                </a:lnTo>
                                <a:lnTo>
                                  <a:pt x="28" y="68"/>
                                </a:lnTo>
                                <a:lnTo>
                                  <a:pt x="22" y="68"/>
                                </a:lnTo>
                                <a:lnTo>
                                  <a:pt x="19" y="70"/>
                                </a:lnTo>
                                <a:lnTo>
                                  <a:pt x="17" y="68"/>
                                </a:lnTo>
                                <a:lnTo>
                                  <a:pt x="14" y="68"/>
                                </a:lnTo>
                                <a:lnTo>
                                  <a:pt x="11" y="65"/>
                                </a:lnTo>
                                <a:lnTo>
                                  <a:pt x="8" y="59"/>
                                </a:lnTo>
                                <a:lnTo>
                                  <a:pt x="8" y="56"/>
                                </a:lnTo>
                                <a:lnTo>
                                  <a:pt x="8" y="20"/>
                                </a:lnTo>
                                <a:lnTo>
                                  <a:pt x="0" y="20"/>
                                </a:lnTo>
                                <a:lnTo>
                                  <a:pt x="0" y="17"/>
                                </a:lnTo>
                                <a:lnTo>
                                  <a:pt x="3" y="17"/>
                                </a:lnTo>
                                <a:lnTo>
                                  <a:pt x="8" y="14"/>
                                </a:lnTo>
                                <a:lnTo>
                                  <a:pt x="11" y="11"/>
                                </a:lnTo>
                                <a:lnTo>
                                  <a:pt x="14" y="6"/>
                                </a:lnTo>
                                <a:lnTo>
                                  <a:pt x="14" y="3"/>
                                </a:lnTo>
                                <a:lnTo>
                                  <a:pt x="17"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8" name="Freeform 732"/>
                        <wps:cNvSpPr>
                          <a:spLocks/>
                        </wps:cNvSpPr>
                        <wps:spPr bwMode="auto">
                          <a:xfrm>
                            <a:off x="3317" y="892"/>
                            <a:ext cx="40" cy="54"/>
                          </a:xfrm>
                          <a:custGeom>
                            <a:avLst/>
                            <a:gdLst>
                              <a:gd name="T0" fmla="*/ 20 w 40"/>
                              <a:gd name="T1" fmla="*/ 0 h 54"/>
                              <a:gd name="T2" fmla="*/ 20 w 40"/>
                              <a:gd name="T3" fmla="*/ 14 h 54"/>
                              <a:gd name="T4" fmla="*/ 23 w 40"/>
                              <a:gd name="T5" fmla="*/ 6 h 54"/>
                              <a:gd name="T6" fmla="*/ 29 w 40"/>
                              <a:gd name="T7" fmla="*/ 3 h 54"/>
                              <a:gd name="T8" fmla="*/ 31 w 40"/>
                              <a:gd name="T9" fmla="*/ 0 h 54"/>
                              <a:gd name="T10" fmla="*/ 34 w 40"/>
                              <a:gd name="T11" fmla="*/ 0 h 54"/>
                              <a:gd name="T12" fmla="*/ 37 w 40"/>
                              <a:gd name="T13" fmla="*/ 3 h 54"/>
                              <a:gd name="T14" fmla="*/ 40 w 40"/>
                              <a:gd name="T15" fmla="*/ 6 h 54"/>
                              <a:gd name="T16" fmla="*/ 40 w 40"/>
                              <a:gd name="T17" fmla="*/ 9 h 54"/>
                              <a:gd name="T18" fmla="*/ 40 w 40"/>
                              <a:gd name="T19" fmla="*/ 11 h 54"/>
                              <a:gd name="T20" fmla="*/ 40 w 40"/>
                              <a:gd name="T21" fmla="*/ 11 h 54"/>
                              <a:gd name="T22" fmla="*/ 37 w 40"/>
                              <a:gd name="T23" fmla="*/ 14 h 54"/>
                              <a:gd name="T24" fmla="*/ 34 w 40"/>
                              <a:gd name="T25" fmla="*/ 14 h 54"/>
                              <a:gd name="T26" fmla="*/ 34 w 40"/>
                              <a:gd name="T27" fmla="*/ 14 h 54"/>
                              <a:gd name="T28" fmla="*/ 31 w 40"/>
                              <a:gd name="T29" fmla="*/ 11 h 54"/>
                              <a:gd name="T30" fmla="*/ 29 w 40"/>
                              <a:gd name="T31" fmla="*/ 9 h 54"/>
                              <a:gd name="T32" fmla="*/ 26 w 40"/>
                              <a:gd name="T33" fmla="*/ 9 h 54"/>
                              <a:gd name="T34" fmla="*/ 26 w 40"/>
                              <a:gd name="T35" fmla="*/ 9 h 54"/>
                              <a:gd name="T36" fmla="*/ 26 w 40"/>
                              <a:gd name="T37" fmla="*/ 11 h 54"/>
                              <a:gd name="T38" fmla="*/ 23 w 40"/>
                              <a:gd name="T39" fmla="*/ 14 h 54"/>
                              <a:gd name="T40" fmla="*/ 20 w 40"/>
                              <a:gd name="T41" fmla="*/ 20 h 54"/>
                              <a:gd name="T42" fmla="*/ 20 w 40"/>
                              <a:gd name="T43" fmla="*/ 42 h 54"/>
                              <a:gd name="T44" fmla="*/ 20 w 40"/>
                              <a:gd name="T45" fmla="*/ 45 h 54"/>
                              <a:gd name="T46" fmla="*/ 20 w 40"/>
                              <a:gd name="T47" fmla="*/ 48 h 54"/>
                              <a:gd name="T48" fmla="*/ 20 w 40"/>
                              <a:gd name="T49" fmla="*/ 51 h 54"/>
                              <a:gd name="T50" fmla="*/ 23 w 40"/>
                              <a:gd name="T51" fmla="*/ 51 h 54"/>
                              <a:gd name="T52" fmla="*/ 26 w 40"/>
                              <a:gd name="T53" fmla="*/ 54 h 54"/>
                              <a:gd name="T54" fmla="*/ 29 w 40"/>
                              <a:gd name="T55" fmla="*/ 54 h 54"/>
                              <a:gd name="T56" fmla="*/ 29 w 40"/>
                              <a:gd name="T57" fmla="*/ 54 h 54"/>
                              <a:gd name="T58" fmla="*/ 0 w 40"/>
                              <a:gd name="T59" fmla="*/ 54 h 54"/>
                              <a:gd name="T60" fmla="*/ 0 w 40"/>
                              <a:gd name="T61" fmla="*/ 54 h 54"/>
                              <a:gd name="T62" fmla="*/ 6 w 40"/>
                              <a:gd name="T63" fmla="*/ 54 h 54"/>
                              <a:gd name="T64" fmla="*/ 6 w 40"/>
                              <a:gd name="T65" fmla="*/ 51 h 54"/>
                              <a:gd name="T66" fmla="*/ 9 w 40"/>
                              <a:gd name="T67" fmla="*/ 51 h 54"/>
                              <a:gd name="T68" fmla="*/ 9 w 40"/>
                              <a:gd name="T69" fmla="*/ 48 h 54"/>
                              <a:gd name="T70" fmla="*/ 9 w 40"/>
                              <a:gd name="T71" fmla="*/ 45 h 54"/>
                              <a:gd name="T72" fmla="*/ 9 w 40"/>
                              <a:gd name="T73" fmla="*/ 42 h 54"/>
                              <a:gd name="T74" fmla="*/ 9 w 40"/>
                              <a:gd name="T75" fmla="*/ 23 h 54"/>
                              <a:gd name="T76" fmla="*/ 9 w 40"/>
                              <a:gd name="T77" fmla="*/ 14 h 54"/>
                              <a:gd name="T78" fmla="*/ 9 w 40"/>
                              <a:gd name="T79" fmla="*/ 11 h 54"/>
                              <a:gd name="T80" fmla="*/ 9 w 40"/>
                              <a:gd name="T81" fmla="*/ 9 h 54"/>
                              <a:gd name="T82" fmla="*/ 9 w 40"/>
                              <a:gd name="T83" fmla="*/ 9 h 54"/>
                              <a:gd name="T84" fmla="*/ 6 w 40"/>
                              <a:gd name="T85" fmla="*/ 9 h 54"/>
                              <a:gd name="T86" fmla="*/ 6 w 40"/>
                              <a:gd name="T87" fmla="*/ 6 h 54"/>
                              <a:gd name="T88" fmla="*/ 3 w 40"/>
                              <a:gd name="T89" fmla="*/ 9 h 54"/>
                              <a:gd name="T90" fmla="*/ 3 w 40"/>
                              <a:gd name="T91" fmla="*/ 9 h 54"/>
                              <a:gd name="T92" fmla="*/ 0 w 40"/>
                              <a:gd name="T93" fmla="*/ 6 h 54"/>
                              <a:gd name="T94" fmla="*/ 17 w 40"/>
                              <a:gd name="T95" fmla="*/ 0 h 54"/>
                              <a:gd name="T96" fmla="*/ 20 w 40"/>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4">
                                <a:moveTo>
                                  <a:pt x="20" y="0"/>
                                </a:moveTo>
                                <a:lnTo>
                                  <a:pt x="20" y="14"/>
                                </a:lnTo>
                                <a:lnTo>
                                  <a:pt x="23" y="6"/>
                                </a:lnTo>
                                <a:lnTo>
                                  <a:pt x="29" y="3"/>
                                </a:lnTo>
                                <a:lnTo>
                                  <a:pt x="31" y="0"/>
                                </a:lnTo>
                                <a:lnTo>
                                  <a:pt x="34" y="0"/>
                                </a:lnTo>
                                <a:lnTo>
                                  <a:pt x="37" y="3"/>
                                </a:lnTo>
                                <a:lnTo>
                                  <a:pt x="40" y="6"/>
                                </a:lnTo>
                                <a:lnTo>
                                  <a:pt x="40" y="9"/>
                                </a:lnTo>
                                <a:lnTo>
                                  <a:pt x="40" y="11"/>
                                </a:lnTo>
                                <a:lnTo>
                                  <a:pt x="37" y="14"/>
                                </a:lnTo>
                                <a:lnTo>
                                  <a:pt x="34" y="14"/>
                                </a:lnTo>
                                <a:lnTo>
                                  <a:pt x="31" y="11"/>
                                </a:lnTo>
                                <a:lnTo>
                                  <a:pt x="29" y="9"/>
                                </a:lnTo>
                                <a:lnTo>
                                  <a:pt x="26" y="9"/>
                                </a:lnTo>
                                <a:lnTo>
                                  <a:pt x="26" y="11"/>
                                </a:lnTo>
                                <a:lnTo>
                                  <a:pt x="23" y="14"/>
                                </a:lnTo>
                                <a:lnTo>
                                  <a:pt x="20" y="20"/>
                                </a:lnTo>
                                <a:lnTo>
                                  <a:pt x="20" y="42"/>
                                </a:lnTo>
                                <a:lnTo>
                                  <a:pt x="20" y="45"/>
                                </a:lnTo>
                                <a:lnTo>
                                  <a:pt x="20" y="48"/>
                                </a:lnTo>
                                <a:lnTo>
                                  <a:pt x="20" y="51"/>
                                </a:lnTo>
                                <a:lnTo>
                                  <a:pt x="23" y="51"/>
                                </a:lnTo>
                                <a:lnTo>
                                  <a:pt x="26" y="54"/>
                                </a:lnTo>
                                <a:lnTo>
                                  <a:pt x="29" y="54"/>
                                </a:lnTo>
                                <a:lnTo>
                                  <a:pt x="0" y="54"/>
                                </a:lnTo>
                                <a:lnTo>
                                  <a:pt x="6" y="54"/>
                                </a:lnTo>
                                <a:lnTo>
                                  <a:pt x="6" y="51"/>
                                </a:lnTo>
                                <a:lnTo>
                                  <a:pt x="9" y="51"/>
                                </a:lnTo>
                                <a:lnTo>
                                  <a:pt x="9" y="48"/>
                                </a:lnTo>
                                <a:lnTo>
                                  <a:pt x="9" y="45"/>
                                </a:lnTo>
                                <a:lnTo>
                                  <a:pt x="9" y="42"/>
                                </a:lnTo>
                                <a:lnTo>
                                  <a:pt x="9" y="23"/>
                                </a:lnTo>
                                <a:lnTo>
                                  <a:pt x="9" y="14"/>
                                </a:lnTo>
                                <a:lnTo>
                                  <a:pt x="9" y="11"/>
                                </a:lnTo>
                                <a:lnTo>
                                  <a:pt x="9" y="9"/>
                                </a:lnTo>
                                <a:lnTo>
                                  <a:pt x="6" y="9"/>
                                </a:lnTo>
                                <a:lnTo>
                                  <a:pt x="6" y="6"/>
                                </a:lnTo>
                                <a:lnTo>
                                  <a:pt x="3" y="9"/>
                                </a:lnTo>
                                <a:lnTo>
                                  <a:pt x="0" y="6"/>
                                </a:lnTo>
                                <a:lnTo>
                                  <a:pt x="17" y="0"/>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9" name="Freeform 733"/>
                        <wps:cNvSpPr>
                          <a:spLocks noEditPoints="1"/>
                        </wps:cNvSpPr>
                        <wps:spPr bwMode="auto">
                          <a:xfrm>
                            <a:off x="3360" y="892"/>
                            <a:ext cx="47" cy="56"/>
                          </a:xfrm>
                          <a:custGeom>
                            <a:avLst/>
                            <a:gdLst>
                              <a:gd name="T0" fmla="*/ 25 w 47"/>
                              <a:gd name="T1" fmla="*/ 51 h 56"/>
                              <a:gd name="T2" fmla="*/ 19 w 47"/>
                              <a:gd name="T3" fmla="*/ 54 h 56"/>
                              <a:gd name="T4" fmla="*/ 14 w 47"/>
                              <a:gd name="T5" fmla="*/ 56 h 56"/>
                              <a:gd name="T6" fmla="*/ 5 w 47"/>
                              <a:gd name="T7" fmla="*/ 51 h 56"/>
                              <a:gd name="T8" fmla="*/ 0 w 47"/>
                              <a:gd name="T9" fmla="*/ 42 h 56"/>
                              <a:gd name="T10" fmla="*/ 2 w 47"/>
                              <a:gd name="T11" fmla="*/ 37 h 56"/>
                              <a:gd name="T12" fmla="*/ 11 w 47"/>
                              <a:gd name="T13" fmla="*/ 28 h 56"/>
                              <a:gd name="T14" fmla="*/ 31 w 47"/>
                              <a:gd name="T15" fmla="*/ 20 h 56"/>
                              <a:gd name="T16" fmla="*/ 31 w 47"/>
                              <a:gd name="T17" fmla="*/ 11 h 56"/>
                              <a:gd name="T18" fmla="*/ 25 w 47"/>
                              <a:gd name="T19" fmla="*/ 6 h 56"/>
                              <a:gd name="T20" fmla="*/ 16 w 47"/>
                              <a:gd name="T21" fmla="*/ 6 h 56"/>
                              <a:gd name="T22" fmla="*/ 14 w 47"/>
                              <a:gd name="T23" fmla="*/ 9 h 56"/>
                              <a:gd name="T24" fmla="*/ 14 w 47"/>
                              <a:gd name="T25" fmla="*/ 14 h 56"/>
                              <a:gd name="T26" fmla="*/ 11 w 47"/>
                              <a:gd name="T27" fmla="*/ 20 h 56"/>
                              <a:gd name="T28" fmla="*/ 8 w 47"/>
                              <a:gd name="T29" fmla="*/ 20 h 56"/>
                              <a:gd name="T30" fmla="*/ 5 w 47"/>
                              <a:gd name="T31" fmla="*/ 20 h 56"/>
                              <a:gd name="T32" fmla="*/ 2 w 47"/>
                              <a:gd name="T33" fmla="*/ 14 h 56"/>
                              <a:gd name="T34" fmla="*/ 8 w 47"/>
                              <a:gd name="T35" fmla="*/ 6 h 56"/>
                              <a:gd name="T36" fmla="*/ 22 w 47"/>
                              <a:gd name="T37" fmla="*/ 0 h 56"/>
                              <a:gd name="T38" fmla="*/ 33 w 47"/>
                              <a:gd name="T39" fmla="*/ 3 h 56"/>
                              <a:gd name="T40" fmla="*/ 39 w 47"/>
                              <a:gd name="T41" fmla="*/ 9 h 56"/>
                              <a:gd name="T42" fmla="*/ 39 w 47"/>
                              <a:gd name="T43" fmla="*/ 17 h 56"/>
                              <a:gd name="T44" fmla="*/ 39 w 47"/>
                              <a:gd name="T45" fmla="*/ 42 h 56"/>
                              <a:gd name="T46" fmla="*/ 42 w 47"/>
                              <a:gd name="T47" fmla="*/ 45 h 56"/>
                              <a:gd name="T48" fmla="*/ 42 w 47"/>
                              <a:gd name="T49" fmla="*/ 48 h 56"/>
                              <a:gd name="T50" fmla="*/ 45 w 47"/>
                              <a:gd name="T51" fmla="*/ 48 h 56"/>
                              <a:gd name="T52" fmla="*/ 45 w 47"/>
                              <a:gd name="T53" fmla="*/ 45 h 56"/>
                              <a:gd name="T54" fmla="*/ 47 w 47"/>
                              <a:gd name="T55" fmla="*/ 48 h 56"/>
                              <a:gd name="T56" fmla="*/ 36 w 47"/>
                              <a:gd name="T57" fmla="*/ 56 h 56"/>
                              <a:gd name="T58" fmla="*/ 31 w 47"/>
                              <a:gd name="T59" fmla="*/ 54 h 56"/>
                              <a:gd name="T60" fmla="*/ 31 w 47"/>
                              <a:gd name="T61" fmla="*/ 45 h 56"/>
                              <a:gd name="T62" fmla="*/ 31 w 47"/>
                              <a:gd name="T63" fmla="*/ 23 h 56"/>
                              <a:gd name="T64" fmla="*/ 19 w 47"/>
                              <a:gd name="T65" fmla="*/ 28 h 56"/>
                              <a:gd name="T66" fmla="*/ 14 w 47"/>
                              <a:gd name="T67" fmla="*/ 34 h 56"/>
                              <a:gd name="T68" fmla="*/ 11 w 47"/>
                              <a:gd name="T69" fmla="*/ 40 h 56"/>
                              <a:gd name="T70" fmla="*/ 14 w 47"/>
                              <a:gd name="T71" fmla="*/ 45 h 56"/>
                              <a:gd name="T72" fmla="*/ 19 w 47"/>
                              <a:gd name="T73" fmla="*/ 48 h 56"/>
                              <a:gd name="T74" fmla="*/ 31 w 47"/>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7" h="56">
                                <a:moveTo>
                                  <a:pt x="31" y="45"/>
                                </a:moveTo>
                                <a:lnTo>
                                  <a:pt x="25" y="51"/>
                                </a:lnTo>
                                <a:lnTo>
                                  <a:pt x="22" y="54"/>
                                </a:lnTo>
                                <a:lnTo>
                                  <a:pt x="19" y="54"/>
                                </a:lnTo>
                                <a:lnTo>
                                  <a:pt x="16" y="54"/>
                                </a:lnTo>
                                <a:lnTo>
                                  <a:pt x="14" y="56"/>
                                </a:lnTo>
                                <a:lnTo>
                                  <a:pt x="8" y="54"/>
                                </a:lnTo>
                                <a:lnTo>
                                  <a:pt x="5" y="51"/>
                                </a:lnTo>
                                <a:lnTo>
                                  <a:pt x="2" y="48"/>
                                </a:lnTo>
                                <a:lnTo>
                                  <a:pt x="0" y="42"/>
                                </a:lnTo>
                                <a:lnTo>
                                  <a:pt x="0" y="40"/>
                                </a:lnTo>
                                <a:lnTo>
                                  <a:pt x="2" y="37"/>
                                </a:lnTo>
                                <a:lnTo>
                                  <a:pt x="5" y="31"/>
                                </a:lnTo>
                                <a:lnTo>
                                  <a:pt x="11" y="28"/>
                                </a:lnTo>
                                <a:lnTo>
                                  <a:pt x="19" y="25"/>
                                </a:lnTo>
                                <a:lnTo>
                                  <a:pt x="31" y="20"/>
                                </a:lnTo>
                                <a:lnTo>
                                  <a:pt x="31" y="17"/>
                                </a:lnTo>
                                <a:lnTo>
                                  <a:pt x="31" y="11"/>
                                </a:lnTo>
                                <a:lnTo>
                                  <a:pt x="28" y="9"/>
                                </a:lnTo>
                                <a:lnTo>
                                  <a:pt x="25" y="6"/>
                                </a:lnTo>
                                <a:lnTo>
                                  <a:pt x="19" y="3"/>
                                </a:lnTo>
                                <a:lnTo>
                                  <a:pt x="16" y="6"/>
                                </a:lnTo>
                                <a:lnTo>
                                  <a:pt x="14" y="6"/>
                                </a:lnTo>
                                <a:lnTo>
                                  <a:pt x="14" y="9"/>
                                </a:lnTo>
                                <a:lnTo>
                                  <a:pt x="14" y="11"/>
                                </a:lnTo>
                                <a:lnTo>
                                  <a:pt x="14" y="14"/>
                                </a:lnTo>
                                <a:lnTo>
                                  <a:pt x="14" y="17"/>
                                </a:lnTo>
                                <a:lnTo>
                                  <a:pt x="11" y="20"/>
                                </a:lnTo>
                                <a:lnTo>
                                  <a:pt x="8" y="20"/>
                                </a:lnTo>
                                <a:lnTo>
                                  <a:pt x="5" y="20"/>
                                </a:lnTo>
                                <a:lnTo>
                                  <a:pt x="2" y="17"/>
                                </a:lnTo>
                                <a:lnTo>
                                  <a:pt x="2" y="14"/>
                                </a:lnTo>
                                <a:lnTo>
                                  <a:pt x="5" y="9"/>
                                </a:lnTo>
                                <a:lnTo>
                                  <a:pt x="8" y="6"/>
                                </a:lnTo>
                                <a:lnTo>
                                  <a:pt x="14" y="3"/>
                                </a:lnTo>
                                <a:lnTo>
                                  <a:pt x="22" y="0"/>
                                </a:lnTo>
                                <a:lnTo>
                                  <a:pt x="28" y="0"/>
                                </a:lnTo>
                                <a:lnTo>
                                  <a:pt x="33" y="3"/>
                                </a:lnTo>
                                <a:lnTo>
                                  <a:pt x="36" y="6"/>
                                </a:lnTo>
                                <a:lnTo>
                                  <a:pt x="39" y="9"/>
                                </a:lnTo>
                                <a:lnTo>
                                  <a:pt x="39" y="11"/>
                                </a:lnTo>
                                <a:lnTo>
                                  <a:pt x="39" y="17"/>
                                </a:lnTo>
                                <a:lnTo>
                                  <a:pt x="39" y="37"/>
                                </a:lnTo>
                                <a:lnTo>
                                  <a:pt x="39" y="42"/>
                                </a:lnTo>
                                <a:lnTo>
                                  <a:pt x="39" y="45"/>
                                </a:lnTo>
                                <a:lnTo>
                                  <a:pt x="42" y="45"/>
                                </a:lnTo>
                                <a:lnTo>
                                  <a:pt x="42" y="48"/>
                                </a:lnTo>
                                <a:lnTo>
                                  <a:pt x="45" y="48"/>
                                </a:lnTo>
                                <a:lnTo>
                                  <a:pt x="45" y="45"/>
                                </a:lnTo>
                                <a:lnTo>
                                  <a:pt x="47" y="45"/>
                                </a:lnTo>
                                <a:lnTo>
                                  <a:pt x="47" y="48"/>
                                </a:lnTo>
                                <a:lnTo>
                                  <a:pt x="42" y="54"/>
                                </a:lnTo>
                                <a:lnTo>
                                  <a:pt x="36" y="56"/>
                                </a:lnTo>
                                <a:lnTo>
                                  <a:pt x="33" y="54"/>
                                </a:lnTo>
                                <a:lnTo>
                                  <a:pt x="31" y="54"/>
                                </a:lnTo>
                                <a:lnTo>
                                  <a:pt x="31" y="51"/>
                                </a:lnTo>
                                <a:lnTo>
                                  <a:pt x="31" y="45"/>
                                </a:lnTo>
                                <a:close/>
                                <a:moveTo>
                                  <a:pt x="31" y="42"/>
                                </a:moveTo>
                                <a:lnTo>
                                  <a:pt x="31" y="23"/>
                                </a:lnTo>
                                <a:lnTo>
                                  <a:pt x="22" y="25"/>
                                </a:lnTo>
                                <a:lnTo>
                                  <a:pt x="19" y="28"/>
                                </a:lnTo>
                                <a:lnTo>
                                  <a:pt x="14" y="31"/>
                                </a:lnTo>
                                <a:lnTo>
                                  <a:pt x="14" y="34"/>
                                </a:lnTo>
                                <a:lnTo>
                                  <a:pt x="11" y="37"/>
                                </a:lnTo>
                                <a:lnTo>
                                  <a:pt x="11" y="40"/>
                                </a:lnTo>
                                <a:lnTo>
                                  <a:pt x="11" y="42"/>
                                </a:lnTo>
                                <a:lnTo>
                                  <a:pt x="14" y="45"/>
                                </a:lnTo>
                                <a:lnTo>
                                  <a:pt x="16" y="48"/>
                                </a:lnTo>
                                <a:lnTo>
                                  <a:pt x="19"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0" name="Freeform 734"/>
                        <wps:cNvSpPr>
                          <a:spLocks/>
                        </wps:cNvSpPr>
                        <wps:spPr bwMode="auto">
                          <a:xfrm>
                            <a:off x="3413" y="892"/>
                            <a:ext cx="45" cy="56"/>
                          </a:xfrm>
                          <a:custGeom>
                            <a:avLst/>
                            <a:gdLst>
                              <a:gd name="T0" fmla="*/ 45 w 45"/>
                              <a:gd name="T1" fmla="*/ 34 h 56"/>
                              <a:gd name="T2" fmla="*/ 42 w 45"/>
                              <a:gd name="T3" fmla="*/ 42 h 56"/>
                              <a:gd name="T4" fmla="*/ 37 w 45"/>
                              <a:gd name="T5" fmla="*/ 51 h 56"/>
                              <a:gd name="T6" fmla="*/ 31 w 45"/>
                              <a:gd name="T7" fmla="*/ 54 h 56"/>
                              <a:gd name="T8" fmla="*/ 22 w 45"/>
                              <a:gd name="T9" fmla="*/ 56 h 56"/>
                              <a:gd name="T10" fmla="*/ 14 w 45"/>
                              <a:gd name="T11" fmla="*/ 54 h 56"/>
                              <a:gd name="T12" fmla="*/ 6 w 45"/>
                              <a:gd name="T13" fmla="*/ 48 h 56"/>
                              <a:gd name="T14" fmla="*/ 3 w 45"/>
                              <a:gd name="T15" fmla="*/ 42 h 56"/>
                              <a:gd name="T16" fmla="*/ 0 w 45"/>
                              <a:gd name="T17" fmla="*/ 37 h 56"/>
                              <a:gd name="T18" fmla="*/ 0 w 45"/>
                              <a:gd name="T19" fmla="*/ 28 h 56"/>
                              <a:gd name="T20" fmla="*/ 0 w 45"/>
                              <a:gd name="T21" fmla="*/ 20 h 56"/>
                              <a:gd name="T22" fmla="*/ 3 w 45"/>
                              <a:gd name="T23" fmla="*/ 14 h 56"/>
                              <a:gd name="T24" fmla="*/ 8 w 45"/>
                              <a:gd name="T25" fmla="*/ 9 h 56"/>
                              <a:gd name="T26" fmla="*/ 17 w 45"/>
                              <a:gd name="T27" fmla="*/ 3 h 56"/>
                              <a:gd name="T28" fmla="*/ 25 w 45"/>
                              <a:gd name="T29" fmla="*/ 0 h 56"/>
                              <a:gd name="T30" fmla="*/ 31 w 45"/>
                              <a:gd name="T31" fmla="*/ 3 h 56"/>
                              <a:gd name="T32" fmla="*/ 37 w 45"/>
                              <a:gd name="T33" fmla="*/ 6 h 56"/>
                              <a:gd name="T34" fmla="*/ 42 w 45"/>
                              <a:gd name="T35" fmla="*/ 9 h 56"/>
                              <a:gd name="T36" fmla="*/ 42 w 45"/>
                              <a:gd name="T37" fmla="*/ 14 h 56"/>
                              <a:gd name="T38" fmla="*/ 42 w 45"/>
                              <a:gd name="T39" fmla="*/ 14 h 56"/>
                              <a:gd name="T40" fmla="*/ 42 w 45"/>
                              <a:gd name="T41" fmla="*/ 17 h 56"/>
                              <a:gd name="T42" fmla="*/ 39 w 45"/>
                              <a:gd name="T43" fmla="*/ 17 h 56"/>
                              <a:gd name="T44" fmla="*/ 37 w 45"/>
                              <a:gd name="T45" fmla="*/ 17 h 56"/>
                              <a:gd name="T46" fmla="*/ 34 w 45"/>
                              <a:gd name="T47" fmla="*/ 17 h 56"/>
                              <a:gd name="T48" fmla="*/ 34 w 45"/>
                              <a:gd name="T49" fmla="*/ 14 h 56"/>
                              <a:gd name="T50" fmla="*/ 31 w 45"/>
                              <a:gd name="T51" fmla="*/ 14 h 56"/>
                              <a:gd name="T52" fmla="*/ 31 w 45"/>
                              <a:gd name="T53" fmla="*/ 11 h 56"/>
                              <a:gd name="T54" fmla="*/ 31 w 45"/>
                              <a:gd name="T55" fmla="*/ 9 h 56"/>
                              <a:gd name="T56" fmla="*/ 28 w 45"/>
                              <a:gd name="T57" fmla="*/ 6 h 56"/>
                              <a:gd name="T58" fmla="*/ 25 w 45"/>
                              <a:gd name="T59" fmla="*/ 6 h 56"/>
                              <a:gd name="T60" fmla="*/ 22 w 45"/>
                              <a:gd name="T61" fmla="*/ 3 h 56"/>
                              <a:gd name="T62" fmla="*/ 20 w 45"/>
                              <a:gd name="T63" fmla="*/ 6 h 56"/>
                              <a:gd name="T64" fmla="*/ 14 w 45"/>
                              <a:gd name="T65" fmla="*/ 9 h 56"/>
                              <a:gd name="T66" fmla="*/ 11 w 45"/>
                              <a:gd name="T67" fmla="*/ 14 h 56"/>
                              <a:gd name="T68" fmla="*/ 11 w 45"/>
                              <a:gd name="T69" fmla="*/ 23 h 56"/>
                              <a:gd name="T70" fmla="*/ 11 w 45"/>
                              <a:gd name="T71" fmla="*/ 31 h 56"/>
                              <a:gd name="T72" fmla="*/ 14 w 45"/>
                              <a:gd name="T73" fmla="*/ 40 h 56"/>
                              <a:gd name="T74" fmla="*/ 20 w 45"/>
                              <a:gd name="T75" fmla="*/ 45 h 56"/>
                              <a:gd name="T76" fmla="*/ 28 w 45"/>
                              <a:gd name="T77" fmla="*/ 45 h 56"/>
                              <a:gd name="T78" fmla="*/ 34 w 45"/>
                              <a:gd name="T79" fmla="*/ 45 h 56"/>
                              <a:gd name="T80" fmla="*/ 37 w 45"/>
                              <a:gd name="T81" fmla="*/ 42 h 56"/>
                              <a:gd name="T82" fmla="*/ 39 w 45"/>
                              <a:gd name="T83" fmla="*/ 40 h 56"/>
                              <a:gd name="T84" fmla="*/ 42 w 45"/>
                              <a:gd name="T85" fmla="*/ 31 h 56"/>
                              <a:gd name="T86" fmla="*/ 45 w 45"/>
                              <a:gd name="T87" fmla="*/ 34 h 5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6">
                                <a:moveTo>
                                  <a:pt x="45" y="34"/>
                                </a:moveTo>
                                <a:lnTo>
                                  <a:pt x="42" y="42"/>
                                </a:lnTo>
                                <a:lnTo>
                                  <a:pt x="37" y="51"/>
                                </a:lnTo>
                                <a:lnTo>
                                  <a:pt x="31" y="54"/>
                                </a:lnTo>
                                <a:lnTo>
                                  <a:pt x="22" y="56"/>
                                </a:lnTo>
                                <a:lnTo>
                                  <a:pt x="14" y="54"/>
                                </a:lnTo>
                                <a:lnTo>
                                  <a:pt x="6" y="48"/>
                                </a:lnTo>
                                <a:lnTo>
                                  <a:pt x="3" y="42"/>
                                </a:lnTo>
                                <a:lnTo>
                                  <a:pt x="0" y="37"/>
                                </a:lnTo>
                                <a:lnTo>
                                  <a:pt x="0" y="28"/>
                                </a:lnTo>
                                <a:lnTo>
                                  <a:pt x="0" y="20"/>
                                </a:lnTo>
                                <a:lnTo>
                                  <a:pt x="3" y="14"/>
                                </a:lnTo>
                                <a:lnTo>
                                  <a:pt x="8" y="9"/>
                                </a:lnTo>
                                <a:lnTo>
                                  <a:pt x="17" y="3"/>
                                </a:lnTo>
                                <a:lnTo>
                                  <a:pt x="25" y="0"/>
                                </a:lnTo>
                                <a:lnTo>
                                  <a:pt x="31" y="3"/>
                                </a:lnTo>
                                <a:lnTo>
                                  <a:pt x="37" y="6"/>
                                </a:lnTo>
                                <a:lnTo>
                                  <a:pt x="42" y="9"/>
                                </a:lnTo>
                                <a:lnTo>
                                  <a:pt x="42" y="14"/>
                                </a:lnTo>
                                <a:lnTo>
                                  <a:pt x="42" y="17"/>
                                </a:lnTo>
                                <a:lnTo>
                                  <a:pt x="39" y="17"/>
                                </a:lnTo>
                                <a:lnTo>
                                  <a:pt x="37" y="17"/>
                                </a:lnTo>
                                <a:lnTo>
                                  <a:pt x="34" y="17"/>
                                </a:lnTo>
                                <a:lnTo>
                                  <a:pt x="34" y="14"/>
                                </a:lnTo>
                                <a:lnTo>
                                  <a:pt x="31" y="14"/>
                                </a:lnTo>
                                <a:lnTo>
                                  <a:pt x="31" y="11"/>
                                </a:lnTo>
                                <a:lnTo>
                                  <a:pt x="31" y="9"/>
                                </a:lnTo>
                                <a:lnTo>
                                  <a:pt x="28" y="6"/>
                                </a:lnTo>
                                <a:lnTo>
                                  <a:pt x="25" y="6"/>
                                </a:lnTo>
                                <a:lnTo>
                                  <a:pt x="22" y="3"/>
                                </a:lnTo>
                                <a:lnTo>
                                  <a:pt x="20" y="6"/>
                                </a:lnTo>
                                <a:lnTo>
                                  <a:pt x="14" y="9"/>
                                </a:lnTo>
                                <a:lnTo>
                                  <a:pt x="11" y="14"/>
                                </a:lnTo>
                                <a:lnTo>
                                  <a:pt x="11" y="23"/>
                                </a:lnTo>
                                <a:lnTo>
                                  <a:pt x="11" y="31"/>
                                </a:lnTo>
                                <a:lnTo>
                                  <a:pt x="14" y="40"/>
                                </a:lnTo>
                                <a:lnTo>
                                  <a:pt x="20" y="45"/>
                                </a:lnTo>
                                <a:lnTo>
                                  <a:pt x="28" y="45"/>
                                </a:lnTo>
                                <a:lnTo>
                                  <a:pt x="34" y="45"/>
                                </a:lnTo>
                                <a:lnTo>
                                  <a:pt x="37" y="42"/>
                                </a:lnTo>
                                <a:lnTo>
                                  <a:pt x="39" y="40"/>
                                </a:lnTo>
                                <a:lnTo>
                                  <a:pt x="42" y="31"/>
                                </a:lnTo>
                                <a:lnTo>
                                  <a:pt x="45" y="3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1" name="Freeform 735"/>
                        <wps:cNvSpPr>
                          <a:spLocks/>
                        </wps:cNvSpPr>
                        <wps:spPr bwMode="auto">
                          <a:xfrm>
                            <a:off x="3464" y="878"/>
                            <a:ext cx="30" cy="70"/>
                          </a:xfrm>
                          <a:custGeom>
                            <a:avLst/>
                            <a:gdLst>
                              <a:gd name="T0" fmla="*/ 16 w 30"/>
                              <a:gd name="T1" fmla="*/ 0 h 70"/>
                              <a:gd name="T2" fmla="*/ 16 w 30"/>
                              <a:gd name="T3" fmla="*/ 17 h 70"/>
                              <a:gd name="T4" fmla="*/ 30 w 30"/>
                              <a:gd name="T5" fmla="*/ 17 h 70"/>
                              <a:gd name="T6" fmla="*/ 30 w 30"/>
                              <a:gd name="T7" fmla="*/ 20 h 70"/>
                              <a:gd name="T8" fmla="*/ 16 w 30"/>
                              <a:gd name="T9" fmla="*/ 20 h 70"/>
                              <a:gd name="T10" fmla="*/ 16 w 30"/>
                              <a:gd name="T11" fmla="*/ 54 h 70"/>
                              <a:gd name="T12" fmla="*/ 16 w 30"/>
                              <a:gd name="T13" fmla="*/ 56 h 70"/>
                              <a:gd name="T14" fmla="*/ 19 w 30"/>
                              <a:gd name="T15" fmla="*/ 59 h 70"/>
                              <a:gd name="T16" fmla="*/ 19 w 30"/>
                              <a:gd name="T17" fmla="*/ 62 h 70"/>
                              <a:gd name="T18" fmla="*/ 22 w 30"/>
                              <a:gd name="T19" fmla="*/ 62 h 70"/>
                              <a:gd name="T20" fmla="*/ 25 w 30"/>
                              <a:gd name="T21" fmla="*/ 62 h 70"/>
                              <a:gd name="T22" fmla="*/ 28 w 30"/>
                              <a:gd name="T23" fmla="*/ 62 h 70"/>
                              <a:gd name="T24" fmla="*/ 28 w 30"/>
                              <a:gd name="T25" fmla="*/ 59 h 70"/>
                              <a:gd name="T26" fmla="*/ 30 w 30"/>
                              <a:gd name="T27" fmla="*/ 59 h 70"/>
                              <a:gd name="T28" fmla="*/ 30 w 30"/>
                              <a:gd name="T29" fmla="*/ 59 h 70"/>
                              <a:gd name="T30" fmla="*/ 30 w 30"/>
                              <a:gd name="T31" fmla="*/ 62 h 70"/>
                              <a:gd name="T32" fmla="*/ 25 w 30"/>
                              <a:gd name="T33" fmla="*/ 68 h 70"/>
                              <a:gd name="T34" fmla="*/ 22 w 30"/>
                              <a:gd name="T35" fmla="*/ 68 h 70"/>
                              <a:gd name="T36" fmla="*/ 16 w 30"/>
                              <a:gd name="T37" fmla="*/ 70 h 70"/>
                              <a:gd name="T38" fmla="*/ 14 w 30"/>
                              <a:gd name="T39" fmla="*/ 68 h 70"/>
                              <a:gd name="T40" fmla="*/ 14 w 30"/>
                              <a:gd name="T41" fmla="*/ 68 h 70"/>
                              <a:gd name="T42" fmla="*/ 11 w 30"/>
                              <a:gd name="T43" fmla="*/ 65 h 70"/>
                              <a:gd name="T44" fmla="*/ 8 w 30"/>
                              <a:gd name="T45" fmla="*/ 65 h 70"/>
                              <a:gd name="T46" fmla="*/ 8 w 30"/>
                              <a:gd name="T47" fmla="*/ 59 h 70"/>
                              <a:gd name="T48" fmla="*/ 8 w 30"/>
                              <a:gd name="T49" fmla="*/ 56 h 70"/>
                              <a:gd name="T50" fmla="*/ 8 w 30"/>
                              <a:gd name="T51" fmla="*/ 20 h 70"/>
                              <a:gd name="T52" fmla="*/ 0 w 30"/>
                              <a:gd name="T53" fmla="*/ 20 h 70"/>
                              <a:gd name="T54" fmla="*/ 0 w 30"/>
                              <a:gd name="T55" fmla="*/ 17 h 70"/>
                              <a:gd name="T56" fmla="*/ 2 w 30"/>
                              <a:gd name="T57" fmla="*/ 17 h 70"/>
                              <a:gd name="T58" fmla="*/ 5 w 30"/>
                              <a:gd name="T59" fmla="*/ 14 h 70"/>
                              <a:gd name="T60" fmla="*/ 8 w 30"/>
                              <a:gd name="T61" fmla="*/ 11 h 70"/>
                              <a:gd name="T62" fmla="*/ 11 w 30"/>
                              <a:gd name="T63" fmla="*/ 6 h 70"/>
                              <a:gd name="T64" fmla="*/ 14 w 30"/>
                              <a:gd name="T65" fmla="*/ 3 h 70"/>
                              <a:gd name="T66" fmla="*/ 16 w 30"/>
                              <a:gd name="T67" fmla="*/ 0 h 70"/>
                              <a:gd name="T68" fmla="*/ 16 w 30"/>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0" h="70">
                                <a:moveTo>
                                  <a:pt x="16" y="0"/>
                                </a:moveTo>
                                <a:lnTo>
                                  <a:pt x="16" y="17"/>
                                </a:lnTo>
                                <a:lnTo>
                                  <a:pt x="30" y="17"/>
                                </a:lnTo>
                                <a:lnTo>
                                  <a:pt x="30" y="20"/>
                                </a:lnTo>
                                <a:lnTo>
                                  <a:pt x="16" y="20"/>
                                </a:lnTo>
                                <a:lnTo>
                                  <a:pt x="16" y="54"/>
                                </a:lnTo>
                                <a:lnTo>
                                  <a:pt x="16" y="56"/>
                                </a:lnTo>
                                <a:lnTo>
                                  <a:pt x="19" y="59"/>
                                </a:lnTo>
                                <a:lnTo>
                                  <a:pt x="19" y="62"/>
                                </a:lnTo>
                                <a:lnTo>
                                  <a:pt x="22" y="62"/>
                                </a:lnTo>
                                <a:lnTo>
                                  <a:pt x="25" y="62"/>
                                </a:lnTo>
                                <a:lnTo>
                                  <a:pt x="28" y="62"/>
                                </a:lnTo>
                                <a:lnTo>
                                  <a:pt x="28" y="59"/>
                                </a:lnTo>
                                <a:lnTo>
                                  <a:pt x="30" y="59"/>
                                </a:lnTo>
                                <a:lnTo>
                                  <a:pt x="30" y="62"/>
                                </a:lnTo>
                                <a:lnTo>
                                  <a:pt x="25" y="68"/>
                                </a:lnTo>
                                <a:lnTo>
                                  <a:pt x="22" y="68"/>
                                </a:lnTo>
                                <a:lnTo>
                                  <a:pt x="16" y="70"/>
                                </a:lnTo>
                                <a:lnTo>
                                  <a:pt x="14" y="68"/>
                                </a:lnTo>
                                <a:lnTo>
                                  <a:pt x="11" y="65"/>
                                </a:lnTo>
                                <a:lnTo>
                                  <a:pt x="8" y="65"/>
                                </a:lnTo>
                                <a:lnTo>
                                  <a:pt x="8" y="59"/>
                                </a:lnTo>
                                <a:lnTo>
                                  <a:pt x="8" y="56"/>
                                </a:lnTo>
                                <a:lnTo>
                                  <a:pt x="8" y="20"/>
                                </a:lnTo>
                                <a:lnTo>
                                  <a:pt x="0" y="20"/>
                                </a:lnTo>
                                <a:lnTo>
                                  <a:pt x="0" y="17"/>
                                </a:lnTo>
                                <a:lnTo>
                                  <a:pt x="2" y="17"/>
                                </a:lnTo>
                                <a:lnTo>
                                  <a:pt x="5" y="14"/>
                                </a:lnTo>
                                <a:lnTo>
                                  <a:pt x="8" y="11"/>
                                </a:lnTo>
                                <a:lnTo>
                                  <a:pt x="11" y="6"/>
                                </a:lnTo>
                                <a:lnTo>
                                  <a:pt x="14" y="3"/>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2" name="Freeform 736"/>
                        <wps:cNvSpPr>
                          <a:spLocks/>
                        </wps:cNvSpPr>
                        <wps:spPr bwMode="auto">
                          <a:xfrm>
                            <a:off x="1789" y="1441"/>
                            <a:ext cx="208" cy="214"/>
                          </a:xfrm>
                          <a:custGeom>
                            <a:avLst/>
                            <a:gdLst>
                              <a:gd name="T0" fmla="*/ 0 w 208"/>
                              <a:gd name="T1" fmla="*/ 70 h 214"/>
                              <a:gd name="T2" fmla="*/ 0 w 208"/>
                              <a:gd name="T3" fmla="*/ 214 h 214"/>
                              <a:gd name="T4" fmla="*/ 208 w 208"/>
                              <a:gd name="T5" fmla="*/ 214 h 214"/>
                              <a:gd name="T6" fmla="*/ 208 w 208"/>
                              <a:gd name="T7" fmla="*/ 0 h 214"/>
                              <a:gd name="T8" fmla="*/ 0 w 208"/>
                              <a:gd name="T9" fmla="*/ 70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0" y="70"/>
                                </a:moveTo>
                                <a:lnTo>
                                  <a:pt x="0" y="214"/>
                                </a:lnTo>
                                <a:lnTo>
                                  <a:pt x="208" y="214"/>
                                </a:lnTo>
                                <a:lnTo>
                                  <a:pt x="208" y="0"/>
                                </a:lnTo>
                                <a:lnTo>
                                  <a:pt x="0" y="7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3" name="Freeform 737"/>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4" name="Freeform 738"/>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9" o:spid="_x0000_s1026"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ZA0TgBAEiFCQAOAAAAZHJzL2Uyb0RvYy54bWzsfVtvHDmS7vsBzn8o1OMAblVmXdMYzaLX&#10;lzkD9OxpbOvse1kqW8JKVZqqsuWZwf738wVvGVFkMClZ7XG32QNMSlZkJBkRJIMfI4J//LfPd7ej&#10;T5v94Wa3PR83P0zGo832cnd1s/1wPv5/F29frMajw3G9vVrf7rab8/HfN4fxv/3pf/+vPz7cv9y0&#10;u+vd7dVmPwKT7eHlw/35+Pp4vH95dna4vN7crQ8/7O43W/zx/W5/tz7i1/2Hs6v9+gHc727P2slk&#10;cfaw21/d73eXm8MB//ra/nH8J8P//fvN5fH/vn9/2BxHt+djtO1o/n9v/v8d/f/Zn/64fvlhv76/&#10;vrl0zVg/oRV365stPhpYvV4f16OP+5uI1d3N5X532L0//nC5uzvbvX9/c7kxfUBvmslJb/683328&#10;N3358PLhw30QE0R7Iqcns738j08/70c3V+fj2Xi0Xd9BRearo8WkI+E83H94CZo/7+9/uf95b3uI&#10;H3/aXf73YbTdvbpebz9sfjzcQ9BQP71xdvoK/f7Bvj969/DX3RW+sf543Bl5fX6/vyOukMTos1HL&#10;34NaNp+Po0v8Y7uadssW2rvE35rlvJlOneIur6Hd6L3L6zfuzdls2drX2uV8ZVq3fmk/aZrpmkXd&#10;hPkdegkfvkzCv1yv7zdGcQeSnpPw3Ev4R/TekEDKplX0edB5ER9U+fYi3+93D9eb9RVa2oDv7gLS&#10;enN1w7TAWBL/A/T3NPlnpLh+eb8/HP+82d2N6Ifz8R6GYBS7/vTT4Ujm0JOQnre7tze3t2bU3W7F&#10;P4DQ/gs6glfpb2QAZhD9s5t0b1ZvVrMXs3bx5sVs8vr1ix/fvpq9WLyFPbyevn716nXzP/TdZvby&#10;+ubqarOlz/gB3czK1OmmFjsUw5A+7G5vrogdNemw//Du1e1+9GmNCeWt+c+ZFSM7k80wQkBfTrrU&#10;tLPJv7fdi7eL1fLF7O1s/qJbTlYvJk33791iMutmr9/KLv10s918eZdGD+fjbt7OjZZYo0/6NjH/&#10;xX1bv7y7OWLKvr25Ox+vAtH6JRnjm+2VUe1xfXNrf2aioOb3ooC6vaIxFK152nH4bnf1d5jqfgdz&#10;wqDH4oIfrnf7f4xHD5ioz8eHv31c7zfj0e1ftrD+rpnNaGY3v8zmZqLY87+8439Zby/B6nx8HI/s&#10;j6+OdjX4eL+/+XCNLzVGMNsdDdL3N8aEqX22VWZ6M1PFV5ozFn7O+E8MLMy1t5vRojGz39CcISYI&#10;Oy9/+zMCGefka1nm73++qYPsxKNKL8zL1CAzzsxXGmRLDHP4Nsspzbd23SPHZ7qad859WTStcF/6&#10;VbVw4dVn+jcT+l9qpr/dloxH/f1HrhRmPNbFgPYxaTvFXsq66G/3mw3tibAWGLNIm+nTJ/1mtoLh&#10;kUVOzDDoTbKdwY+2jjgclROTvPxofUGyYe//YUt05dy5D1eu+RdYr9/f3WKj9YezUTubdaMHPKyD&#10;TvSeDI5tIJsuVqPrUeM+yqng4QcquFRLhdmUkU3nM4UZdkE9s+lspTCDKx/IptNWYYZRHajatpsr&#10;zDD9BLIp2p/uJsQeqNp20SjMoLeebDlVmMGFYGRto3FruAraiaYCWCFj18xbpXENV0Kjyq0RWpis&#10;NJU2XA16X4UaJpOp1jiuh5mm04broemaicZNKELjRrvaoK5m1cwUbi3Xg6bUlmuhWXTasGq5FiaK&#10;hbRcB82806SGjUTfg1btJ9cB7EMzkJbrQNVoK3QwU82t5Tpo5trIAprQd6GZql2dciVgvlIkNxVq&#10;mM40C5lyNUwnncZOKAKzpWIiU66I6VKb4KZCE81Um5SmXBOz6UJrnVDFZK52lqtihhGdnuRoJxfG&#10;Q7fSLHjGNTGfaI2bcU10E22Sm3FFZLhxRehDdcb1MOu0ETHjeliqWp0JNSw1m5txNSybhWIjM6GF&#10;haaFOdeCugQKHUw1e5tzHQDfUFo25zpYqYvgnOtgqU6+c66DrtXmuHmZDuZcB91E5cZ1sIJRpp0a&#10;cumDia9UjS64DvRlZsG1sJpr9rHgWmgmc61xC6GGqbbeL7gamlYd9Quuh9WsUUb9gusBvqe21iy4&#10;Ilaq+S64IpqF6l4uuCZ0vS65JppVq5nwkquiW2gDnxDpoP+mgxOUthNsBhndRB0SS64LHIloE/qS&#10;64L8aEUZtBcN7WsnC229WXJlNJOJ2l+ujXbSqeIT2lhqc/qKa6NtWm1SXwltqP7+imuj1T3XFddG&#10;p679K6GMFkJJK3fFlaHbykroolXXwxXXRQcHJr26roQqppCx0jquCqhWWyc6oYsZpos0v47rAqan&#10;ta8TysCGUOPHlTFdatNKx5UxwVkL/hst5nO4QAZm6TeaHVdHnpJrJE/JdZKn5GrJU3LFZCmhNTaM&#10;B0i5egZIuYYGSLmSBkiLFYWlq7xbxapqJsW6anBg10+PA90q15bYj+e5ii35AGm5tsTOfIBrubbE&#10;Bn2Aa7m2mnJtid36QAPKtSV27XmuYuM+QFqurZMdfGZmwyFjsb2KrfxAW8u1Jbb0A1zLx5bY2ue5&#10;iu39AGn5TCh2+QNcy2fCabm2xH5/oAHl2hLb/gGu5dqalo8tgQBEDcCBVoCT19c2wmD98vLz1kHM&#10;+AnnuoiPucDiTzD0/e5A8SGEOAPOvrARKuYN+isjt+fhnhxDkcjNeQy+CboT8oXgDq0R+dzh4TH5&#10;UpBDHUS+VMlXghxyJnKPtsfcO0FOawnRY6GgE4BE68k54MIh+Na8ofYXTpt8w/UYE7z6jVa+4TqN&#10;yVt9YyrfcP0OxwxRx5uJVDLNy9QPTLrqN0707HqOCVV9Q6qa5lPzjUzPpbZb13NMhOo3pMIJ3zTf&#10;UFXeIDqLa5DmOHoDEKX2DZiFeMObuN5zGJB4w/UcE4/6DalzwhpNq/Sew+8Q33A9x4ShfkPqnOYL&#10;+gYgQfUNqXNCBc0bmZ5Lnc9czwHtqd+QOid0z3wj03Opc0LwzBuZnkudE0pHb8z1nmNAcOkSFmfe&#10;0HuOoSPecD0HoKb1HKcO4g3Xc4Bm6htS53SgaFql9xyDjn+DsDF6A+CX+g2pc8K/zBuZnkudE8Rl&#10;3sj0XOqcUCzzRqbnUucEVJk3Mj2XOicsit4A1qT1HFMBlxXBTeYNveeYNMQbrucAjNRvSJ278IUL&#10;QELqG1LnS9fzpd5zuEK8VYT7UD+A66jfkDonaMe8kem51DmhN+aNTM+lzgmgMW9kei51ThiMeSPT&#10;c6lzQlnoDaAoWs8xCXJZEY5i3hA9t56Ac5QoTvM0Jno/HiEm+h19BY7T+kj+lf+RAkHs2f81QuTo&#10;FJ7+crf7tLnYGZojuVmWAp8GKOMa25PcbiUpHUYQKUaB7Zcn8M97x5NcbUPou+MJ/NMT0jaeCHFK&#10;kOU4hdkZQpz85AndrIwj/gFC53pMseHMckQUgP002ponJAATnWmhzDwhHQEQoY0egpa9WPzTiacl&#10;L5wIwzLmCfzTExLEQIQ2OFnnCDDcEOKsOd9G4KqWcEiODe1s8eluQIyICTB0Q32eOAXipCcrREQF&#10;GH7wDXJ0TUcnS2hf8LO86PzTipDiAgwdFscsv5VbAoKv7vn4p+OH40b73Tw7CnKn5vloLs/FPx03&#10;hAYUkdHBKLjldUGxAYZsqK9zOm4DuyEZIzrA0A3oFudEll8TNiG+m/7puosAAcMQEQB58c0IrUEL&#10;gdvnCREjYAkHhlJD86DhiAUvawgIEzCEiAPIE7YYGsSRXshyRKSAJcQBUZYQxmoIZ8BW84QEOZAC&#10;LYCuzgvASO3onMGJynJEvIDliBfyhIRN4dNzG4+mfhohA44uP+A756DPB8SNoIEifis6IybRDExc&#10;fhwjLiDb4SWd1hE/uCQ5wSBwwNIFZ83bvn/aMbB08pvBgczya9wYxVFrCd0ceFGOztrqHL5cjsoa&#10;wQpzZo4KwQOmr4gOKKLrwqbey8I/nUzcHI34gDw/J7suhOB6Pv7p+Dld4CQ5z8+55CvYaq6/CCGw&#10;/R3Q7QobQLKV1cBo82sSogSy3+2cq71Cf3LtozAC++HpwOTWEFpLLRwiRCSBJQy7eS9i/3RTup9X&#10;V3gh20YEEzjh5I2mmbsN3ypsMPwn/dN9GvEEhuOQmpulgz86AEDZNiKkwHLELjVPSMfGkGOHTUSW&#10;EFEFhpDObgconTHCpc+3kiILHM8AyHnJ+KeVUDshFBvNpJPe7NcpusC3M991uKLWyDvshnJdpwAD&#10;w7LDpjRLSBCaESaCVPKEzivohrYVCKazHAe8AgozKCR07kMXMB4vav90IiePxXZmQI4thc4ZExoi&#10;dCspogny4pkGbQ94TS0CDsy3B60SjbSjFhY0oG4EHTieQ7Y2c0v+sFWaEHfIqN/Eemlf3u4OG2ss&#10;tD826HrYKMMp4QHwesKFljZIO7eShAv9feQLuww8LRuv5liEXPF0jgUmhSjHwoyAmmMREjYQEJQO&#10;9MGoDaFjNccCvkyQRltzLJD2fyFCN2qOBbyfYCE1x4IMpOZYWO+aJ7iRi9ObSc2xwGEvHO0gkZpj&#10;QduJII6aY4EjcXhxQSA1x4Im1ppjkUgwrjkWyYzqmmORsJXfY45FFF/J3Q464wqTaJ6S+7F5Sr5w&#10;5ymBFRV+HUcvhZTckcp/nS8gWcqaaNHQOUWZAmqiRUPIZqGwRBmEvBHWRAsC6QvlSvEFpaTl2qqJ&#10;FjXRgk78Ci0rn2iBs4TSPAcZimnPTzN5DjIO054aZfIcZBCmPa278AdmUUA+gttMMKBLurDHPZk8&#10;h5PwS3OSk8lzkLGX7vg+k+eAo0DenOE0B8RFiRdcf0OAUdThKJPCdTmX5SCjbSlDDWdNF+FQNfEN&#10;qWIXapjNcjjRslNzCIhIfEMquiTLQeq6JMtBqrsky0FqvCDLATEiXIPuHPwCtVbssV2i51Ln7jTz&#10;IpflIKNtS7IcpM7dmeVFLstB6rwky0HqvCTLQercha8QuKbJCgOBS7cky0HqvCTLQeq8IMsBQ4i3&#10;yh2uX6CkiNoPqXOqKkJjMATGxFaCQSe+4cZ5iChMvCF1XpLlIHVekuUgdV6S5SB17uIvLkIMRKIf&#10;UuclWQ5S5yVZDlLnBVkOmDy4PgqyHBCDJN5wOg/BVXHPTzMp/HLmQ2oSb0idl2Q5SJ2XZDlInZdk&#10;OUidl2Q5SJ2XZDlInZdkOUidp7McKKYiJHfWnAUKSqk5Czsaxz4kxwdA1ZyFIBIpmpqzEJtLzVmg&#10;vHBvJ/7pAlx9bG1bcxYSMw2inu0eG0UMs4GRzaTmLLiMP2lgNWchnpB8bkPNWZC2UnMWTIyxF4p/&#10;upm65iwMxPjXnIWas5BYw9vffM4CvLfBBARx1RLlFSw65A/R2qOnJpj7fHzKhSArTC3ob/Wxdwb8&#10;rq5vgtTrnUX8ur10CgUdzEQ5FCaX8LlzKBYuPXdl0277ayo6OsCg6+L6pE1/0xzP0Sm+pGJm7lsg&#10;roCUeZAMP3XGt1B41X2RE/Hz5jlqxz6MEpz4SXNnSponOKFX4Xxx0VJp3gQnHmOzQjHlZJsAZvac&#10;OoUTj6xBqmWaEw+qWc6pZHuiTTyeZoUaxck2keGERq0aRVCE9AQq3Aao8OJCXy2opHSiWSIaY7Gi&#10;osMJqYtAjFVHZXNTvLjcF6jBnubFBd+ZSu0pXlzySLJWeHHRg4vSLi77GUp/J9tFp4pBqmq7RJSF&#10;vWQgIS8RYKHKi0p9hC/S7SjpdnGTV/VIW+2eV6vx4rJX7UsUrGxgOel2cdmrZi/KVCL6Kc1LBE4s&#10;tMEoUiNMefGE6OnAMwhCnSHE1RMoaJ7sIZ2EBlb6tMUlr8hdhEWoU+lJRES6TVzqKOOTtnhRblJp&#10;E52oht5Nzd0QiXFI2bKBShMUHbX2RKY+fIoVN3dNfXQGG1iR7SVnGpH+oFoVnc72vMxdCalm8ZlG&#10;tXY6tw280Ph0s/hE02qDkOCzwEoTFpU06Im0uUHkPSi2IC6WUGcsOgEO36M7TBKSotI/gUadR8Wd&#10;ElqbuMzV2Z1OjMP3VEFxmauLjrhMQlOfuEpCXQvlTRKaVYl7JNQ1mk6fQw9Va5eXSGi+g8hvaDVx&#10;yRskNI+GTqxDu9S5QVwfofpZ4vYIdcaiPP/wRdX7o1PuQKXOoyKpAUtEenYX10Zkg0upFE34ap6S&#10;zzh5Sj4C8pRcF3lKPhSylCK/IU/J9ZKn5LrJU/KFIE/Jx0eeslhH4kqJPM9iHYl7JfI8i3Uk7pbI&#10;8hS3S+Qpi3VUcx9csn9WnjX34XeU+wBwqzDkGEsHgSC+Vjr8ORPAqkXbYf3g5BiDRK4G56FIDCfH&#10;FEjkakwias5ycqxARO6PZqMQLZxpc3IsLkTuC3HF5DJobDjkGEsL5z8ccoy6RuIF11895BgBX+IF&#10;12M94hgVsMQLrs96wDECxPgLw/HGDlb2BuHqN17o4cZYhMQXXKexiwe8BkOM9ICzdvGC67ReUh1L&#10;knjBdRr7ce0LUtPDocZYoPgXhiONsU6JF1yn9UBj1AgUL7hOh5J7kZSwaokXXKf1MOOTSxKGo4xP&#10;AvyHg4w7qenhGONOano4xPgkyH84wvgkyL8gwPjkuoSCAOOT6xIKAoxRPIvrzpXWu8gEGKNkrXjD&#10;aRu574qJn16XUBBgjJpv/BsFAcZIBhRvOCvPBBijRJ14w5l5qEAZmTndwSTecD0PVYgTb8jRXRBg&#10;jKmefyMdYGynqi8oqU0wwwgVtQnJo8/11bLtET82eWaFckgfvtdTyGAAAHSWEgqw+vd/90/LEZig&#10;ocOGNU9Ht6dhbRyqsAjo09INVI8F3GroAAZkvwuI19ABgMjTYWah9gHzyNIByjZ0Q5VKjSbAD8BO&#10;ET9ASVk6wN7mu1TwO6cP31/gZXk6Jz/AJFk6rw9Ktc19FzCzlV++DqA3F8Tb57h568v3wVuzP2D2&#10;lumf1kJ9dfY8L8AyVr75hgEJKukmSZWsaUhqjfMAh7TgJsohpbrGDdmIHWFDFmf98EH7Nf0cGg1e&#10;agODy3VzaKx6qQ2Nfa8FHBBmrc0rdWhu8jYyNNd5iwPwlv2ut99+NvaWWwtDHmgRm5EHefzLFr/M&#10;5kvaOOzNL+4v7/hf1tvL693+fHwc48Yu+vHVEb/hlY/3+5sP10cMRrMkbnc/fjzu3t8caf6hAIJ3&#10;u6u//7x3vzwc7v/0R/pX/DD6fHe7xU/3+Pz18Xj/8uzscHm9uVsffri7udzvDrv3xx8ud3dnu/fv&#10;by43Zw+7/dVZixKj5qf7gcKQdOwcRTUYO61RDSP9eJBhxyqujZUoAMzqmSVHOFW0HWtuz0k7SOW4&#10;Zo1qWJ+P/3A2Uk/pye3oRVqjGhwuqsqrRjW4WfKiRjWYgpZ8tlEiqESBR/WMsEY1kDxrVANJoUY1&#10;QAg1qsH6oxc1qsGvOTWqoeTclu7SCD5d9oSXqgsUUtaoButJZ+VZoxpK7BNnQIVWR5e9lNknXXlX&#10;RlmjGmpUw/CF8TWqATXL/FFEdOBWoxpwC709YLkIBzuxlOTJ53AJtRrVgMAhd9pboxpwXgyTAnr+&#10;gUKY5Al3jWrIXA5foxpcgc4a1aAUwfGn6EMnkTWqwZ+A+qc9w69RDX15pRrV4G3DP61EalSDlMe3&#10;FtWAYLNaY+I0ZuBqv3642X6wYQN365utiVEQlTIO+w/vXt3uR5/Wt+dj7a7Os3Uze3l9c3W12b69&#10;ub01Uc+oLeGfJqTQRDsc7inWoY97GO13CI1AmMSnzR4/IG7iH+PRw359fz4+/O3jer8Zj255zMXv&#10;NRoDwGQUjWGid547GqNZzgBHUWxYhx8QhMKqTEANVGQC2zIbHPdlNSZMvQMTG8eLR3CsdkWp2vZr&#10;nISDtMjvR/ZqxIWjsytKiY65iCiMVZILjwVYUWJhzIVHYCzTbeHo3nKW5MJhvZWpaxD1iON5i3SP&#10;ZD0JurQ0FoyoJjGnBP24T5TFEbDDzqQHR80RlSRmVDQgwYeLeKW0h8t4SsUtEny4kBXxiJs2W6U9&#10;XMyKspAm0vfdJJPG7aFAryCfRdp0ROUIqkGRYMPFrNixCK+g4/QEGy5lW20l0paoF6Gw4UKepm1Q&#10;lIpQ2HAZQw8pGxRVItKyEcEUTbo1okCEoipRH8Kkp0eykcUh0pYjakOkO0WXoQejUAxZFIZIjytR&#10;FUIZVzJ+IiliGTyRHuaiJERaNqIehDLriHIQiqpQxLkXjjIHiloQiuWIShDKjCwiJhRDpiUuKEtb&#10;H7glK+NqxmcLZbUSBSCyp2WiCkSekk8deUou+Twln0fylNzU85R8UslTco3kKble8pRcO1lKEVqR&#10;p+T+SZ6yWEeiekSeZ7GORBWJPM9iHYm4izzPYh2JqhJZnqKyRJ6yWEeiwkSeZ/E4ysdkYJdZmHaM&#10;eYNnZMHngOut33SEyYOTw/iIXD2xQlIfJ4ddEbnPQ4iObhCAxclhMkTuU25icplSC2sgcjVTD6Vm&#10;OPfhtGMkLYkXXG/1AzrkFYoXXH/1tGNUoxEvuB7racfICxMvuD7raceYc/gL5FSSkOA42s1VJFQg&#10;/OIF12k97RjpKuIF12n9gA4TkXjBdVpPO0ZFG/GC67Sedoxpib8wnHaMOjfiBW/XqmFjkhIvuE7r&#10;aceofiNecJ3W044xZYkXXKf1AzrMXPyF4bRjlMcRL7hOh6swItPAPCZecJ2Gu6TYEormiBdcp+2O&#10;36Z50t/xIXfedlIEIZ12bF/8kvxQDAKkh2KTQ1/vcz8tgupSPu0WCN/q/y6RRZdMjDR923v/V/+0&#10;3Nw9PQj5ylGhPAMNy6HsRyvwkPXrv+Sf9ot0pS54hRxn/1f/dDixnQiCsv1f/VPwwh4o13p3902Y&#10;IjwP/7S8XB+x7c/xcvLKp4w50ZtNFjTkv+Of9ntOj3kidzFZnoi2x5Bovk1UzhJEA92DrwiiAUnZ&#10;zw0IvUh/ltOQKdje5e3YdW/AQp2kBqzdCX1g5JyOQ6tdqLvi5xU//0azGTHeIvzcuK/Pj5+7WBQA&#10;6WZCjfFzi8pivPza+DmwW5QVjRAvuBMB/FBwR4grkAC5TXHBrBpIFmlwl+MEBq2J24LlNXBRIFmO&#10;DIAk1Ra4YIGLAhBzLACYbYrL4/HzdGsej5+boq2RnmQd5rSIRb4i0K5kv7iQFfHE+HmsK7q7NYhZ&#10;UZbEz9Ptkfh5ul8CP0+rS5RdVuyYlr3QZFPaOJIyxS0GEgXni/DzWDgUzRjYKLCjwM+V1nAZKyio&#10;wM/Tsnk8fp5WlcDP0ycdMX4eC+fR+LnSGi7jEvw8Pa4ejZ+nh7nAz9Oykfh5WlWPx8+V5nA7ViyH&#10;PLdgpMqM/Hj8XFkfuCUr40rg58pqVfHzkhwS7CR6zWaRTFFnOU/J18wsZcXPS3RU8fMSKVX8HDi8&#10;xFUxkwKbqPi5QCQrfo7jHXdoEBCpCBmu+DlqKHxv+Dkc8Ax+bt3zAvzcH+959NY/LYpLqxlmpQFE&#10;0ePneYjW4dSAmHMItMfP87zQPWoXXN0CXtiYZKksdDyACnv8PM/Lyyv7QYef+9MtL3H/fDx+nufk&#10;UeFsmzx+nu+eXaMGJGVR7wGhF+nPcoK4suqz+Hneqjx+nmflJZU/I/H4eX7kOPw8jEOr3YqfJ2rW&#10;1fjzb6QaICbCCD834+r58XMKzsME3qyARGB0x/h5uIn818bPDfJtv/bF8edmSuBcOFyjBBFHaE3c&#10;Fo6IKZAsRwaWJr41aguHahSAmGMBNhI04vJ4/JxgvrhPj8fPTWx+3B4u4vL485gPF7IiHomfm9jo&#10;mA8Xs6IsiZ+bePiIj8TP08ijwM8JMIzF/Gj8PN2rJ+HnidZwIZfg50pruIwVFFTg52nZPB4/T6tK&#10;4OfpGGuJn6d79Wj8XGkNl3EJfp4eV4/Gz9PDXODnadlI/NxkvUSj4fH4eXoOfGL8edweLmTFkBPx&#10;5zEfbskl+LmyWlX8vAR1rPh5iZTEDYb5EwHuu+Qp+XjJU3JPJk/Jx06ekvs1Wcoaf04YtI83jIDG&#10;Gn+eKxCF6YV2Mv7KKIc5XNT4cwnpy6jk4QJRNf68pEBUjT83FQRw3cJ+PHp3Pn5nYQWKVnWx6vTj&#10;6AFXOgB7pPhzO1r7+HKBu9q9SwF+nkegHxd/nsdxPX6e/yIaTsAKDhdzoKnHz/NIp+MVDp48Qu2f&#10;VmI+/jwfxe3xc7+2eB7+6c4bsKaj9XmY9luOP893D34IeoetfU43Dj/Pc3L4eV5/Dj8fMAUr8bxV&#10;efw8b6GPw8/zX/Tx52bLhHFo7aTi5xU//3Zv08F2KMLPTT7k8+PnLv68nSC67neBn5vyBTE+wgLe&#10;SuLP05AY33wqkCzfdYIkBaXy7aYCEPN9Jpqb4vJ4/Dzdmsfj52lkjWb2Plo0Hacdx59b94ifdNCV&#10;hD2fdDEPiZ+nccenxZ/H7ZH4ebpfAj9Pi+fR+Hkad/xX4edKa7gpl+Dnadk8Hj9PY8QCP0+fdEj8&#10;PG05j8bPldZwQy7BzxXhcBkr1WT4dIHchtR0IfDztGwkfp6edR6PnyvN4bOFYjky/jw9Iz8t/jwe&#10;5ZSiHGadip+j7ITzQC5QbqGXTBbzpO1UkGGekq+SeUqulzwlHwRZyhp/XoTeF+uIsIkyvdf6LYTr&#10;Ag13SFJfMQFuOId87a684uemejvmFS4bcljN4YLHEOLThYqfF1ywUOu3AA7HkkW2VOu3iKOVr1u/&#10;5Xnwc4nveZwPp2jH0WcAwRbNxtUrOcT0cfHn+S86zHsg6Njj53kM0/EaCIX2+Hkey/X4eR7MdfLK&#10;N8vh534e9gi8f4pzkAGoGtsBjMM8J4cK59vkAGY8coqGx0L4eV5S/5r487xVefw8f7Dh8fO8tT8q&#10;/txumSp+nrszvcaffyPx51jVLX7+0812M1rYczKHnb/a/rzH1EC/Ufn40buHv+6ucG3s+uNxZ/xM&#10;ihMfvb+9uf8/CCs3/7J7/57WkGbuZsW2PQ02XxJ+QNXO/Yjzweb3+8Pxz5vd3Yh+OB/foj2G5foT&#10;tgB2hvIk5ONud1TwHv9O6xedMS86lFeiX/Uq+hPzn5vuBNl+93F7ZZhdb9ZXb9zPx/XNrf3ZjGZi&#10;juL6bkeCn0Yf9zfn4392k+7N6s1q9mLWLt68mE1ev37x49tXsxeLt81y/nr6+tWr183/UNNErf7R&#10;57vb7eEl/hHl94/H+5dnZ4fHD5kghiffBECiJRU/HO6trvGDaxv+uaxtD7v9lb3LgH663+8uN4cD&#10;7jf45Xp9T1p0BgUburmC5uFhCKMzpuBoyo3uv06Mrm1gAHaxOj2haahCiDE6zPfWlqrZlak2PVP/&#10;Js0OE48wO+PTPIPZ0fmJ8ZFO57qGIuKt2XkvpJrdd2d2sAFhdmYG+nKzm9Dl7Wmzo1OianbkH3y/&#10;iywdxgqzM9u8Lza7pussqBh7dnW2C/cwfcdmhxrxwuwMBvEMZkfH0enZri6y/vqv79jsMCkJszP+&#10;1peb3YqqJlWzqzvZ9E6W0ENhdgaSfAazcyd3dZGtAEoCQKHQNmF2vGLE0wGUcEVhNbtqdimzC8HW&#10;DizmgdZfYHaLpT1yrGZXzS5ldidnFEA3AOF++SK70BfZCqDULQUdGfBF1qbkfbnZzek6QmVLAUuv&#10;uN13jtudnFIgUv9ZZrtZCW7nQ0HqKcX3dkpBIJqY7Z7nlKKZUVEjZbYLZ7LV7L7XUABytKzZvd1v&#10;Nu93iCdZ2Ng9t9D+gsATE9Rx/9Pu8r8PPljh8j8+2b8QmR6cQm/6kJSlq3+47Aw22Jc/pJBBWnXD&#10;/Xd+9rv8aCNSiIuPQmHXjPaJH+hEiOqftbg42oaAiVw9RqJcaAwIM3Ax167EXAA3BRLtemVGgnqC&#10;qbbwNBXlsmc4IuFDJn0zbguk1pOYvC6DQvBOY+gHEnwo1RaeiqJchB2nb8aNafjVtPN0a0T6pilb&#10;mODDJaxcEx6nbyb4cBkrt5bL9M20eGT6piliF0k5Tt9MtIfLWbnTXaZvpk1HpG+afLWoOXH6Ztwc&#10;wk2DZaR7JdM309KJrg+yQ5iboLw+qEnaoLg+SGkNN+WWUhQTneIyTsuGprvQ7ybdGuwzGI3Ju4xk&#10;LNI3F8nWyPTNdK9E+ma6U7jftW+NYsiUGhB6pbDhs4UyrkT5Q4UNF7EyzEX6Zlo2Mn3TJJNGIpbp&#10;m2lV4S7RvuPL9Kwjyx+muyXTN9Mql+mbSnu4lLX1gVuysliJ64OU1aqWPyxJDazlD0ukVMsflkgJ&#10;t1f3s002bRfXVpdS8hksz5OnoUeUiI/+cOUCo9dU/QuOek3flJeykx+LbcYFfFXaxhjxOCm5y8Br&#10;+ub4gtxHklII1I5yVhfyUnZyFM0LPtspfqGWP6zpm+kR93XSN7FXMOUPVyY/JSp/aC0+wA/932V6&#10;oMshHLhEfAGHncCMfMKeT9/0yJv/kn+6MoO2ZWBpJyz/V/90VOgdvjhQ/pBkACq4zAW8hsof2nbZ&#10;ZKWQaHeayOrTN/OScPLy8fm+a/5pu+hEn8/MdNdh5Ylodwcx5IloJw6ifJsI8gARUI2cQLE1A9GA&#10;pOznBoRuiQb0Z4kGTMG2acCqXPcwQHPdc5IasHYn9IGR4/QXxqE1AZgXVTE100eobEqLNwMHQzbM&#10;952LJjLqDvsP717d7kef1rfn47fmP6dJRvbkpLXRfoccQVjbp80eP1zv9v8Yjx726/vz8eFvH9f7&#10;zXh0+5ctste6ZkaAwNH8MpsvyWD2/C/v+F/W20uwOh8fx/DI6MdXR/yGVz7e728+XONLNs1xu/s2&#10;0jfJsMWpzaOjrTlCPuvcTD4xg65HyA10bg6mnQo9Qu4TMmvO5g93N8VlQsN08WTzpymRTj6+Xs4m&#10;IY7C0p4WYB0nCk8wurBCTREDhl71NtcQcmuDIXyef7W67+1UmkBsYXVPi6+Orc55fdXqan56nJ9O&#10;xyLC6szhwKMjvyKrW1CQRXquwx/qXPd9B37RSZuwuqdFV8dW19mNYmKuq1Z3tdl+51YHL4tbHTZL&#10;cMO+fK5bumrp1erqCptYYbHRFFb3tAow0Vy3mtQVttYd0uoOUYCJsLqnhVbHVkcns9Wvq9WuktWu&#10;ppiShNU9LbI6srqOHMak1fXZSxU5+V4Dqwn0FlZnIN0v9uvaycSe3iT8uorXffe7CQqsFFb36POI&#10;ZDnJdkKXxCbnur74S53rvtu57uRswpbh+/K5rlFX2Ho2UfODKfhbzHXPczbRNhWvq7Vz1dq5lE4g&#10;rO55ziZQesOe/Sf8Ovyhnk183ygxJahYq+vTNG2NZbfKPn+a5hzToAgIoPsfyA5t4hUisHw4AI/E&#10;Kk/TpPw2sDSf6DM54b+GTCakCKauh4OzEUhMmmbMhQfVK1wwjAOXRfqSOcg8kNg0TbPC8Ow2bLkC&#10;yde7ZXOVlEucphkLRqZppu+7E2maHSVMJfhwCeMOupSe4jTNBB8u42n6ckKZpllyy2b6Bsg4TTPR&#10;HmBFQaFNuj0UwRZoFNOJ0zQj04nTNOPmiDTNdK9kmmZ6UMVpmnFruCVDESmlizRNpTU8uU25K5F2&#10;jL38kqYj0zTTraHQu8BGUZVI0+ySnZJpmuleiTRN5V7LAkOO0jRjheNyp75TyrgSaZpKa7iIS27Z&#10;TMtGpmmmZx2ZpplWlUzTTM86Mk0z3a1EmmZkyDJNU2kPl7K2PnBLrrds1ls273DxysWCTzpREp7w&#10;DLibkqfka2mekjsteUo+HeUp+cSfp+SjJk/Jx06ekk9UWUoCIMN0n6cs1lFN09wd6LagC9gVHPsL&#10;n2YUJfDhpgMKDb535DAZIjdzL2VifN6epFHOBDmsgchNOFWSvKZpXpBTSUKC44gdUUpKmHq4Dmqa&#10;ZlpK8j5V8txIrACSNbHanEBv2vWWzaRYv06aJvxhk6b5VW7ZtLPSQOKaT9PMZwK62yxxubQ1Mp+7&#10;6J8yTTPPi2QAi4WrW8AL5p2lstYfMrl9e/zTtsunaeZ50c3ZaFe+8f+aWzbzbXLXUOKRExX8EPRu&#10;QFJw1EA0IPQi/VlOENdwmwasynUPSsyxIiABTR+wdjdbBoDP24l/WnuhXRjx8su//SuWrJqmedi9&#10;P/5wubs7Q827m8vNWfruNpZ/icsSa5omZdH9uhceEihwCp8jPhoj5leDzxco9wr+fT4d5d8TfG5B&#10;HwyXL4PP0wXZ+NYH0O11Arrl+9KSKocE+8RAFd+JllY5jLnwvWdJlUOCjmIufLdZUuUw3aMYPrcz&#10;HN/US/icjifi1gj4vKjKIcHnCT5cxBofvs038HmCDxeyIh5Z5ZBA0AQfLmZFWQ3fzhtMNuYj4fOC&#10;KoddsjkxfB6rK4LPE63hUlaqsUXweYINFzKq9CXLE3L8JC3jlsu4pMphWjYSPk+3JobP414J+Dxd&#10;yS+GzxNsuIzTBfgo0CegO4ohR/B5rPAYPk+0hstYaQ0343l6mD+6ymF61pHweVpVMXwe90rC5+lu&#10;xfB5gk+BIVOkQlCWqU6Y4MOlrIwrUeVQWa1qlcOSynS1ymGJlGqVwxIp1SqHQGHNDvfCl8qKAW5Z&#10;AQ/rGxz7Cp9/3vo6ihJUpQgOEhDcTAtSxALtBLjtLvS+gD+pvLCYiBcqfJ6EbRcLISXy50gPcNo0&#10;sVb4/IJcKZJSgGAja13K4zBCF8wLqnl/HficEIZrAzAQ7tBXMXSwnVW+ddUAP/R/l/Cer3KYB7Nd&#10;/ZYBQLEQPrctGwA6qXeQMlwda7u+1f4pQPagO/9X/xRUA0guOkdfHACFC+FzC5r6+cw3xz9ts8rg&#10;c9uqfAFDV3DPj3P/Gf+0n3OTZr5NvsphHj63I2BAUhYZHxB6EXxuiQZMwbZpwKp8lcMB+Nx+cMDa&#10;ndBP6heeVsV0VQ7DOLQ6qfB5cfW2Cp9/7dpztOGP4HNeMeL5o89XnVl/evgc4+U3GX2ejiHmiJgS&#10;QswRsVUDDDSGuzDDBRymJPo8Hd3KkZpVOmCS42GLdI9i+DwGhSR8no4DFfB5UfS5ua7DeAUCquci&#10;NvB5oj1cxvZulZgPF7IiHgmfK+3hYlaUJeHztM4lfJ5OXBDR5+ng/Bg+j8Uj4HNzgU0knX9V9LnS&#10;Gi7jkujztGwkfJ4eERI+T6tKwOfpCGsJn6cth07lwzBPB0ZL+FxpDTfkdFaHhM+V1nAZK63h08Vz&#10;RZ+nZx0Jn6dVJeHz9Bwo4fN0tyR8nhby46PPlX5xKdfo8xp9XqPP+aFTNv6bItXCfJmn5BNVlrJG&#10;nxPApcYm40ZtEZts8TCPPkT42bzC5yRNH+IZy6fC5xdU4YNsDkmHGlYtswwodsK84PGsSKzALLmV&#10;kptHL8CV075Q4fMLB1ddwItSpIQsGi7W3yx8TggD4HNss5PwuQVw7Sa8AD4fwEutsa686Xlg1j8t&#10;QOvhcy96/1f/dGC2Pa/A6XYBMD4UcmzHBJRewCsMHN8e/xTtwk4zx8vD53lJ0JqOsepnTP8h/7Qf&#10;dPB5HhknLx6c8kQuEDpPRNvjwTb56PN89+CHgNOApFz0eZ5Tkf4eE32etyoffZ63UCepAWt3Qkcy&#10;Rc5enP7COLQmUOHzCp9/s5cEzTB5Wfj8PzeXx/X2w+1mtIAPDDNPh5+PtrtX16Db/Ljf7x6uN+sr&#10;XKRkx714gX453P+8H717+OvuCvnJ64/HnVm9fGw58hAowbNZuaqRc5tf2MPqDY6mDa4+D4db/t2T&#10;u4X2aLvh7Uu80JjbH45/3uzuaMHUj2XeTOh/blQLstvt6IHm4qe+f3dz3OxHtzd3WLYn9B99ZP2S&#10;JPZme2V+Pq5vbu3PaO8tElXNvT0kNSv9d7urv0OC9TqrmytknWEhig56zNwu7A7Kvv9pd/nfB5qo&#10;xV/KLbIjkBqL3tJug5hFEqZs6gz5hcAb5JPqDBHS2YClMQalzpDB4CISnLMzGCHJBQspI8ERTcSE&#10;Y7doRrox/BjCINsRG47dqmw4QoKTilRzMBOxBi9oyGAqmiO0+kQ+xciIOPfJYiji9CeixOgsvMBY&#10;bo7dJs57RdGmTwaW2dgJPbAPvaEJxGcDW8/6wrudEXN0iZO7LavYsaJfeM3dzExz6AjX8aHR9vY8&#10;XG63H4/enY/fWQWECw5tNh3NjmS8Zl9it7t92I51em3/g9PU/1n6xpbMT8L+b/5pWZkvDfrGnip8&#10;snpgd+vDY66fE0tgzf8zt+j9uvl/lEUQe2BmlhXLV1jYnt8D66hsE6139oKXfr3DTsY6YKY5mC78&#10;cuedK3e345D/FS41fJY7UJ/iWZk+uZlu8/k4+ri/OR//s5t0b1ZvVrMXs3bx5sVs8vr1ix/ffqUC&#10;o3Wkfe1QIZwEuJH2082Wtjlm7XSD7NX25z38jHInceIgnWaFm1GNh0J2dUk7GjtosLGhf9dHzS1a&#10;YdZoZdfyvKNmv/voth3ZLci3N1CCGH5DN6JiBx1vVowjm57TyU7EXx5hhxQug8m7Wdngzn72pjho&#10;2qxgjy/t8MmbFXA0lp7eq8wojdB+jEc7oXnBrzfVG2Mup3uVmAnfq5ic7pgJ36koTeFblcjL523m&#10;25UsYXbTUr5vkIc51iHWjzRlIoRVv75vkHuS1Lbhi/cBZGk4noDaaMvR+/l8GxCssP+zdPGLgG36&#10;Ejfp6uBXB/8bv4cdBeqk22HcBTfbF7kd/b0n5qf/IheDBppHUCf0CYyKeWfOl/sVAP9MC0CzPF0B&#10;Tvz36okUFcf5TXoimPAj2NSYg/A3wu7yGTyRJWI1jZvgHWKatMkO4YA/gyOiLP+8vAwBlfZjfFF/&#10;pCMypzDKmAv3RAjAzTsi6ZZUP+Ti1/RDoLSUH+J8B78rG/BDgrF6L8U/uVPjeVU3pLoh37obgknY&#10;LgQO/TC+wjO6ITN3aray1ct6L6ShaDbjh4SAOQVHrH7I79cPwZp36oegUAL8gef2Q+Y4aidvuEOY&#10;pnBD5jg4NG6IT6j1VvgkPMRkPoCl+UQaEDGLf3R8yd2QOaXexEw4HmKSVGxoHHdmTt2QmAnGe8Bd&#10;zHUNMZPqh/w6fghZGvAQCDzlh5yE+Wl+CDEhp9lbq/c//JP7IWBpPevqiFRH5Ft3RACuckcExeP7&#10;VeCReAhDQVqEcNJ4aaZ+R+a3n+bSRON/uEHi5/2KgpwdLq83jxwxv0kUJIQ59nfULTJRjjSZCr+E&#10;fikKZ/RecDO1Iei9G4wNpXE/rHmyY8EnuR+UBxqDE6cgiB8KvX8ivA+q6Rgz4d6HqXcZc4m8DzOG&#10;uX/CvQ8gNtcJnKR6H7+S9wErgPcBraW8DwsVe+BCdT7sZIozGe5XnNaLsY52MOjqfDxyKq0xIF89&#10;BgROtXA+eATx052Pmbsht1kiZwgjpp/1G6p/Ss6HrWHBpv3qfXwv3gdwjhj7yET4Pd37QLi0dYKX&#10;i5MzGNpNGvDD/Dszwyd5H3TwESMOp96HLYLGvQLhfQxjH1QQI2bCnQ8TUBK3hHsfpkh2zKV6H7+S&#10;9+Gwj3SqqvUYBr0PC33kM/dcvIjVLAy6eh/V+/jGoQ+6ojMCwXkU6i8m9+sZDuPbBcaFgUMmE7PP&#10;ZR5JSyHntBbMArboEZEnLQZNM6ONZEN8je/T7zb5ijCbEh7uvqktCsRE4cW3pW1HS0OCF18bmnZK&#10;S0yqXXx9aFHxLMmLrxBNi2ykNC8eK0hfTPLicYINDsQUXpj3AmbfNhSAkOijSGtqJuZKj1QnRVJT&#10;s2wVbnxN7mY2DSyhSS7+pjGhnvGBAuVchw6slqpZcPlr4hd3qy+XBHgke8nlP1VUKe5XX6w08Ysi&#10;d0oXZZG7RmsWHYYGSWiGz0U/x5006R6KWneK3ctid41m9+K6GHMJTsK+qLxJaPq0pctVUoIXV67b&#10;gNvYIE5ujaGagEle3PCbRpHXSfE7rWGy/h3mpuQoEhXwlprARBG8ZqVIn1yRIDFT3C/VSVEJr4WO&#10;0u3i0tcMVVTDazWrF7ex6xPYVAh/oQwhcalMa/zuVCfFvezNQhGYqI03nSwVsxDl8ZqZIrEZl/5s&#10;otkYHbsFJTVTwiQTxi+q5M0n2vAW98w0U2WuQMxz/0lksWvdFAqYKxM1rdqh/QuYYnooEcwcyJqV&#10;ok1KUAhUy6VmZ7SdDGRtq3RzzhWwaujerJRpIN+GMcPRd1IBmEN6qpUpQJtkJqb9iTLI51wBHcaJ&#10;0jKugKmmANrGB2E0E9U2xEXss4miThw/cG6INky3bcFVMMN1RUmpiftjmom6WgKr7b8K81e4cR1k&#10;8x8AM/T88pRcFXlKro0s5e+j9B33hZdcP/m+F+toWawjxIkXanNZrCNkwRXypAPcML6yfafbDwop&#10;+ejJ8+STWJ6yWEerYh1Rpm1hj4p1tCrWEZUXK/t6V6wj3DFayrNYR12xjrpiHXXFOkKeZ2mPsjoC&#10;VlVYTuLkjhxoCbt2PS8MkzEdPfgKEVAAkXsULaoQgcJlnByyJXIfSRSTy3IVEBuRezg5IsfczLlD&#10;IkSuFkDE1V6cnPa4RI89rD2AjPnL0n5Um928oHb35GYcVx4sU+ry5Gac4ZuiMHmLPrg+6zdF4bCI&#10;v0BbS+oD9o5ap0807DqNHaL2gtQxbRPNF1QtY2IXTXJqDpG7kR4wv4sXXKdbVdOY5vkLw6UuMduL&#10;F7xdq51eyTuQHFB8gf2XIiXUCxFfcJ22eSwYrnGnpaZd/YQL7KS0L0hN02aK9IDdkvaC1PRwqUtk&#10;//I+0KbIfEHvtNT08E1RWCXEF5ymUZhJ6QMWC/4CbWCoSTbiJCVWrBniBadp7EK0L0hN00bEfEHt&#10;NFYQ8QWn6XCIEGkaC4l4wXXaHjkl+yA1TZsGapKNcku+IDVN+wLzgt5pqWly/c0LotP2S19U24f0&#10;RVm92JGRCPpQEVeSB7sM82W3i8YXexIZpEoIsSXFaLeq9AT+6Xi2BN6gNzOLQIKnJ/BPT+isCUjw&#10;AEfahINje1KWsefsORIOQoT2CD/zaZdx3wYj8G3zT8/RRaIDFc63EeCs/TTwuax4TCoFtTGsi/6T&#10;/uk+PSEXGYQNDD7LEfCxJUQTcoQd5kjDEPNEls5NPICI83SNNR57l44qbGDI5rMDOln5gqf5xgFF&#10;NtxsTTH1o0uv4LxIgCMbbvmOLqhwHTSRN9OFE0d+eMxdrdkBKufa5L84c/NGXmIzgsTJjvJmNF3B&#10;3ya7zEsMYLIhC7UAvNX6p7XellAFcIMvkjO1dmJHNvDiLB0VYjF9sKX2VLU3bgmkySr3XZzfWH6A&#10;ZnJ0tEcm0cEdyZH5+WmSJ3MWDtw4y80KmKbR3DetQAAcZ6ka2vFQD7APyXEDtFxG5wxzkJ/z2AAf&#10;57/rTJhirHLtA8Bs2xdcFW9v/mntbuoWa+C5WX7AmC2/4FF6Pv5p+c18NM4AP8DMjl/+u3OC/Ukf&#10;wMVz/aV6qYbOFnJVDX7hLl1tFgM2BQu2lpy3g6Wrc08DM9c+4M2GHwDlPB0WB/pue5Lecrp0A3K2&#10;dAML8srJrx2YWIA6G37TSX4UdThap/bRtJbrL4BnSzegjw56MPyA2OX4EfZsCAEuDxA6jcyGHIsJ&#10;HRugKwCYBzg62ZBt59sYeYd+cFze7g4b+y7VlDQlskJxSRgrD0LQI2R/vcq9hZWyarHew832wy/X&#10;6/sN9gcuWwLliqlYL21iokAXM0hEVkUNdEkdbWFsBzC2Brrc3a7Px384G9VAFyz+wS60I/8a6LI2&#10;15HVQJcrNwFf1ECXIAm4V2EEYROSPvyugS78QLoGuvALHoGBBQOqgS410CV1PQFtkIKRZAMJaLtX&#10;RlkDXZwXmJVnDXQpkRIB+WVWR6BuISUAjkJK7sVmtYkDzVKexeOoBrqUWEgNdOFHvha7q4EuFAUx&#10;ws1fOMyugS4I0rEY8UUNdEFsQG8aCHnkg6cGutAFEHFUSQ10uaiBLubApQa67GjC8IdDLn6lBrp4&#10;gfinFUwNdDHWYoWBlEl7Xpo9iayBLtHoqoEuclTVQBcvD/90ASw10GV7kVieaqCLtxP/tPZSA11M&#10;MIsVCvz+wfCWUEuTpmi6UXXRAXQjf0gPfKGLce1t0viCICsMXDGlQOpdiJs97rm93u3/MR497Nf3&#10;5+PD3z6u95vx6PYvW9xp3jUz2rwezS+z+ZKSc/b8L+/4X9bbS7A6Hx/HgEjox2+9Eg2CTKIAHRN1&#10;9uwBOq2PHF/Z8Le+Ek1L2a6mMG8IoPuiQjSUxU48EVvGjzAR2Raw6QblLK6RnW5ikTgRApYCUacw&#10;4oE5KiOOrmuMOK5ua6kkWsQh9Y5KByS6xsH0jrLzE3w4jN5Rbn6CDwfQTT2WBB9RdgYfSzISNWdM&#10;in+KExd2M6G6J4k2UZR1UImpq5NixcXdNIqYKD40sGophT7Figscf1daxUVONSRSnLjIEVWucOJC&#10;p4onCU6i2AwVwEhKKqo1k+IkZG6qDSRkTkHmQVBUuyPFSYgc1fXSbeIiV+RE2QDha1QrJM2JS1yx&#10;cQJjGSfFOAHVMqplunuyyMxS6Z6oMdMq/RORN8hCSPdPlJgx9ZYTQhcVZnDVp8JKCF3RHwUj97Lq&#10;qO5EwhJEhRltShAFZpBqpLDiYtdmKRF103TKmKE0sr7tqDSStFBRXUbnxW0dN8crvLi1Q07pLsra&#10;MiovLvns2aeIuslTcsvPU3I1ZCkptS5IOU/J9ZGn5PNPnpLrJU/JdZOn5AMjT1msIyqwVyilYh0h&#10;gaGQpyhGk+2RiNLJUxbrSBSlyfMs1pEoTZPnWayj5ypPg51WYckGQGv8/Msmulz4PJLoIAgDnZND&#10;AUjC0Es2IFeMk0O2RO6TRmPuMsUbYiNyn1wSkWPcc+6wWiL3uUExuUzvHi7ZAP+f8x8u2YAcE/GC&#10;6y/cObj4qXM1JICLF1yPG73LMr2bwqepzyHJLu601O9wyQZME7xJLrX0Ap6W1gep4+GSDZg0xBdc&#10;p/WSDZg7xAuu0/pJNqYQ/sJwyQac7YkXvF2rncaEIl5wmg4JdpEekPonXnCd1ks2uOsQfHGU4ZIN&#10;J8VXhk+yT8qvDJdsQKQg70O6ZIM18y9I5CfnjvL4yaukz/VJ+ha0s1OU8znxtf7vJ+DeKaH/s386&#10;DNCRDeV/W5MYSP+mMj4YjwPZ3y5NcCD7DxtNw2wwGd+2bCCVmeRFTfNTkReCf1ph+JTigQRllyI+&#10;QOVS9PwY8l/yT/dFckuG20ULOKjy+ZeNy/UL06f/lH+6T1LcJZgN5Ri6NGxsZezM57n4p+NGcX/U&#10;gYF+UiUqkA2YBtU/ILIBO8MmwZA1YWnxjfJP1zhPN5BKbsYcPotthegshlfFhA9Fl1wKZPuw//Du&#10;1e1+9Gl9ez5+a/5zcmVkZ+tm9vL65upqs317c3trPATcAeafZgqtSZuZpE0MlQgTNjPEc2PCswmm&#10;FBqWzdLOxj0mPKXhT5hwn/T9RZgwCmY+jIhpDhQ2qUDugxoovCIkKMGI71ZtTlGCESQbtoooXZ5k&#10;xLeozZyArgQjTFM9IwIjEi3i+1IcYqQZQco9I4KTEoz4ZrRpCS9LtEjAws2EIMoEK4ELm9tIU6yw&#10;8oZGWTA3xYpLHMWW063iEieIPd0qLnOCYFON4iInmCjNSQjd1HxN8eJSb1pNVkLugJyS7TqBhglc&#10;TAhLQMNokcJLCN4A1ileXPCN2i4heQMPp3hxyTeavE4AYgIFU7yE7E313oTsJURsENQULyF7bV6Q&#10;GHGnzQwcHKOa/0k9SpC4U2xCgMSN1keBEtP9AUl5iTrk9l6AhLwETKzzkrJXZi2BE7eNosf/z97X&#10;9th541j+lYJ/wLZvVWwnwWSAQaOnMUDPIti92O8V24mNcVyeciXOzK/fQ4nS5XnEF6XtGWCz1V+u&#10;08WHkkiKeuEhJfW3LtP/q8Df0EXxNYI57hj5ojjkZe3++jrQI1chjzwzVSHvL0849sUXxc+lBrYj&#10;e8FnTUn0FzE8XiT7Vmrd42V9zjV678uLZB/ZF10MXz8P7IsrkLfa6E6/cBlkxtgu1p0xSgWdKQm8&#10;J+GKi+qPX38dTCEqP94ehfJ6RZJv4VKvVyT5Z4FXpeLjN61cuMfLSv76FFg9XffeRKssXfX290Oc&#10;MQrweso05mUl32vve7yst79B713roqvd03WgRly4mH5FqyNd6cb7JGv1N+21Akf2lIApATrXvCj5&#10;8qa9++7wkkJ1U6phv6TQ36S6aWFYjxfJHnsOv18k+2fBzkRuf2aLoR5xjL5Q3USrNiVYhptdqiJ+&#10;056498Zo7T6Ul9wZzN7ftNcAHF5UOTwcI1UNv2mP03i8SPbt9RDH7imJ8gbxUdfuKYEy7hfJvj1F&#10;4vVry+dQ0iS4BP3akv1jsuR/Z7KkPXd+Y/WThsJQCsxMkILUeqiC1LqpgtTOl4LUOqyC1HqtgtRO&#10;n4LUzqGC1C4gBem+tuiwnHOlE3NBuq8tAlUVXPe1Rfiqguu+tuSOaPr+guu+tqSg6SZXOmLnHaBz&#10;dkG6ry2CYxVc97VFtZEKrvvaoufACq772iLIVs6VDuUF6b4npON5wXXfE9JBfeGKKMEm2uBQkr2H&#10;3mK0waEgOwwRF60x2uBQjh0WJuQj4rWEZFGJ24YzYTpCHobeD6XYYRNCHqINDoXYa7QBQjW2OzXa&#10;AGUP6AMd7wwJrQPm+G39QATWdWpBxxyjDWR5t1/UcIMTapbSF6rkGG+A2zf+Qsc9w3nLuFGKj79Q&#10;VceIA4m9Uq905DHk4PSUkRk15uD0lBUuM7eZ9wgkOuNgjcusbF+EJn5CQpQdhxZ2PcewA9yI8xc6&#10;8hmFXnsF07Zt1MCDE/YK9IWOfJYJdtpgnfvQA5vXL0WvqQ3VOQBMAY4FRf/5Cx35LMLs9Ip1LtdN&#10;oo/4wYgT5pztlVwqtS9inWNXQV8MrxbrHEgG+kJHPotOO+NgnctFUOtV6NzwvCy1oYWok1cjcIvC&#10;X+jIZ8nstVdANNhx+O9GkM7hNOgLHTmuYCKdI95NX+jIZ4Fpp1escy0NfcZ1StgG61zfTjij3nD4&#10;BescD/s0ffRUkQ6wkV6jc1rg5IRogR2HXI+IBmdhZmccrHO5BGlfxDqHS7NtKDzijMuMaBxAndMX&#10;qvNZYH7tFZwgfaEjx8VE2AbrXJ4wk3HM1zOcNljnit844/kx00aX8mfAmORKRGBMchkjQ7rAlDo0&#10;o/uKS2n5y98ZwqGwrAvh+PP47ezkSgnjLslwRtkgk6uURjZsdDQ2fnuj2EE1MjiMLrrx5/GrZDgc&#10;C7eeTwXJjj+PXyaDc9/hNrF2g8v4VW7doBEHTrnJ/kM6N+1lcBm/nZssi0IGZWZ9G2QVZkg3d3OT&#10;Mxobv9qonFNFcGOGjT+P30HWh1rAseTIB2ZzcRpMxq8yU/ym7LLSkSqeDAH7gq4LDvHXnE6ifOje&#10;NXZFabu6vdA7ztCY5M2BPX7dYZT906W6fGxD8Wyl/AZdZZ8SZRAbKCbPSUFtiArk8lN3VzmKk+LV&#10;cAuc8xtvbmB1SPU26BDpzOnUXorxXmO/3eQyNxDDjsdvt2dElTpd8V7QfJylejtk8Ct83vV4dKUa&#10;h57CTnNjOvo/fsc4VC6F/BBh7uOt+MmtyoZdIcqsdLmPv5aIv/Cr9CFR80aX29W1bvGrtz4Qbd5r&#10;V95pbuMtxqGb32q+IZrc+RX+b9IVb6pc6HI/OZCac785zGT8qrloEnPuTBF7boOYR4PBZPwqM3kb&#10;VWSHd2myuXut8OcTQtc5na7N4JvRIQbd2kWUuaDruq3WBMSOlV/ugwZd9RLSpCt85M1cx/PtFOLR&#10;Xc5YqlO5yD2r6KOwqRu5jdywecSbO13hIyddscbc6NpbramITe/1T5+cqtZexKc7vwOK+bLh7PZ8&#10;o+8ulvIbdJV+x1perAmIU/f+FWsMYtBKV9jBoKvaFTxDs4N8XiJe3emq8eojd9WahZi18ivGoQfc&#10;ai+JuPVm/4avL/zLePGs8Fc3832qfO1oRz5nvmGT+oiif0TRf7h/+9Mb1HDplyLv7/7pl4e7H98+&#10;iKcXwPoPd6/+4/t7/Y9PHz/0N4rwj6vffn73/uO3oEH9l4eHD9/+6U8fX755/fPtx//x89uX93dH&#10;yX66u3/1p+unp6d/kn99uL97+fpjgqKHb1hQ9G1v9qVR9DffYE8qfugFbtcx6guIHm5CIPTif/q6&#10;91kQeoEWN4djIQpoYkZRBZfz5kpbs0TY5kwilwvWXUPg8sBSakicnkDekyDsCRzYJFribbbLkOge&#10;IVx7TAgPtRnB47tMvfAe7n25a+N7TL3+G5ughZrvMPXqbyxZjRr9xO9n3MrBDHAnJ6qP7+TUMNBW&#10;dCfXh50feDvNhdfYUj++JvfHL1aF2dtd6t/evn999RwxArg1dad/fv/9vf7Xxw94fu6HT/969+r1&#10;d09usRo0oxTfd/Xju7cf/s9YKu5+/PHqN1jt7/efH+4/Pvz19d3PV/KP7568Q3daG7e/Yg51VztI&#10;ZD48lndr0pli+Lsz9ES0ou//xmUcC8FxGe93BF9+Gder2tOL/sryuo7jjrEb13/tOi74Zwd5+rtW&#10;ccGculx+1zoe9ORxFT//V67iMLN4FR+rc76Gq/lgrR/r8/jtVwX+Sv+4hv/x13Dsl2kNb1cJv2cN&#10;F9OcK/fvd5ljXX5cuv1T7qv72094z7cfdH++ffv+/92lG7d93dT+1+uXD3ix5p3sGdspyV+7r97f&#10;/fkN6F7/0/393ac3r29fYTr2Mxh9IP8R7zGNfZ6+Gi+mS9gFS/dlSZer15bePquVjDX9YKD36Hu2&#10;tzSFD1AGeKc+wqgx3GEnf8/3P799eH1/9e7tz4jvzyrEt9+KxP7y/lUb58Pt23f9320N0H2bSK3v&#10;2PutzNX9HbbPWAx+/f+6Cq+AnZZNZjMYsjvo98Pf7l7+28exDX75P3/931OiWxb5zQgnnoBBJYOU&#10;uKUYJO5khf3tt8Me7TPs43xjrjV+mg/MYhDzJqTl9nbkqL1VsbdFsrfrjVkKu8kMmNjLoueSJ7ly&#10;sZvMgIu9Lnoh1QNWLnabGXCx10StOubKxV4QnSQndRULHNWUXMCFMkYCNhJCv/CRnOK1N4KQmTQt&#10;a3rtDiWHIA/N5WNFjMKn3rAoHSTiY4Uc8bFS/lrK9jrjsmJuFVbbBZc1Lcr4CNgcUj28UQneZ0ow&#10;GJWABSZNK0a89EZijZMkYmOF7MtYpm3Jxso4YGNFHJggVU4I2GxYMuVnSGLiaoBUVTeYnJSQEbCx&#10;Ig48BWVgBGysiK99t0VVEgI2VsQnyeVdrZgKJARsrIjljL1yodIIvqKoLkLAxdpwwIUE7PelNmGJ&#10;Vk8TlrLszoisBfvzSWIgFRfrIwIuVrp+X6j4ge9pqPJBwMVKN+BSS5cqHsCmvMlE9Q586xUMz5Rd&#10;sNJJjH3SBGysfNPoigTYDbPnsom8eu6+omx3FSlPKnqQU7Lss9atCnKe1s5zSmvuOaVVS07JyslG&#10;tK0jKoqQtk6FEXJKu3bmlNs6wolu05YEDrFndVQsIe/nto6oaELOc1tHArTYGxEVUEhbpyIKOeW2&#10;juQYvNnPbR1RUYW8n6mOcNTZjNECDiRH+FE6Fp4J56U4yxJOzpJDWEIeRmkP1XghByGnMK1NTTnU&#10;4sUQhXwA+pYY8KESLyxMyAdWdCXn7I86y/JQh7fOsjzU4dUn/M5xliXAXVacdZbloQ5vXdNZo9dD&#10;v3WSJVyk7ZJChJOazvCU9IEque+AYYiLHhBqog9UzRPcvn7AiT6yZxdFxwmWcJ+2hTq/El6UPhh2&#10;HRo2nCl9oIOeeSbrGFjTdXIlXCu1oIOOcyuRlWU/qFMr4WjpAx10nFkJf0sf6KBnnssyaLhd+kA1&#10;PeHm6wesacVynifGcP2ANV1nVQLrbLukmRrnWZF3bYE1rTDP84QBrh+wphVLfp646fZBnxefAU6R&#10;MzLQKThWyHAugaseilJHUsW1lGzmPI541vglZjMHcfx1/DJVjiKX+wrM3bKycacarny0NH57i+qa&#10;YMb9cm/8dfwqFQQlLW5R9VMalDN4jN/Oq6+OW0RVezud2uq5EuVi786j0GAnKoyhE2EZyWTeiXrE&#10;PxRmJxrR/yHo8dsF3ge3Q5OPv7u2nKYrN6fRFT0f/WHyjRF9mUBwC02M9inO0R9ZrAIg8febLyw+&#10;VpmO8bGCYV9iHm23+8VjHprhfpKcK4p5yHojMQ8sVF8g5oHqop+uwLI1cQmL8JH3zVVvzF5MY8bN&#10;w1HAxJ6fbqRu4soFO4yKC1zEJGkv6a1cIJFJEvTF3jWgrLbXF/irios9ubZ6xGtfKObxTC7JHOla&#10;8UZ8rIAjPlbCX8mNqNMfK+KIj5VxxMcK+ZmUAXfGRVIO+mPFHPHZkDMFPZ5JDcO1PxT1CMZFUQ/Y&#10;l8vHyhm1Kj05S6r0NJ+Ij5VzxMfKOeJDcvatmQIfqN/sjovk7OuLIh/Xcr2/yplCH6gL6smHQh8t&#10;hufw2ZAzxT5aTNHhsyFnCn6062OHj5VzoC+KfrSq1Q4fK+dAPhT/8MVM8Y/AnOn5wICNlXLgfSTh&#10;dlqzxFHWQVEEJHDMVAs6YGNl3F6QXH2YHBOr3lgR+5ZMMRC/M0sMZO2LHCiLvlDdZ4mkOFxq+VII&#10;RGL9DhfrKyQ2tGqJIiABFyvdgIuVrs+Fijz77uYQ7PBGROWdAy7WfCWms8pF9k5TR8HcprLOARsr&#10;3ojNhvlKJmXZHZKwwBfWYVHIInB9skOdbQWTm+o4B66YAhQRHyvmBoNY7Y+CEhEfK+dgiaFARMTH&#10;yjlY8nBsL+VDYYcbf6tDAYdoQ2ldRbCUU5Ah8KJcr9nfolBgwfd/Ug1pmsaNv2NC5ZsLje+6pGZI&#10;ycZK2fcXVKA5ELKUHbk05c4JqUZwIfE9hlQmmjT+VJeXtiZJYDpS0GDSBGysiIOTiNQ+qdhYEadR&#10;osdiy1L6xYgziSJLjcVtUlZSynVbWa0g1GZf6RiZmoAUUNwdFgHpCq48aTIJyKXZ7rD2tSW3bLtc&#10;97UlAbVdrtaJ5cKiw2hBuq8tOpoWXPe1RQfVguu+tui1o4LrvrboEFtw3dcWHWlzrnSyLUjtSlSQ&#10;7muLjrsF131t0eG34LqvLToKF1z3tUUH45wrHZAL0n1tSQGbTZdBx+aiA/vaolP0whXxl00oCN4R&#10;taHRCgpyKPgMgUlQPoyYH8s9Y1EQ+hALciz2DHcv9CEY5FjqGY5c6EfYbwnTHgs913CQY6HnGg9y&#10;LPRcA0KOhZ41lnSeVa2ccTBQoIaEHAs915iQY6HnGhRygjitMWmlyHOMCjkWetaakecYFoJXFLkN&#10;VXmMCzkWeq6BIcdCzxuFt4H2sSPXelnnGBpyLPRcY0NOh0LP4lnb5Iut/VDouUaHnBCqt+Oon/w+&#10;FnoWbye9ivEhx0LP4snaF/Esh+lRr3TkMULkdCj0XENE5GFj20aNETnBrOmL4dxi7wbzpi905IwS&#10;sdg4KU5LX+jIZ67d6hmwPbJf7BTeZp3LdZvoY9ZpXNvAFKI2dOS4PuvRR+cLBgVpzdLzxB04X7DO&#10;5b6s9Sq2dmSE2V7JzZh80YscdOyN/B1NjaLYmKb0hY58QiacXrHONwpvY2JTG2NJi60dtffpCx35&#10;BJc4vWKdy12VjBz3UaE+WOdAt/Qv4pUczsP2SstHnpPC29h50Rc68llIeR0H3A19oSPnwtukQezD&#10;7BdalvqMS6Jo5HBQ9IWOHPdB4Resc32A/Yyrn/AL1rm+sX7GLY/5olvkZ6DBcLEqaDDcCcuAjmgw&#10;SSOBEQzUyOXPA5rSwTZKhjNN79r46/hlqjH5xl/HL1FBixu85gIxeIxfBQF1G96kKsBC2KxDFIgY&#10;Zf2SCI1QDbWO/oxf7Ve34oKX1rDt1/UhGEqpCnnpfqVoUfGxRfFu3cMV/VK8XkXVJVFR4WoDUi36&#10;1Sd6MUQlKvTTmpuA2aG88atK7EQDLDP+OH4tUWEzjVEOH8OZDgIY7mW0MX57W90J5TR9Qoz5PL4f&#10;v51PgEJzibD4ZdNBWRWSVFMpJo2aXUXVJVVRbZnBmDS5sWgOeTUBcS8hGsydn07m3F50l58bjBLl&#10;1qBdL4h2bOawUAxbeUQu/uFL2EjMd0EuNtv80shF3NN0F+dAF7FP+XLQxfZgcz9PWWCivV8HHscL&#10;pKN/80LvusV3227NcrF3fn4AEwehC5MWlF2Y8BWf1xOsq5NJe+h5HQ/fv3pM4CUnk69aCHTpCV+3&#10;ekwo4PSVL5RDpMllY2WLOD0wKUtnqFSDL1wKKQHq5LKx4vVD3hRDithYAQcGQ1GjiI+VcXsKvW+X&#10;rFVRnCjgQ6DFABEgM+yicl88VKshQExQLCjqjxUzaDytU/SnPQy+ah3XG9Rnl4815YiPlXMAppMt&#10;wZRPe1x87Q+FdiI+Vs7tYXGHj3UVER/rLCI+Vs4R2JD8xcmdFrhSoLF7cqZIDaDZ3vSSTc5Fhr4j&#10;pdhMwIeCMoF8sCu7tBX4QQrDRHysnG8atH3xPthzXtqK+JCcAz5WzsG8wCnn0lbUHyvnYJ4SdDFw&#10;8YRdjPhYOUd8rD0H/gee7TKuiI+Vc6tAsvpDudaYNhbIBzPuQtNKkDh8NuRM5Rt8N0YYxsAMCcTo&#10;I6QIxBjMCty4XkYVsLFCDrYphGIMBmVlHOyZcDd76U0gY0Yx+nOCyi8EtsMoRp/P70YxBuNiFKMv&#10;HyqwEPGxthzMdXmPYtoy7N3zqYRiDHyPPL5Y8rE+I+BDKMbAfAjFGPGxPiPiY605WLsIxeiLh0CM&#10;ERsr5oCNteZoVFbKAZsNITOK0dU5gRiD3hCKsSEzl2WLQIyBCRKKMWBDlvzM3c3JHfa0wICNFXEw&#10;0QE3KNlYEQdrhOAKKj7t4cbZ5cCBCYCgZmQt2XcYAhOo+Vg5R3xqOcsrW7YtbzMn4f4LTXByk9eu&#10;poD89UZC+heagA8dASM+Vs7+3JJA/aWtiI+Vc8THyjniY+Uc8dmQM50CT8HZVm5Jp6B9lLDE0S80&#10;wZIjofMLUcTISjpkZEUdHXDpJLhgjOwZVmLhtmMZMpTOhQVXq4CC1Np7QcrayPpKZ8acKx0dC1Kr&#10;oYLU6qkg5ZmRDmtfW3IZbUw35bqvLTprFsPa1xadPHOudAAtSPe1RcfRguu+tuhwWnDd15Zc+28q&#10;lk6sRQf2tUXn15wrHWML0n1tUUpewXVfW5SiV3Dd1xYdeAuu+56Qjr85VzoGF6S8SGUug07FBdd9&#10;T0ipfgXXfU8omKXNCUNH56ID+9qig3TOlc7TBem+tihHsOC6ry06axdc97VFJ++C674npHN4wXXf&#10;E9KpPOdKh/OCdN8TUsJhwXXfE9LJfeG6D1E/QjOxUUY4/jwQSyuM7ADMhByEfoTKHXqGa2GEQj+g&#10;Aw49A/TgF4S+nc5dmOEBkokZL/QDTuDwZ3DeBkgd+1QLatsAqWO7Sl/ooOOqhSegoOkLHXYCUj8A&#10;MjdA6gdA5gZIHQhr2ysNMyeVC08HQOYGSP0AyNwAqWN/S71SlScgdURW7BeKXzlPXN5qJQdA5gZI&#10;/QDI3ACpIwZDvVKdQyAdOuT0igGZGyD1AyBTNvEyPdDZsA3WuQSK2hfxDAfG3I5jA6SO7TF9oSPH&#10;/x32inUum+bWq3ieA79u29gAqYOEvtCRx4UMT9g60xfDucXeDch3+kJH3oOcrn9D8/SFjjwBqSNa&#10;Y7/YAKljW01f6MgTkDriSPSFjjwBqWOI9IWOPAGpHwrpboDUIRTbxgZIHcKhL3TkCUj9UFF3A6SO&#10;fTi1oSNHaCKydgievlCdJyD1Q2HdDZA6VGXb2ACpH0rrboDUoVxqQ0eegNShZPpCR56A1A/VdTdA&#10;6jAL24aEAtqWIfZwiI7RF2rtCUgdu3n6QkfOIHUC28Pk6AsdeX+Ax/UMMD37Rbu2l4HI3XxkWYcq&#10;u+2Gvn+TjJ7neruN79/Efu5Qa7dVAujfxFZ/KLfbbtn7N7GXx5QgGVy2c7EMMDn4GzUAuSKP5Iaj&#10;AX8ztnTJng5Tir9RI5Bcs7AdtoLT3Nbhljv85mAHY2MnF9rhNzz7gRzsk0Byu8w33e4+J40Cx784&#10;jQKCkKmHEEdvM8qjEGQV6EbXBop2/CrMG2dCEOUYbt2W5US6SyqIep8KIpypy47rZiYHNyvRFNUY&#10;+/jtMhhUw8DGX8cvURWYa+VVIMYHVd57uWOEHEDcFT36M357v5QKPylVn3oVVTetTaocrS/RB/S+&#10;o2AwJUavx2/v/aDKe68GWPRLIGXSYsGrUxVSVV6VHvvJYI+qspzOC34o06P2C8DTDarccFSoBfK/&#10;azEnUk+TNzfcVt5zpSpkpVSF3AdV3i91/IXV6BA3qfIxdkUXE0OJClveMfi+gBb2rkRjbzIm6fjt&#10;k7UTFbrpRIUZd6LCijtRrr1Ok5tnX3Nymi7unAa7FvEv+QRVo9siWtalxwyXP36GC6xxyXBpOw8/&#10;wwUP5/7l1duH7+/evn/43Cdzn8pdPSzYSXnB9kBSXuZh+fNeKG3lOZsTJEiGiVa1Qtu9NUuCDfUM&#10;aDVI18IE4psUgPm9uVqZYCyTxGdigzYNarIygWOZTDpkZekKNhKTRJAvKxMcRydFB+ouTDgm4zEh&#10;vBOQeUBsLlwI7+RLhYqq9WSDlY2VbsDGSjdiY+UbsLHyjdhYAQdsrIQjNlbEgr1a9SR7gKmogA0B&#10;nQI21nwDTclGYjYVsLEi7slJi6YI3RSYMMGaIj5WxiiO6krHCjkwY8QRLsMCjceHoEsdoruMS84D&#10;UzwRHyvmDnBb+VgxA7Lv9sfK+eT7LARzTH+k4O1qPQRIivhYObdCrA4fK+doXFbOAR8CHXWI9yIf&#10;Qhu1NIy1P066y8rHyjniY+Uc2CG28hc5R3zIZ/iOkDBEmMmevuT0PW0smKYIhFxonkvt+lU+BBfq&#10;6SWLfHBguPBpz+06fKw9B/OCkEHtSWOHj5VzsPBZMUfdsWJuONR1VNaanwtu2OmNlXKD6a5sSMi+&#10;8yGUjz8oynV55s9RgvUEc5SSXRoEfh0VAXmC7lgZNwi8w8bKOGBjZRzMCEp2CdhYGQcOg7A5geOh&#10;XJfAMRMaJ3A8lOviL+oEv4m6Y4XsGyDhbaItnBVysJ0khE0wPaHhyzQP9raEqen5VsuMIDBNxMe6&#10;i56NtvKxbjlY1inTJeJjxRxsM6hg93VLMV/7Y+Xsa50KdgdaR0TrIubAu1OuSzDTOdnF34VRsos/&#10;Kkp2CRYJSnaJumOlHLhTynYJpEw1u1/4RxJKdwkWYyrXHfSH813g5txjCYJqRmG+a+aEl6BLUibT&#10;cPJVxikvwU5VimEaTv4WgYtwB9bIWS+BOXLay4I5s4ffx8LbJ7lim1uzXFhUNKEgtd6nILW7loLU&#10;OqOclM6XBamdMQWpXQgKUjt7ClK7iyxI97VFZ9GC6762HgtvSxBnc8LQUTZXAZ1oC9J9bT2m2AjK&#10;b1NbdCDOVZAX3qYVho7HBdd9T0iH5ZwrnZkL0n1PSK9dFVz3PSGuWXe19ZhiQ4fwRQWI/29Wfz9W&#10;Be+BuQRaj5RhCxjCmog4RgKtx3W6pYeOhX4EPlf4MK7WLT0O7kI/sCIOPQOYMIuEPgYiAT9l+V+w&#10;WBrhd1o4Qpd6EwkQC9sqakMHncCwsLuiL3TYiG523IHTK4YtTgxWMnKGLcomSUSVALCA57K9Gvgr&#10;3KlHvQJT+kJHjuvz8AvW9wa0Ht2gNlTlCbQeHbZfbEDrD7XAN6D1h5QTRXtk9d8xVOqV6jyB1h9q&#10;gW9A6w+JJxvQeojR9moDWn9IPdmA1iPqQG3oyBNo/SH1RK6UxXaxEkZ2dUg92YDWQ2W2Vxv13w+p&#10;J7KASa+wOoW9Yp1LpaP2RTzPYQ7UKx15Aq0/pJ5sQOsBMbFtyOWt9CqB1sOQ6AsdeQKtP6SebNR/&#10;P6SebEDrkX1te7UBrT+knsiNqow8gdZjo0ht6MiBWY50fkg9kXvS1kasc0wEakN13u+1XZg1JoT9&#10;YgNaj6lDX+jIkQgYjeOQerIBrUc0htrQkSfQ+kPqiVxSiqwSaP0h9WQDWo9panu1Aa0/pJ5s1H8/&#10;pJ749d8JWn9IPZF7Qxl5Aq0/pJ5sQesPySdb0PpD+skWtP6QgBJB6z8fuo3pB+g2Zoao9ALN7gA6&#10;RZDBsXebvvydgXaaLYllqdONv47fzg33T9AIVtSMqJv43CENDuPXAvvm5m78cfwSUd4n7XkBpMOd&#10;AXqeY+R045UT6a4mJ9JNxnAkY1Tjt49OArXoU0HUnesWUS4CbS4nkuId6FNBhEs4EC1YQh6eblAK&#10;FculA3jN3fHgMX67qLRbhXWqaqatDx7jt/NSLc895vjr+FWqLoiCl0IvK6o+xqLFMQPHfm70Z/z2&#10;fikVNgbZFNRZX1H1SQEVZLz0kFRR9VlfUKmGCirVdkXVpVpQqdXDGLMxKlVHuYWZA7q5xcK2wQs7&#10;yIxKZwf2ZylVP6DOvdiwhfHbbUKlil1VxgsOWWba3EENHuNX7atLteDVlV11q7eXj7APEBvbrOtK&#10;lNupeq4tolw3fXTzeDEENH67oPpSWNiCzlaYVzY8ZZUT6fzKBbU1CZUol0HvU+Wy1LGNzcWQ0ACV&#10;r9uRwxIb7UbU5+Srnjrf3OrVE+ZiU6IiOUDbKzY22vVij6STsVjQxlJ1lO+Qs05/3Ufk9qNOomgR&#10;Ct9YjgdVPrWVqtgmaL9yLQrWE74rt4eDbQ0hxcaoap9eP7LGMYvzPuoszpfvTlSsDUqUezLtVOE5&#10;1RqLZUbFW1CpPgsqrMeiqqJfuvwVglCqwhMPqlw92q/CYevWY5rEMKLxSwtuQaVzvKA6GuFoaZgt&#10;diMfbh/e/OM/6D9akq8cGn/5+PDX13c/y6Hv4927t6/++e27d+0/7n/64c/v7q9+vX2HA0/7n64+&#10;RPbu/dUnORD9vd/f3/3y/hVWtdtv37y+ffUX/ffD7dt3/d9tF4VeS47Jxw/f3//jP8i/frh79R/f&#10;31/d3z1I21e/vr7HP97c3f/nk6tP97cfvnvy8d9/ub1//eTq3b+8/+Mn5uBstyTmtJXKT8yRPQT9&#10;Zcj26odP/3r36vV3T25/ebhrGh3JNHc//nj1mxzV1LDXPByZ1V/u6ZkGMgTLZhg/vdLhIZZmw5pe&#10;rV7cvc0wdcAEG7xJAnClxwUCnSQBF7inSRJwwQZpklwLzGwdEIQ2SYLKsbi9miTXgpRducDRTxLB&#10;l3VXQeFzTJJJ0vCtK5clE8dhY8XbgKkOGytfAUw6bKx8G7LQYWMFHLCxAhaco8PFCjgQjRVwwKUW&#10;sCyQU8C+ligNx69YLWHBycXvi6wGkyQwGao1HLCx4g3qectG6NKUZJmsAqZHZ4J5QFgntOXysSIO&#10;CpWvWThrf7AvvfS5waJX85MQ5BxXML3lSbhJg8nrmbFsOSdNw2w6/bFyRlsuHyvnBmd2+FhDbllB&#10;zrisJUf9sXJu2PyVD2XhBPLhLBxfPhLwnPJp8PN1XLKeTJoGRHX6Y+UceB3ZlpV8rJwDt0Mwo6g/&#10;Vs7+XCdcUUvIWIdFgCKfjdwnXUblWw8hiCRbZRUypeBEvbFCDtiQjIPeWBlLCo7TG2vKgYgRkLkM&#10;PGBjLTlgQyk4PhtC/wQTS6K4Uw0BG2vHEZtaxPTcTMt5We2Gauf63p1q5gazXILAc1DBbKAqucGb&#10;GDjHGT7y3MyqckrBCQyQU3B8C6QUnKg/VsrBhgkh5kufIz7WkiM+1pQDOXMSjj/PKQknUDsl4QT9&#10;4SQcSVpYzUcqv029R3w2rJmScIItJVWtbalXTn+snIPdAcLcps/+akNZOL6YKQmn5Rat3aEkHN8K&#10;KQcn2GNQDo7vMigHJ9g6UQ5OwMbacrCToxScgI0VsS9hSsAJRGOdcrBrp+dmfP/Fz80Eb3PQazPB&#10;toCTbyJG5DF88XDuTcTImnKw4eHUm4iR9c3BHD3m3HhznV+cCc6gJzr4BT2Sa8KL1/APs/zmTMSI&#10;hB0xsjYdMbLCDnapUnrv0u2IkRV2yMgadsCIzoARIzoFRoyssBdEMp3r6ThYkFrJF6Qs/+zVATok&#10;FlxZGSlXq5OCK2sm40oHyJwrnSML0n1t0amy4Lqvrcf0GDqN5nKlQ2lBandBBem+tuikWnC1Lq4g&#10;3Z9bEueYrrzguj+36DSbc6VTbUG6P7fokFtw3dfWY3oMHZBzuR7OyZkrpooVBdd9bdHxueC6P7fo&#10;NF1w3Z9bdLbOudIRuyC1N0YF6f7conN3wXVfW3QKL7jua4uegC247muLTug5VzqoF6T72qJj+8IV&#10;UdLdLLVDzg9ubxBmR2StI4vW7CjsMCU6++Huo0QAzzAaoR8QCoeeMeEwB6EfIASHnrMAoGihjxH9&#10;2HDa/kCFQj/gEg5/zgDYyFI7ZPooQuKcZKkdMn0AAGqdQkw+kuoh00dKAsgwcF4Jv+AMgI0stUOm&#10;jxxPpI0kS+2Q6bORpYYYiNXGzgMwrG9F25wRSApHzhqXcFIbR6xz3EDaXsm+X76YoKXVSg6ZPhtZ&#10;aodMH8UfZVlqh0wfSVVvvYpHjn0tjUNHPuvYruPA9tZ+oQDy9AEYnt+yP5ZeITAT6eOQ6bORpYY9&#10;L/VKR55kqR0yfRSbk2WpHTJ9NrLUwNT2aiNL7ZDpg9vDJqskS+2Q6QPYUP8i1jl2x9Qr1fkEL606&#10;P2T6bGSpHTJ9ZN8mOk+y1DBU2yspJta+iD3cIdNnI0sNwqE2dOTYKEWWeMj0kX2S9ArhhvAL1vlG&#10;ltohz2fnARjO6NvIUjvk+EjIoI0jHjlUZmW1kaUG5dIXqvMkS+34yIzqHJf6kXSPj8yotSdZasdH&#10;ZnTkSZba4ZGZjSw1RLrsyDey1I6PzOjIswdgWOcbWWrHR2Z05EmWGozVjmMrSw07d/5G1S4X45EW&#10;l4dmdPhyBx5+wx4+ylKjPD1MDO6bikButsN2eGVvF9wyVeQSO/yG9X+aG7pkR6dpcGPXC+Bbn5JS&#10;5ylqB5OQxjM3dcmubnloZsggewDmYAdjY3d4AEbAnb+9/4zHXLCLSh5zkRtSSH5gtyPQs5JNEQxc&#10;6vjtSFjd000ljr+OX6Xq/iQH6Ko0hnkPDuO3c5K4ADpfEPW5khPhhgyM8i71bue5A51PIQAlynH8&#10;at6FxNWgIa1uzkM+41cljitQDA9nwIxKdQwlplR9Cs1N+Ghp/PYWxehEM2ODNP46fpWq88K+Mm2x&#10;myj2eRmVhFDQYg8FN7jx+U7mMbeoFlNRdZMpqLo9FNk82qvh1kZvxm+XQ9/wFM11okqiTQjY/Wei&#10;6vZXSF3tr5D6kGc+PtVNwUvPkJtUuc0MXrkglGoexIZWxq/Onq7oQvLDYRWzult8Mcd6g0UW7Nac&#10;7kZTOBElynveifI52LuUe5lufLm/UqvKiVTgBVHvUkHU5V0Q9SU9JzqspsOOHrM3/vjZG4i1L9kb&#10;bQNMORrIzvnwt7uX//ZR/DP9ZT9745lEMrDUvcB9Jdjcfvv6t4erl7jVFeyUJG9cdpAj8cOmB93+&#10;is1k+27eNV9SMzDLZ1CxIVbAU2m97I0XAsbX5iygAevnZANQ56erlQ0m5oVEMEYOGzjLC41gElc2&#10;FuLQIIkOG0zvig0kOkkaktBhA+lOmmBQcG6TpAEJHTbrcyrrqAjL05CEHiMr5a8F2O8wsmIOe2Tl&#10;/ELeNXAYWUFHEqKSuKhH7TKyon4WKF6uxacgI0ZW2N8I1s2RkSwSk1EwNMLyANgVcLLSht17Y5N9&#10;zmwNB9SAkxV3oDes/ZaTPE3gjc5a9teCwloVx6kd14L39jhZgWMeuZyswPHGqc+J0DnBNJFl0sgp&#10;4mQl/syf/gTFwak+6JOVeDA6gt+EVkCFaQMHKWefy+ieBhKXWnWTqtVTX3WHjemFJrSnNdFj5UTQ&#10;mlB3EjWYfWopLA4ntvFAdxJNmJwEi+kwIhOPDJNqy/qzjpI94rFZeTegvNMllndgTYSRCTgROAbX&#10;W75dUtJHxMnKG3BEd/ri6HgRd8SI5B14OYlsTL1FjMi+ox5ZcQs8eJU2ruQvbQV2RKkfvvoJ2RKx&#10;sYbtmyNBWSI2VszB7D+AV1x1Ue7HggKwG6l90AolguQ8rdxTyn3ECqWG5DxZFQm6aB+uQg+25K3b&#10;SZBT2pmQU9r5kFPaSZFTbutoH6dCaSVp6zlKxdon4k6XOZzztHMnp9zWEb38kvPc1hH81O6ItnVE&#10;2ShpPykpJafcnkeUoZLz3NYRYmibUjokrSTznV6PyfuZ6mgfRXUIW/YrrhhEdYhZQgE4bMcYqkPA&#10;ErIV8nFvuQAADtFKuB8hHxfoCzl8sw1TQSJCHobcDnHKGj91DFPqaONg2zFGqeONI23HAKWOeF5W&#10;rkM+RCd1zHGM7RCa1BvDBDoF1KEVao2cQoyfPtBBz6vbdQxcZVZvoBPc1CEcWcOmDrHIGjUFb2/H&#10;UIOm4PTpAx00TlByq9XilfJ3jP3q9v1PsEokGdIHqul5o75ICeAE+kA1PS/q1w84CF0DpgBmsC3U&#10;eCmsC/SBDnpGUdYusablICMzNEZLYZWgFnTQQCsFYsViYT+osVLATNAHOqeBI4paYE3LMaP5sFDT&#10;yHSkFnTQQPhELbCmJWO8tRAPmjVdw6SwrNgu1SgpJEjSBzpobOzNGD47LC/7DBTqlbsYae0SeKeg&#10;0wg3XP48YgpEVhRoREhNpDrBZ4PH+O28VLvTGsZfx69SYSclvPKIHxQuVEUsT1ucc2i0NH61RY3/&#10;DvmPv45fpsojfrKzlX7tUeUtKiKs6L2cjGpJyOmtlqrabqEhdX7YIHR7HXIav11eygvGnlL1fkmJ&#10;64xMBylZsSkZTgsYpcB9UrLuNQThk5Jh/9245WpSlV8gP0MO47fLQ+bjDjclm/DrwWX8kjXqTWsI&#10;R5BrotZorgWdJ7jbSgWik64a6eSWi3f0rdCp7mAKD6RUkhGeqVRLD1YGMsnyEUyy3EA0aFtJV6Hh&#10;JVn3fLtkhR31I0llRkpVmMeYVbkR7U2qgU6au/th/uO3T4NJlitqkuV+YZAVRqRkBUJJqbDFzwxy&#10;NJn7tUGVO8lBlU+BLv9cR12TOc1wtenwuuHkjBS8k6tG5/eR6BH48McHPsAYj8AHnFkxqQje8EWA&#10;D5K+1/cPB+TDSVy9QB9A0afzZyEfWtUH4Qle9raTwpb+w73YX874yY0ELBw29s5UIg2907YhHDkm&#10;F4T/XS72Bk7C6CsXaGZyQaTd5cL3oh4XbHgml+eC5XBGBOlPGomarX0h1MOLoDMEe2i1dBxGVsJf&#10;S1TY6Q9uqcoOWRkDPuDzsUKWIJ7THytlYN4DRlbOvrYI84DtQ8DIirrVCVq7RKCHUyvq5MiIYA+t&#10;NqLDyQo75mSl/Vwiiw4nK+6Yk5V3Axc5nEjgLQrnjc4K/IX/8LfcpU2zBQ9f4uJaJlXAiUAP3zzz&#10;GRHqIWJkBR5ZJYEeIkYk76fBvCXQA2alpzmCPOAgGAzOyjuwAYI8xJysvFvAe7UBgjyEnBj04Nsl&#10;QR6+CVwtlbds1VqdLlmBfx1ICXcFF1sKZi8hHiJPSZiHawEaOT2y5h0ystJuxdRWRgR4iBgR4uGF&#10;7ysJ7xAyst4k8AFyhL3MycBVUtGPYJoQ3iHSmpyrL635voRKXX4VLEuEeAh6RIiHaNUmzEMgI7ng&#10;mb1+FmxFCPUQaE2yRC+MAi9JsAcg9jyDJNhD2CMr7MCyCevwTPAczgpAlTmCuUYAh5tgaIRtCGY/&#10;lb2Mto8EaAi2NwRlwHx0h0YlNwJhy+3k1FrIyAobE9LTGle+DOYanMaltcAgCakQ7Y0JpBBMkQM8&#10;wRURARMiPtawA9dPtS8jPlbUgYCo9mUkIOuwYWj+wKykg4WW8AYRI4IatKqeq+en+pchI+uwA7Om&#10;CpiBiAhTEMwzQhMEs4NwBBEfK+rAgSCH92LTAZ+WvXuZZoERrYUwV1G3lycvnIKxcSXMQNhyW3/p&#10;eYqkOBbETOAZLRl4drDgav1KQcqaSDtgFZJzpeNmQWpP9QWpXVILUjspCtJ9beG6dVexhMUvOrCv&#10;LTqkFlz3tUUH1pwrnVoL0n1tEXC/4LqvLQLxF1ztElKQ7muLDrgF131t0WE350pH3oJ0X1t0/i24&#10;7muLzsIF131tUTJAwXXfE1JiQM6VjsoF6b4npGNzwXXfEx6yBrK1gE7SRQf2tUXH6oLrvraA4Nn1&#10;2nTUzjtAB+6CdH9uAVuw3df9uUVH8aWv+4BN2dlYbE6F2JTtjaWHHBAkiCGbssex9Bih0I/48YLx&#10;EsCDpYelCf2IFjr0jC2CDQn9CFo49Awiq2GbEjq3PdKgY1b2Drfu9IUOeoZ2116BKX2hw46Rm1JT&#10;nL7QgcfQTSnVYr+osZsCe6AvVNlY23tIyBkHa3uj7B2GSG3oyJOyd9gx0Rc68h5c8sCSJwjFflED&#10;OHGdzl8MM49Hjm0UtaE6jyGceCqOv9CRxxjOEwRPbejIYxDnCQqwX9QozhO2WPSFjjwpe4dINX2h&#10;I58ortVKoFz6QkceAzlP2HfRFzryGMkp11f2ixrKeYJZ0Bc68okNW8eBzRh9MZxb7N0OpSc3yt4d&#10;Sk/WcM7TofRkjec8wUjtOGpA5wkhDPpCR86ITgtYPsGs6QvVOTIAIl9yKD2pgL5zUvYOE8G2IXeR&#10;bfEY+JBVg5gQ9IXqHPeKUa8OpSfldrG1EescOztqQ0cOZHzYBs/zjbJ3h9KTcjEovcLdX9gG61wx&#10;feek7N2h9KS8c9PaSEbOOpfkovZFMnKe5wohPCdl7+ACrHQ3yt7BFdAXqnMk9USywsaQvtCRJ2Xv&#10;DqUnN8rewc1QG+rhkrJ3CNnYL7bK3h2KT7YrMlHJoezdZ2Oxxf0KGBu3ctLHC9i6o9jkHI9m5/bm&#10;8ndGu8lpV+hyGJicXkGVg660qmxBhF6D07Do0Znx2zsvJzUQDXMZfxy/SoQ7hZJIjgYgOmK8mJOE&#10;uEpOWnc077j6w6KWmsRU0N7UzejN+O3jU5+Ui1Ou6MEq75WWnczFKU8slZJqt7SlqNr7QDWVXAyC&#10;Kh+gYFKbsHIDHWTYVXYXM2Q5frtMZdcp3LDZ2SHDMr1FNrztaGz8cqNzyRt/Hr8Hsryin2xRZQgF&#10;ePk0MM7jnDYaG7+j0W77/W4/xHxLmEPazJmpCRVULbCwMQAJCAhZbrbDIovMgUE2N0NDDONXxaGN&#10;VopXMjjP1D6UrMLrKlnhD1S6hafWuV54IHUbFVXXQNGi+qmi9+rzClEMqtyfKVWhJKUqDGNQ5VY2&#10;qPKpqck1xcxUeRWzRPd+BZXc/dXzUk9mBS9dKove63kKAsksf1Dl3ljX3WJODqrcF481PJ+R2q/C&#10;CpWqsGiVajE75M4XGipmmtyNb1D13X3R4tjR5YuS7g8LSShVMdOUqphpgyq3HKzMzaLzmaZjLCxa&#10;N6QFVd8RFER9Q1oQ6SKZd31rfEqUiwo2JaIqps+gyqePUuFiI5vWSlUYjVIV02drW6dExaTemTtd&#10;gehaNr5uCgURRi9iz12bGvsW0SKoxwyUP34GChbuJQOlGaefgXL1/u4vr94+fH/39v0DhNPNmEi3&#10;a3FeP9UbnKUWJ9zbF63FKXig7jJtnogN2AJQ6RabwhSbqB3AvDw2OAVNkqi2I/avFxrBOa29gc+2&#10;JG5vsOxOmobcXNlAnZMkqn0JZzZpGpJ0ZQMFTJKIDcGEngcytkIOS2haKQNH64mHk1KCumnYkFy6&#10;DZygy8gK+pngkZ2KjoT/AXDRZWRF3bCEHiMr64iRFXZDSTqM5L5gaiRgRPCeb4KyebJqXBhJLtGq&#10;fTnZTxock30hScRvUgX6l+Vn0oSl/OSKYFIFFsmlOKMCmrJrm5wwG93RWXlD1P7oCKjT0M2rnGT3&#10;N1uLOVmJN3izw4kkHvbJSrzBkh1OLPGgGB/npQji3uFkDTwuD2ol3lCuDieSOCojupOOwDYBJ8pK&#10;afktzlwhfE3EyAq8pW54jKy8I0Yk76AyJKWlRIxI3JIg6fXISts3bwLMoC2Xj5wZp+X6fAgiE/Kx&#10;th3wsZIOzJFSUny/TSiYiI31I75ro3SUiI0Vsr8cySl/yi8SDmWj+HwoFyXoDg69l7aQ1OHNVUpF&#10;CTw/paIE3oMyUSI+VsoRH2vM0eaKMlEiRlbQLVvDmRUS7ZjaCBhxIkpUqJpSUZDX6cla7uBma2Fh&#10;YcpFCbaOlIoSeli5zZvtBSsRvfgac7KGjd2YOzor8JATpaMEW1HKRok5WevGfszrE+WjhOWl5aZy&#10;yqnVPV9XIspICXc2VBoz2NlQTso3kv3jGKYEtS9d8gWOgPeFBll0LiNKSgl6RDkpLUvG6RElpQRC&#10;opqX0c6WklICvVFSSjR5OSvFd5OUlRK5E4lLTGG3xP9V/5SWEhbQf2r9STDjOC0lZmXNO3ADnJcS&#10;Da9Fjub4gn0kp6SExxsgNS+iChymwDMvRJH2Tk+t1Bd0Kp238abdhWFOSmfLgtRuwgtSq4yC1Dr5&#10;gtT6nYLUbhYLUquigtQqqiDd1xaQlLvaosNp3gE6oxak+9qiA2vBdV9bdHgtuO5riw6yBdd9bVGh&#10;hZwrnWwL0v25JZVPp3cquO7PLakbtst1f27R6bfo6/7cogoNBdf9uUWn4pwrHY4L0n1tUf2Gguu+&#10;th5TUOh8ncuVSj8UpPtziw7dBdf9uSUx680ZS2fxogP7npCO5jnXwwE9S5mig/rC9fck4TDsFTtN&#10;xPDOIxy4wpaxabLQT8xboR8B2ZX+kMKCGSn0A8fi0DPgFdoT+hGzd+gZ4gy9CP3AYzn0DHaVjZ18&#10;MGObzhcHsKsOOS6ejrMlyUjCAK2NZNQMap/PFCfjZoCzogHPWRIOa1oRf0kB9WPyigZ4z9jd9GDx&#10;KiswJevQkWPnEn7B+lZ0XlJD/Zi8osCIc5KEgw7bXu0k4bDO6zLqx+QVLTB6zpJwWOcKyjhnSTis&#10;c1ngxa6yJBzW+U4SDs9vRRyfkyScQ/KK5H1Kr5IkHMQprD7qauqnQ/KK1sA+J0k4x+QVnedY5SJL&#10;PCSvyCIn48iScHieywLWvoitHUq2I1dA1RkrT9gr1vlOEg7rfCcJh3UuF7wyDlziRr06JK8oBvyc&#10;JOEcklekfFBrIx75IXllIwkHRmqlK9ew0gauWsNx8DyX69b2RTJy1vlOEg7rXMGQ5ywJh3W+k4TD&#10;Ot9JwmGdbyThHJJXNpJwDskrG0k4h+SVjSScY/KK6hyXj5HOD8krCgw+Z0k4rHO5ahQryZJwWOc7&#10;STiscwU1n7MkHNb5XhIOaz1KwqH0OTgQO6sGYhyJO7Gfw/aUv9Hpfikq3/YOn53sgxvV9OEFnBOg&#10;KbjZbgxhsk/XaPHCga6F+OncBkR+/HaovMJfK6oukIJKwl/o/1xKR0vjt7eofm4ubeOv41epeos4&#10;jmS9F4GixQI7qVT9PjtMjlAqxArSFnFCRItyf52RqSiqavIDooz9cMZNNxAakAhHMODHuCXMuA1k&#10;cUGm2Meqmjxgj00gM2d/6HH8akoG7sJEbsjfz/qmoFN0cYNq7tNHU+OXmxxr9vjr+GWqHDLb967z&#10;2DVYjN/OqhPlquxmndN0E8tp+sJRdKgT5Yy+OA52uq8hnIGDDbMbJy49cnjDFKv3IIaWchvTw46c&#10;ezMjG7OpIJOruGbYObeRZlBw0/yHy8IzhDh+u6XpnnfTC829wmAyfpVZHwF2SJk41KMVeSXascIh&#10;6yin3kd/xm/vl4pssSem0mVunnvGX8dv56XKrKj6wlq0qP6zWJrUZpcxjtkAL/7h9uFNe7VM/vG3&#10;jw/9BbNfPj789fXdz7Ih+Xj37u2rf3777l37j/uffvjzu/urX2/fAbbe/qcKI7J3768+Caz97/3+&#10;/u6X969gCLffvnl9++ov+u+H27fv+r/b6oOeDqByL7b/w92r//j+/ur+7kHavvr19T3+8ebu/j+f&#10;XH26v/3w3ZOP//7L7f3rJ1fv/uX9Hx8VDj+0oMKbTyKo9xd4l+D6WkAw4n5u+mH29tvXvz1cvfwN&#10;+bj4w5d7lqBVTAbLZhg/vdLh4eLV3lZ7JVxxRJ332QETe+feQM59o2aD35iXFRcMd5I0PMHKBWvv&#10;JAn6YuNVLf6/coFyKy42PtVC/ysXCtE3sLUjXStewFY8+UqRpUt3BPzn8LESDuq2ruBvh4+VccSH&#10;hCyAJIePlXLEx4r5a4HtOXxIzn6Rdbk3nvL5WjBEKx+Kqgf9IeB3xMfKOahozbBvf1yydMw+N0j7&#10;aj8M+vblTLHyiI+VcwMiOfIhOfsFtiks/kxyPVY+snDOcQVypkB4g6A7fEjOfuloCn03OJPDh+Qs&#10;OSyrnCnY/ZXgqxw+1p6DAssU3m7wI4ePlXOgLwpo93fgF69MkeygP7Jtmrpo73Ss/aHYdVCim+om&#10;oiiwJx/ZIs+2gnnBGG/ffiRNevIJ/KEclScNsPJuf6ycG2Bs1btsPis+FINuyUsOHyvnoD/YlZq2&#10;/Md9KNwc8bFyFji00x3rniM2JGafjZWy73xkjz8F6M9RCiD7XChwHHCxEvYXwAXfvQqG4N3+NJcT&#10;0ByR/8oEPTMQcLHSDbhY6QZznJ4Y8NkwrtuXDOG6n0m6wyqaFdW9ugpCdQcbJ8Z0S415h4+VcTDF&#10;GdHtuwpCdAdLjQQqpj4D1w5pXGgCPoTmDpYaQnNHfKwhB0sfYbkD+RCSO1iKIXkzLn9JJxx3sDUg&#10;HHfgSgnGHfGxcg5ezCAUd8CHUNy+CyQM9zN/xSIMt+92GMHtWyEhuAM21iEHSif8tj/XGb0tmRfr&#10;3CL0ts+G3xQIzkiM3Y4YWWNeED/2bMf47YLUHgQLUmvhBanVQUHK3jvDPD1Cu+lMmcsV16IXf1SQ&#10;7mtLYhPTwxdc7WJQkFpflZPS6bMgtYejgnR/bj1Cux+h3Y+vC9CBOJ9bdC4uSO2xrSDdX7fosFxw&#10;3feEdHQuuO57QkqWzrnSebog3feEObQboYqfXrW4yu23txJgabfXgHLo/4d/Xd2+/wnYGEGWSMjj&#10;w93HK9ydn3vgFNfbPSK2IkefMnYLDhmX8AmuGLUBLf8eZzqPkKHDnzE8ULTwH5Fsh54RPFCh0A/w&#10;hEPP+J0NXDG2M3YEG8X9D9jrHVzxAbujw56VldZxIABOvdKBZ7hi1rSs0CKqCYZw2jjoWpWd4Iox&#10;VNurneL+rO8NXDFA19SGjjzBFUOM9osNXPHhAYENXPHxAQE19AxXzDrfwRWzzndwxazzHVwx61yD&#10;zBmu+PiAgI4c7jzyIbjmt/rYwBXDLOgL1XmCKz48IKAh9fMEX63WDoC6bWMDVwyToy+Gc4tHfsBg&#10;KwoqxRWzzndwxazzHVwx61yhDBmu+IDB3sAVHx8QUA838RKrPg4Y7A1c8eEBgQ1cMaaQ1eAGrhh4&#10;CvpCdY5odGTtBwz2Dq6Ydb6DK2ad7+CKWecbuOLjAwI68n7dgh3HqkG4ACurDVwxXAF9ofM8K+7P&#10;vl1Lw50TXDECJbaNDVwx3Ax9oSPPcMXs23dwxazzHVwx6zzCFXfN6Mbv/vXLhytB0Ty56niV+++e&#10;3D+5+uG7Jz90hMME5HSQjiBq5MY0rtOvlYUHdjQCsinZXBQGSGn8drCSUhVgpUE1NnmDx/glXgsM&#10;6UDV/VDHkDSEz/lOdO1TjW3o+Ov41RZxPYId1XRp46/jt1PpTKuoIPQNXp0Kjq47n9HS+O0tqj/v&#10;8Y1wjApN26MqpKoZNsUYFdwLdWa91x1IAb/TnU1BpQC2Yoy6By146f656L2ChAsN6QmhsEI9eRQg&#10;PaWCcDOpKhUa3qDaYjWw+8P2xm+3wT41ck33qZjbcj+05DSqvy2iuR8c3R2/vduatFggHtWsCvUp&#10;+raaFH2EFVU/ilVUffks+jUma44dVvdQGJ9SFWalVLlZSZY3PGBuMtr3nEj9TG4PuqgciR5Bq398&#10;0Cp80wJabRblg1a/ZCnjG81LPH3VE2EuKFaZI4JiRQy5e+jffrxv0OiXBiZ9++u425vXfReIKhzJ&#10;DAG12pFgCVYUgTQkNwIj7K1ZEjiayUVAhCsTexkMzIbHBBvmyURCtCsTGwVrUfC1J1geJpOTgGZW&#10;LjbqJVHnlQk84mRyI8iQlQkEP0kkxrsyIQgrYv8eF8nnmWx8qcgaPElaWH/tDNUvDthY6UZsrHwD&#10;Nla+ERsr4ICNlXDExopYSimvIqb4YcCG0KsBGxKxrymKFAZsSMQCb1o1RdjVwIRlZ3LReMDHyvg6&#10;6I8Vcis05/THChkgH0/KhF1t9dxWPoRdjfhYMZ98MdMD4l/5s5Owq5ChJ2cK6jXU/Go9hF2N+Fg5&#10;Nwyjw8fKORqXlXMDkq185HQy9d5Ksa5yplBdxMfKOdA7YVcjPhv2jKP6pc8AU3n2Q9jVYJZSAO65&#10;b4eyQ5vyCRwqhdxeCGBvlTPF2lqh0lXOhF0Fnt3lY+UczAvCrn4tiCunPyRn15y5PrHg0Rw21m34&#10;XoNqIjXks8PGSlkAwo5wrDG/8JVO4FV/S0Dg1QbWW3sjtxJT58H+hOCrge0QfjXoDpmyv88hAGvA&#10;xnqMYGZRbWJ/q0MA1sDxEII1cDyEYA0cMyNYfZ3LyWcqwvfLBGCNumOFDIC1Z8hy9z2bivhYKQfr&#10;HwFYg/lJANZgc0sA1hup/L1OCQKwRnysLQd+mQCsrQT9OicIwBrxITn7U5QArNG4rJx9taODpbqo&#10;DHEwRQm/Gkx1wq8GLoMArP7kIvxqsEoQgDXYHRCANfCnVIG4Zbas1kMI1pbZsmqdIayCy3X4kGMO&#10;tt5UfxipgB4jxrA+99etVm9kTtRWp3vtEsNXW7bfOrZD9WH/2MbVh0NOG87jUHzY32081h4+yYXz&#10;1G8OSnoEqNI5MxcWJUsWpHbZLUj3tUWn0IKrnU8FqV0rClK7ZhSk1qflpHRQLUjtxUtBapftgnRf&#10;W3SILbjatbwg3dcWYBC7k5uSM4sO7GuLjrs5Vzr1FqT72qIzcMF1f27Ribjguq8tOh8XXPfnFp2W&#10;c650aC5I9+dWDlC1N8wnOkkXHdjXFh2sC6772qJzdsF1X1vYXO3OWDp95x2gU/hCCiDADBpUGGFG&#10;zPQIZYYRZrwM5i0CGQlGGPfpFl8DHQt9jKg6YF+hPaEf4IwVh4SLdssfehH6AR9x6BkbtYERxn7K&#10;tqDR9fNj7WEHFYarfSurDYwwNmD0hSocEM8eGls1iH0YfaEqTzDCiALYLzYwwgfc6wZG+IB7VUDA&#10;Y+1hDzuIsIPVxwZG+LH2sOZw7GCE2aPvYITZpyumLMMIH3CvGxhhbAatzh9rDz/WHnbWj8fawzrP&#10;dzDCPM8jjDDVEf6/7H1dr103juVfufBjA1XxcfwZdBoopFKNBroHha6LeXdsJzbG9vVcO5X0DOa/&#10;z6JE6nBtiaQcu2pqklMN9L7O4aYkkqIkapEbm1E/C/+/rz0sm2vglxGblGGdAcod4aefcICz6nuJ&#10;8++MBBQ8B3aNo+q//WrPzq3vM7B2dWb2oz07EQ794AQswAZRjmzrzRVoO+153px8tUuGl/ZJ0ZAm&#10;KhuVPfvoNI8pJ1JQb94nzY4piHrHt4hsx28dtqeqpW8rcyI5rUNOOZEmGxV6USpsh1M76KetsXO1&#10;Ptuz911CE6K+HM6rtUCHrRsPe3ZequWKqrdYUKlZVVRd8ojaZJKQmDXGiKHuUBlszsZmzz5GnfUF&#10;+ld7X1BpHeGKqs/VgsqqteYORLVd8FL7AkQ2k5dOsvFlC5OTPXVu6CwrbFWpcg1pi+NrD9aSPbXF&#10;bvcFVF8lMXKQjIc9Oy91Sf12KkyAkNA57KugUissqJRVDqnucZFihCqG3L8pp1zTSpSbVu94gRjv&#10;plwQ2bKTm4zOCjvJm97sqbbQFFOZaCfKZdCHV0yc3qcqgaLvByqfpZ7tKASDlc/7EfW+5gqj7Yg6&#10;HSMzedmzy039V2476goRssrchFHlilKqYrGyvUauKp2OxYbLxJX3S7CHsjwWVF1Ze4toscfTDQ6i&#10;SplU1d0XGwV1X/mew4aYtmfSOhDF1qgKRXygDyMyR/WKRVqYuYR8fTCqfAXvk7RYRJQV4EuZFrTz&#10;Vb7XlrsWtCwsrXDqltOWq1T3mkW/5PZEWiz8eqcCPC2ThPIqPLtuLApl69JcUOkMKKjUFwwzNDdn&#10;T3V3ff5OVGbeWPkvhedbFfr7Dx4JwP7Wl6T/zv/y9O0z1LD/+s6HO6gTI39+8wH/wis/vrt99cNL&#10;5A73UN3bmz/8+OHm+1dSYKYVxu/l8PUfP71/14vk44+rn9+8fvv+K6TUoDz+hw/vvvrii/fPXr54&#10;8/T979+8enZ78/7m+w+/f3bz5oub779/9ezFFz/d3D7/4t7d093217vbm2cv3r9/9faHv7x8+u4F&#10;TvKam4PS+6+eY9OGrk05PG3Wr3N4rLvP/ttf//Luz7ed3Xv8dfXdT/9x8/zF13eeYlwtYGB5N+iX&#10;VMi5f5KrVUw4wJ+aVzyn7GDatJSdYcz26i9K2WmliftMpNtSd1MIKN3Lq96aJ4GjGtieewKTm7l4&#10;NIOAyWYm/qK1fX9+ZoLhjnYEaTUzwYQcFK0+6MyEsQorJvD0ZyaCzJ2ZQCODZN0TTtmREqwzF1kt&#10;BhtBRM4D4pQdQdgt2NTClRVntNTw7gs2XrwC01v0xss3YuMF3NJSFny8iCM+Xsb31tIRn1INi8BU&#10;Df0894dQVEF/KGunpScs+JCYBXs4i1mWFt/nlZw5bSfg4+WMVIglH5JzwMfLOeBDaCjAJVfjko3I&#10;eVzr/lDJeWBul3y8NUf98XKO+Hg5N4jnrC9K22nZebO+CNwU8fFyjvhsyBlhq7MMGxx77g8BmAL5&#10;yHZv6CLwgwRZivh4OUd8vJwjPt5vtDSZxbjInoM1wss54kNyFrj6rHfZUJ7ls7ZDnNnPNMF8J8xR&#10;0B8CGwX+R7LKy/54OQf+UCJdJR8vZ3xGYCkfkvN6vhOEKNgYyDXv6E9gzwQaWi87UKBjI9l+s/lQ&#10;5k7Axks52KeA8bmpaFReysGuCYUSHJ+1lCl1J+LjrTmwHsrdCfhQ7k5gzZy7I2lfs5gpdwcr5cp6&#10;KHmnJR8u+Hg5B16DknciPl7OER9vzS15Z9EfL+eADyXvBPZDyTsRH2/OER+/CgarDiXvrNUlpZTG&#10;BIzYeHMO2GxIGQHqc1MBmw0hU+rOeqpT5k4gY8rcCdh4EQemTJk765MNJe4EM4sSdwI2XsTBRKe8&#10;nYCNFzFsfTU/ufT8mg9n7QTLBGftRIy8mAOPykk7ESNvy2sPf7rrbXmtds7Yifh4Y474eFGvPaF8&#10;lPY8KQI+dAqM+HiXEZwCqXJDMC46B64nqXys89zniI+Xc8THW3Q0Li/n9k2j2TWfJHw/nFhw2qaT&#10;YLAGykd9a0Ze0iGjHZsWnKnrdvYBAzoTTsBpH2o50dGwIPUKKEi9HgpS1kY2LDo25lzp9FiQeg0V&#10;pF5PBem+tqggRMGV50kqrH1tXZJo6FtouQrkWmBzGlJ1iYLrvrao1kTBdX9u0RE250on2YJ0f27R&#10;ubbguj+3Lkk0dB7O5Urn4oJ03xNSfYuC6/7conIXBdf9uUVH6ILr/tyiA3XOlc7VBen+3KJTdsF1&#10;f27JB4w3PSEdvYsO7GuLqmgUXPe1RcfynCudzgvSfW1RoY2C67626Og+cf2IZLpD2hBOJLhMTJLp&#10;sBn1cGzIQegNV7JIfeIS2hih0BvkYkHPBbSxQxJ6Q8os6BlSjp2q0BuSYUF/hJP3F3DM6kiE+Q3s&#10;U/2IN5LpsF2lN3TQODqFbXCCmOJcrpMPbgBgQ23owHEaCtvgpEA5E4mocOwJ3zjoWpU9UEQLWbG2&#10;N5LpcIHixyEHmNarWOOHIvkKIroeKK9Fr1jncvCQNqCmaOS4avG92kimOyQLbSTT4RqG2tCRD1TY&#10;PA5cytAbqnOAVsJxsM7lBklGjs6Gb7DOFRqUfXDjUCRfNt+tjdjagSTy49hIpsMumd7QkQP7EI6D&#10;da4goeyDGyDxbWx8cANbZ3rDnFs88kOykGKPsw9uYCNNbejIcb8SjRzXRf4NuWURfWDnGL7BOpeN&#10;Y3sj9uroOLWhI+/hGaw+s+0CLktvqLWPktGLN1jnsplrvUpGzjqXjZq8MbBocxsQju/Vxgc3IEZ6&#10;Q0eefHAD4qQ3bEmLPRxuq+gNHflA8S3GwTqXTY+MHDuaSOdQlW9j44Mb2KPTGzryAXZf9Ip1vvHB&#10;DSiZ2tCRJx/cQPk6/8bGBzdgFvSGWjtKdUWyggHRGzry5IMbMCR6Q3WO8lthG6zzjWQ6XKT5NraS&#10;6WCm/I4OXopnhT1jvbdovBiXlMkK32HNt8h7fyeRAOu+lcXq78QzHlOCxnOujRBbPiYHv2MySMoj&#10;YCLxO2oCEg6PZIApxe+oEZySXR0OC/yOTgCJcoftHOzANnYS0A7fOdiB4vevT7y36578Ez7WAi8j&#10;yY7qAs9w7Y6Q1Z6Ovff5d0bS6hYvTxzQHZdBw42DPXuLup0piNBpGF5OJGEzENm0sWbs2ZszALPq&#10;wX60pxJ1uyig0J0INzRdpcbCnsRqKNF+tSdRFRklujep8rVwEocYQJz2S6nMiK0/9uz90n3H2NrY&#10;r/ZUqq6dPSqwzPqlqQx7VEWLliuXj1ENsOClYPVCqkaV24RSFdpWqsJylGo4MNOMPbuGdIxjWtuv&#10;9uxUKq/c7C1VLtWiuoeiPXM2tgBZb+zZe6VUhbSUqpgbRpXPDcvXzO1GUw4Ku1FJ7FEVVt+3kFtE&#10;RXvdde0R5bLqq2Eh9k5UaLATQaqZe+hEhbUrka21Zk727GbViXJb31kGOk0uJMTy4ZHztrpyd2jy&#10;tiCbeqnUeZCvp0o0TeJLtsyv/os3EnefsmXazPz82TJSMA+z4/QAWzNM/XO2TDvWyBduhsf7tHQZ&#10;gfMIz9bI+Ss4HmOyRsHjNDKuYRr8b8HFX9etsTM4nwwuqBK+7Iu/8FlnUMDdDC74RsaSC1/wrBBl&#10;cH6DCyBwSy7+QmfdFwJLAde3ZAP3cW7rFADcvIRRk3vNyIs46JCXMWppr/l4IQfoJC/lx4GuxNEO&#10;IQb98XJ+EtmfF3Qri9/t3aOIxBWPtiJGhJYKAOeUOBMy8pIOEJIElnoSiJpgUq30+2JoXtYAKK6V&#10;hkp+ZwEEuFjZag0hYYoGnLy4A06Eg0Jt96UdEQIqYkSGHUiJvnsTMfKWjW+SrHvkLTsQN2XQhIy8&#10;tAMDIExTyMgLOzBJyqF5HOifkmgCLyKHnKH/R4FvpCyatbsnrBLq3y9lLeeu0VgwawmeFPlHyeE+&#10;M1onHmDnfKYJGZGs146NQEgRI4IfBdqnRJqQkfcjgT3i5HAeWssMWyyuBDIKZogER4YcI63JXuNM&#10;JJ8gmR2SFEccNPhqylL9ODqdiYIeUTJNSzZaDI3QQ4GM0MdzY4CaL3tE+TQP1nZESKGQkbfsANhO&#10;4KCQkRd2gEgnPFC0n6Hv4aznLCGAWjbyQtaE/Qn4eFHjW4VLURPaJ3BGnFMTOCMC+ASiJmQPXOi6&#10;R17UgfIJzBMOjex67UQIv9O+arKQNSF3ggkiN1xjpgUTjbA6ER/yIWsJETon4uNdSLBYP/aSDuYr&#10;ZdZEfLygAydLqTUBH8qtaR/XnD0a5dZEfLyvDtYzSq6J+HjvsZ5jlFwTTDH6Kk7AxvvpYF488VJe&#10;s+HkmpZAsDBnTq9ZzwvOrommKn8UJ/Ae0gM/NTIcOu78tkm9gU8QNX/g4KSbgtQroiD1+shJ6XBZ&#10;kPojZkHKLieTK6XnFFz3tUXJOgXXfW3RWbTguq+tQx5PJiw6oOYdoGNqQbqvLVyT7M4COroWHdif&#10;W5c8HyoWkcuVjrwF6f7cuuT50DE5lyudlgvS/blFZ+eC6/7cooN0wdXvzwrSfU8oFZ3cTjXzhHTE&#10;zjtAB+2CdN8T/r/I8/kIdDt2Nh5Po7A4u6ubEWvY3nh6yAE3Agm6HRnFnh7eQ+jtVnHBn3FRWHOF&#10;3q6kF/SMiYINCb1dFS/oD3goG3A8Yux8/Ag20O2IsdMbOugECQWm9IYOe1yszuPAdoje0IEnKCgg&#10;Y/wbep2YodvRYXpDlT0gEItesbY30O0YIrWhI08+FXNijeuNfoZuh1B8GxvodgiH3jAzNzDTPHJs&#10;o+gN1TnWwH5/vniDda5AjusE3Q7BUxuq8wTdDgX4NzbQ7YfsFUWqZOh27LSoDR05IrLhyFnnG+h2&#10;KJna0JEn6HYkO/g3NtDthyyWDXT7IYtFYqfNucUjP3zyRhFkGbr9kMWy86kY1vkGuh1G6mUl8U0Z&#10;B0KYkQZhrPSGjjxBtx+yWDY+FXPIYtlAt2Mi+F5toNsPWSwb6PZDFovEFdsCFescU4h6ZUtavKYd&#10;slgkUtjaiFc17PN8GxvodkxPekN1jvhepHNMU3pDR56g2w9ZLBvodtysUBs68gTdDhfg39hAtx+y&#10;WCQaJ9JN0O2HLBaJu7U3Yp0fslgkxNbeiHV+yGLZQLfD3fiRb6HbcXPD7+jgD+j2T0Y1t4BZAmvG&#10;CQbyGBuiENbc5WZ2b4gxeyogsRtJDsOS22G0aNZtHOypgEscVkoiXUNzrJZca4JTQdQ7nhPpopJ3&#10;XDE7uZzkjswL3cZuzy4DwaODKpem3NyUgpKbklIGSE+oieSyoOQkNwFln+Rr8yDKR6ezFXvy7gpN&#10;QPbsgjIqcwL2qz2JamyZ7Vd7ElWByNQWYREb/YJJpFRd7tgcZFT2Kal+hwGvYN22Z+9+m+0i1lxi&#10;ahAVlfYs56XZWEX/1XD2qAqJKa9C+kpVaFKpCqtQqnEINKHbswtfJTF8qf1qz06l8yz3EHKRCjUW&#10;RH3u50S6WSumkG40i66b38oNWqlwcMsMWqkK9ShVoWqj2upXYYIqiYpKfXM+NVT2xTTTZayiUn+Z&#10;tyjgG5n+uewhdKEqpplR5U5OqQo9KlUxzZSqmGY6xsJWdd3PJweOQvU002StglOfi8U0k6sQCL7o&#10;OqTUqHJzVqpC8EpVTCCj2mqxMC4d4yZVbs66VyymRg8cFkRd8ntE+ezZWq87UTHDlCifYJ2oUHMn&#10;gugzl9uJitmlRLleOlE+I3YODDurXNdu3pZGUHO9qZFvEU0z9JLa8etP7cAJfErtaDPqs6d23NVw&#10;45P+leJzZodsISWxA4GmPpM/KbHjkUDHwBKsCMJCV3Yvr3pjngK9GJd6ARNM3UECCOeKC4Izg6Sh&#10;jueuYLsySB5IqsDcF/iRQRJw8TebgNyuuGDHU3GBUxskD+XzMHNfCHoTdIbSOh5K1f4FHxKwQLRm&#10;0RDK5qHAVhd8SMSCGFvw8TKO+JCQAz5eyhEfErMA4Rb9ITmvxyX+fOiiId9nPoSWCfpDSR0RH2/J&#10;MPaVnAkYA4zkalyU0vFIqg3P+pK90RhX+zrLYlxezhEfL+eID8l5bc+UzvFA0ovm/nA2x1pfBHBp&#10;gO4FH5Lzeq7LVnvIp32lY8HH2zNSUFZyplyOllK24ENyDvh4OTdA74KPl3OgLznijXE1hPHMhxAq&#10;wbgImtIQmQs+G3ImMAq+bLTSuxyzRp+DeUHwE1REX/Lxcg78oRz8RlsRHy/nVuR+nl8EMQn4ELbk&#10;/tqeKYkj4uPl3L4OteiPt+e1O6QMjrXXoASOgIsX8no1puyNgIsXseSAzCPCse6sqfVCQYkbARe/&#10;/q2XP8raWHtlStpYb3Ukhj4MK+DifXLAxUs34OItOJjhlK2xZkPZGgEbStZ4EPDxAo74eAMOtk2c&#10;rCEJNrPDoVyNYIJTrkbLQlnw8VIOFnQY5FmfgWOXAOvQecCHMjWChYYTNdaOAqM4txUsfJyosd4Q&#10;0gdQgoVYgtDnca0XdLnYHTTBxoASNQJHSokaER8v58ABUqJGwIcSNdYekPI0IjbenNduh9I0AinT&#10;R1ACNl7IgdIpTWM9R+kbKBEbL+M1G07TCE5rc5bG7No5SyNHXaIE29nOClK/Bhak3sILUq+DgtT7&#10;lYLUu5eClDWTAV/p1JhzpcNjQepdT0G6r63DZ1XSYe1rS2oED7dU9HVfW4AfbnPd1xadPfO+0hG0&#10;IN3XlsQpN4VF59KiA/vaolNqwXVfW1SEoOC6ry06weZc6SBbkO5r65KwIcXRNu2VzsG5Cug4XJDu&#10;a0tuBXf7ur9u0VG56Ou+J6T6BwXXfU/4D56w8TH5Eozm7PdE13H2APYsHnEHo0Gg/drgXDMq/JCP&#10;AXMQegMZLegZ0QdFC71dqS7oDyjOTm8XXQt6xmrLrkIawJahXxUs3mAMJy6n+xvJmBnDKbuB1kY8&#10;6mNOhg573DLOvTrmZMB2WxvxyNFx0pyOHMtvNPJDToaVjMXSGr7BGM6dfAnWt957X2f5EqzxnXwJ&#10;1vlGvsQhJ2PjawDHnAzVeZYvccjJUJ1n+RKHnAzVeZYvwTpXkEz2NQAo11vJTr4E61yiomKJcOeR&#10;lRxzMnTkcNXhG6xzhbhcZ/kSrPONfIlDTsZGvsQxJ8OcWzzyY06GjnwgHOZ5jv2W18dOvgTrXGKN&#10;oo/kawCHnAzAO/ob8TzHFYPvlcQQWxvJyHme7+RLsM538iVY5xv5EoecjI18iWNOho48+RoAJp2X&#10;laJGr/uldUemy+9Q/dXTtz/IWnTMydB5jpBcND8OORk7+RI8zyUEJxrM8iVY5xJsa2/EOocL8CPf&#10;yZdgnUsArbWRjJx1vpEvAefhe7WRL3HMydCRJ18DOOZk6DxPvgZwzMnQkaPCSKTzQ05GlC/xybkP&#10;YhpIfUCoS8R2Tm1QIG53L4YHOv98wOt2srEo2K/2VGY4WEDfvVJnCM9WWC/wql00xsOexGu4PfvV&#10;nkyVo8e0xfHpEuNhT+XVtVxR4aCHMRZUOh/3qODoMkmoP++xylCqCqbZoyqkKreD9RhhDEIF4Wa9&#10;1x0I3GZGpRjUiqr3qxij7kELXoqWK3qve/9CQxKwFHnlVqhUUFQmCaUamymzUXt2W1UqdC/j1U3V&#10;UFTGwZ6dU6exRcB+s6enydGQffLkNN095NbO/sj6Yc/eH9VwzkiJ4MozERlV7oz0kFIoWDHSxaRX&#10;Uy+odNpUVH0KFv2y6WwnRROmPbtQ1YEU5qlUheEpVW55SpSbjPY9J1JPlGtat5NHogum9dePaYXf&#10;mTCt7bD6+TGtmq94uo99KfyOA7Vi1/kZQa0NL9K8v4esYh1ygd0VdAWbwUHRsZsTEx8dxo3sigvG&#10;UnHxNy3boNapL/5mJUBnYKdd9cXH5vdBrVNnZNEdTQUYDwkvDppWGxoHrWYIrqS8l3CAzZCNR8nH&#10;yzjig3X5zKdhV+b+eClHfLyYHzeQ28yH5LzGitDF4uMGupv40I1i0B8GtQZ8NuRMl4ewDWB75v54&#10;OQfgRtlHDDm3iscLPl7OER8v54gPyXmNgaErQcy/1bjoLjCQM4Napdb9PC66/YNTWXmMBah1kjMV&#10;aAvAnwxqbdi7mQ/JeRvUOvPxcg70RZd596Ty+iwfusULxiX7vWE/p4ZMnPpD93aBnBnUutaXbJdG&#10;W1ug1vX8oru5wB8uQK3zuLycAyzWAtQ68ZG94hjXPqh15uP9RoDpQi7hua0Ojp35eDmvMV2yBx5d&#10;jth4c16vxwRrXTt5SQ8eLa0hXQRrXXP5WFjrekL8IljrJN5fBGuduXjprsFlEro+iy4Ykhfvmo0c&#10;QCo2Hw9rXetJIl6jrWDjRLDWjuufpPPxsNb1UoNo+bk/gatAWOdM8+XaBf5CWOs0ro+Hta5d6cfD&#10;Wtfy+XhY61o+Hw9rDfh4cw5cIMNa13wI1rr2XQtY66QuqZMyzHntvBjWupYywVrXk1SKmoyWsIas&#10;1vOPhrUGbLyM1705wFrXo7rAWl8//frOP31xlcOD7nr3UpCyZlL8p3fqOVc6PhakfjdYkPqpUZD6&#10;PUtB6rcuBamfMQWpXwUK0n1tXeqQU9ZlLlc6pxak+9q6wFrpfJvLlY65Ben+3JJrhbFwFVz359YF&#10;1kqH5VyulAhakO5ri07QBdf9dYvO0zlXOlYXpOm6hbvrH57rt+mfvsQfLS4K4Iz+NwehucsgqH4p&#10;eIG1egkxDOYCa73AWgWDJldOzkousNab91c/C5wVe19ANC6w1mYeByu5wFrVSi6w1gusdeFFj6XG&#10;sX8WX5KVAb/AWrvf/dvBWuHQE1groiJQkYF9QlhrJ8MeP8OIKXz0Hw/WitOhwA4t78LwXPbsuC4J&#10;q9dUEhDfoOqraNGiXBKBVwHT1Hq1e1QVYLXrseiX3FdKvz4LYLXLvgCZyg17LQkJ3whVAQzF4a7u&#10;PVLOGpVZvtmCPbtNKKy1wA0qyBR3lNnsUKrPAlhVXjlu0LqV9qobfQ4b7GLPJbUFR91hpEqu4Ki9&#10;3wU2Xs2qUJ/AMmAwFVU3q2rq4GAvvHJXoxOsaFG+QCa8Cjhq71dhfOpEKjiq8kotZg+O2vue24yK&#10;ISfSReVIdIGj/vrhqFhEJzhqc3lrOOrV25tvn7/68OebV28/QDh92hCp/OP9uz/fXn3303/cPH/x&#10;9Z2nP364aek+Vjn15vvv5Rj8RDPkTl/2z8vM8NTTKPprrz778f2Hf31x80bOjE//alG7Ecg7wxr9&#10;Tdi9NSzBA3TkxlNb8xBWH0EMQAmYgyPS3T4cv2ADGQ+aXtpqulT2V1wCWltw8eH3XnFp4sKB3CUX&#10;+PTRl16aaOICBzVIgr5QAZ1H6+t2WRoHn0g0BFENIJhUdxUlxpbjYoxq0CMv5QZEWYiZKuM8XANs&#10;ZGMzhtZAdCtGXtT3Axv0soYcl0MjmOqXa5ghwVRDRhv2TLVuGq5vMTQCqgYTg+4B8RWUYGzeqiNO&#10;XtqnUzRXvbgjKXlxn06BcRNcNcD+EFwVElqPjgCrrZLhNNkIrxoz8i5kbUp0kxePzcsbWJoVpIRu&#10;70J5I935PAciTiTvyAYIthpwItgqvle/nCiMW10PjnCrDUy0sG8GrgaMvDMBWnLdIy/utd5kgzZ8&#10;SeAB6Npt7QCoikzUHbpoC2Yb3bBFkqZyrBEjvzRG3pagq70M5TRFqCDrQ8GuLlRG4NVokfWijnwb&#10;wVeDdZbwqxEjQrAC0b6aagRhRRnr5dAk53ZYSLBmE4q1JcosZISz0JlR1CNv1sCQr3vkzTqQEY5n&#10;58aiiUZo1l5xcVI/FWmNLJvwrIH3JzxrtCGRTekQdnrBTLDWnNLLPaf00s8pvQpySq+InNK79JzS&#10;O/aUkuq65pR+v5hTbuuIILE5z20dETw257mtI4LK5jy3dYQbgU1LJvBs2jpBaHPKbR0Rnjbnua2j&#10;A7g2AU0SxjZvfXseUR3ZnOe2jhh9mzI9YnCT0f82K8zuY3+wGkio4Z1eyVbQHywJnhxTALHFuKAd&#10;kh48OaxbyO3+ZwJQIP/Bk8O5CLlFQWfyQ/2bTm61BWZyviWsi9nhssR3pwb9IF+CXtDxjiDP1CWs&#10;HfSCjjiuZIeLI3oBvlJEBOBJvzSYW2D9ah2O67iOHRYU30Jdxg4ZePSCDhqn46hLrGWtCZEUsUMp&#10;JGpBB42CYlELrGk57jYztRj4LCXWdF3BDkuP75LWoriOC9hhBaIXVNM4iQZjwEJEL+ig4/J1yOzw&#10;L9TV67As0Qs6mXF+jLrEmq5BPlikqAUdNA6EUQusaTkViuLiynVIDvEtyPFPXsARL2qBNV3XrUNN&#10;KWrBfFho3rKO0Rs66qRs3V3W9UbZugNic6Ns3aEU6UbZukMxUjlbiWyRCBjI9nSX9b2B77nLCt8o&#10;W3eXNa51Rq5x9HG9wvqHOa5A19sXzz5cvRZ4wtWH9v9vv75ze+fqu6/vfCfvYPF7+kHwsfbn1U9f&#10;34FTE7yDHDHlP58RDf1Gt6vU/M/5V7731To2x0snJtLbxS2isS4YC3v2Xkm2NjRk3bIf7dmJtNSN&#10;TXL70Z5K1Cde3im9wsuJ1M5yIlVi3idc2Nejk4xFiKAQlGgXVGOJssHbswtBqYaLtl/tSVTD49iv&#10;9uxU2q/ipllvKSGObsvGw56dlxY9KQAMeleLhjNe6mErqr40FFRqfhVVl33Re4Ny5CahVKPsn8nJ&#10;nl1eSiXfKc9EYWTYF6Zkvf+IP+dk3VpLMrXXsUW0rtuzD6EvaxrwCovS9dvyiqpP7apjCvsoyUwa&#10;udAUAVOpQMkKfSrVQKCbqOzZRWZN2l7DfrUnU+WmYbxsjTEe9lReHX6UT7gu/ZzGTCc1sLU3NEDD&#10;vGSpeQ+pRYuW0hX+zKjygSgV1oCNGYW1P6XqAy58o65ucKQZL/N6OdRK17eCly5wRe8lVowVp5CE&#10;roPFl7OVqoJRdp+Bk0kmCe1XsRLqGItVVeWFyZK1qLKHf0mpECaWdTynknw5ocpb1HWp6P1xftjc&#10;thkFryv7xH/5Z/2jbRhln+kAG+9vXr96/qdXr1/LnvH97Q/fffP69uqvT2Xv2f6nQyay129lv9mP&#10;DPTD5vu3Nz++fQ5RPv3q5Yunz7/Vvz88ffW6/91WC/TaUCv/8s/y13c3z/8LCJbbm74j/uuLW/zx&#10;8ub2f925+un26buv77z/nz8+vX1x5+r1v7399UOEYGwTRKh5NsL9QKXv/v3m2f94L4ZLv5hsS0TQ&#10;6a5OuNP9jsQ9Q4Ik81Eq1g2g3ichgu7LXXz3EB7u4y8gUPbo5VVvzZNgqzduh9p15czFX3u266qZ&#10;C7YFg0v7FuDMBeMdJHILNzOBxx8UuM1aDchHrOVycWaCBffMRC665574ELVcvs5MCA3ULvBnLowG&#10;kuvyBR8v3WBIBAZq14oLPiRfwQIt+uMFfG8tHIIC3ZeCFws+XsZfCjBh0R8v5XbLueDjxYz76xUf&#10;AgIF/SEgUKt1OPeH6tUFVkw4oFancMGH5LyWD8GAIj7elNfqwjc8zoYasfFiFpTELGUERc9sGiZh&#10;HhXDf5ZsZDUc0ybozYT9mXtD2J9A55TLvx4UIX/a50cXg/IiDqYW4X4i4XgZB66L8vQDPoT5aQCS&#10;WTyE+Wml2OZxEeQn4uM9ciAfQvwE40IPz1pvGItFf0jO8l3yxbi8LQcuQ/aBw8LWqxUhfhpSY+4O&#10;AX7WbAjvE6xXBPc5rUclSHrX45X/IrBPIGQC+wjUbzEoL+NA5wgnn3uz9qYE9Am8IAF91mwI5tM+&#10;gDtrHGM492Y9KDlEDPEF+xMC+QRsvEtOb4kPFeuSS2IJVI+u5Ty91HNKtu+sde+yU55y8tvrJyGB&#10;cp5eLTkl238yIqp1l/P0Hien3NYRVb/LeW7rCEHNTclf4EA79cEucKAdKVGVvdSSczgQYgAjgyQv&#10;BYNLvnYNtgkHgYv15HAlOMHGcBD4WU8OTy7k4X0izsqeHA5AyC2gO13iIwTnyTG3hdwilDM5X+xu&#10;wEH4XncDDsLXuhpFvh6x/qlLBzCOnM5kCCNyNb/AV/jydeL2QjjoAyCnhoMcIDk1HAQXO14L9UcN&#10;4a7pBR10/E3DAyxHb1mvYzgInLdvYQMOwpregIOwpms4CL5YRF3SQY+7xknTB1iO5CaIpmM4yAGW&#10;U8NBgPr0XdJI+nUMBznAcmo4CJw+taCDjuEg+KIZvaCDjuEgB1jOBhyENb0BB2FNy4Zf9IBNfQ9n&#10;T4o7wHI0SH4do0EOsJwaDIJVwkupxoIcYDka3b/G5tuNQULbnwShkMMkIBQ4GUjvztdN/bJM7dGu&#10;Dc8/W9ydyAa+zX61Z6eScz20UFF1XRV3ChJAAa/8Msq+Y5TeYahzzS+/4NuluYKo99xszAZvT71+&#10;7ER5xzdvMlVS+b2Kdr24fVEpYC3rxmWdtmfvvEody0tGpXqGx8+o4LFEpIg97VDl/RIjBi84w5SX&#10;UtnWxMZmT7Xl3q+isIlODPiJrEVdYXrooF3xXN/INOMWVaoVVe9XQaXaLqj65CmIut8vsDCdqOC0&#10;1fN+EVpw6kSFnntzBZGOzjybacSeOln7VrmwBZV5ISkJZMNGK6otqavFVNbXkQ6bVPk8NCRBLi/t&#10;19gqmDTtqV6kj7GHp+JZoTfjtkk2HvYkDRVepDeIHWU2WXt7xR17JyrcpBLlt+Kq6LRLenjJ+62u&#10;uyDqzeVEdrme9kl9Wu5qdQnImztsLkyxl6v8X/9VPqyxX+X/+6u3L64eAnaPmamX9d+8/fOt/iuu&#10;33H1/etX7/47NpNt26qVPE6PAVRuTraDCM/X9vCEcmuPo033AHZr/+621/G4kj++vvMavWkMraYH&#10;vJORyLr99kZgI2AhS7gAQh4+0fPY3xAT0kahwOcXP3+4+vH21dd3/veTu0++ffzt4/u/u3/v4be/&#10;u3/3j3/83R/+9M393z380+nRgz9++cdvvvnj6f/IWE73v3r56vnzF2+l61c/v3n99v1X+I/AkXz4&#10;8O6rL754/+zlizdP3//+zatntzfvb77/8PtnN2++gERfPXvxxfPbpz+9evvDF/funu5+8ebpq7dN&#10;OkMMXzD3hrpBF+3ZwTcGu/CQFtGC/Pef3r/r/xl/aN/wn/f69tPN7fPeMfnr3e3Nsxfv36Ozf3n5&#10;9J1oUc0J+JlXz5vq2eSad1aaLZMTrR8N7eERH6KGhi3BxdB+o4aG8Af5trZSfqqhPcKFRfM74gGe&#10;oWqRGZptjy4ebc9r/Io8Gk5xZGhtB/+phvYYuYsrQ8Mu8+LRfpseTdLyydBawOlTDU12TitDQ6Gf&#10;i6X9RjdpUtaBLK2ZyC+1tCdyyS8hl7ttkZxOA/dwWrj4tN+oT0NkjyytmcKnWtojXPKsfNqXSB2+&#10;WNpv1NIQ9+2W9qfbFy++v7l9g3hHOx6qtf0FRUrlbPnpaQsW/jg9xA0p26GgrSQC8mB8y8AODD4z&#10;xsIeDoiyLmV6eiQY/VNn5vMS4MAH9A1tATepLXoij2UDjzUniG1wEozhgg/uvxzJsj8MXFtyQcio&#10;4uLhhOGocO4bfEL5eIBayInyGFJAEWUz5JRe6DklSz4BEMo15RjyxBOxs004E8YrE2C3ug0G7cn7&#10;HU0MZ0IQ3ZP3S9MYzoTEDk/eA4oxnAky8OSKfbBTecMZQBCfdkcv80wu6WUKSGPna3i9BBEkJ03u&#10;M4VF1Y2yX2TbFtt+tWen6tumHRqdlOElDubBoWfW0ueJ8n97V/5P11aKwe4l7MXvXxL2FuHgjwu5&#10;Ci6yr3z/idoeT9/+8FpC/Q0VsF76UNT7m5ege/GH29ubnyRREqHgvnOiF+Qf8dWAzBCL0z6R3A3M&#10;jNNjHC1oRRRoa1sQDT1h66HF+/VKQMqStElna+Pf9ErgzasPL26vXr96g4D1yEUtckb/8e4HaCJS&#10;guyf2v/m+fqLLxIuubHtdkOAxdMmsy1CNHE+xybzCfBbfUoBJ0xT6iTX/8trtl+0x5Q0IWHZ2jhv&#10;Q/0O87FsMPulXrS/DLj4PY4kS85M4LzG3gbdWHfmuL2c2fjdZcjG7y+DMfnd5bTV8oP3O8yU8HPt&#10;Mvf3eYwT7buM+PulDAcud3m8h+zbjmSXx3vI1S7v07dtMh+wbYNRrHZtffzdYtBWtGXrZDk6p808&#10;LHO2E7JNlj0NK9Nn7miy/ywLWlUyYdz4/rYvvi8L29/72l7K4ro43SNU7cN6oIvaL762R4BkffnQ&#10;gSiYEcFu8AIQ+dUCRBCTY0trB4ZPtrTHtoM5XNxf7lN/s1AkKctNPu2zIEROTzrgfrrmGvkWF5/2&#10;W4OIoEQfW9pngYjcu9sLKM+WdkG9/Vbhle2zAOTUPgtI5N4JZeE4yNBDDOcalRev9lvzau27EmRr&#10;nwgTQTBIYsTRoeDeyJ272Npvz9YQeCJb+0SgiNrak579NC2h9xDJhb+7nEB/gykKJxT/V1sbUJFH&#10;KKR/Dnh8NqjIvfvyRap2MdbT9M+GeA+1JFoU/zRqO5jb+8VhfOHZVvF1GB8tIQSv7flYtscsPJFI&#10;/oIRxuHi9AEjH8yPGPlY/unUPu/XJeB75MP5T6TS4KJHPpr/JODjw/lPpJzego+P5PePu879oSD+&#10;E7mlWDAilEj/AuKCkxe2fCd1zcqLu5UKXKiNcCEodB6w8gLvH3hc9MoLXOxk3Ssv8kDiUnXlbCj3&#10;I1F5oQvsaDE8SbisOVEBzPah0Hl0VADz9EAK2i3URyUwI07ewk8P5BOfK05e5A+D0ZHEHwY2jrE4&#10;GbSvji6GRyJ/FA3Pi7x/DnFmRcUwO2ZsMT6qh9k/GrlgRYb+OBgg1cREVb6lJVBRzNPjQOpcFzNQ&#10;oJS/PhvVk9NagZJXO6j655UXAySxPwnmDFXHxJZ6PULJ0R0NniJeVCEz9J1Sq2aDl/cwp3uB5LlO&#10;5qPAxWCT5VoMeXnRp1emSGw/88spvQ5ySm/+KeWhiGYCzKNamjlPr5Oc0uslp/S+KKf0+skpt3VE&#10;FTdznts6ovKbKU+qwplTeiBDTrmto0NhzsRC6BO8eevbOvr71+fEMWkTYnqf6531S/UYe4CJ7lGd&#10;UAD2yjHEFFVyPXkFPsCW25PDtIW7BU+n2lSY954cVivkBDFtCNMrQOekyBVDG2SHKPSjoNLMnwGy&#10;dcU81EPxHZLtXmvBjq5zCwySrSvm4XqWWtAxj6uMuQXWr2zRpEvYhPXT9PzCQcOq4vHhlfkF1nFd&#10;MQ9Ow4+h/oAifAe9oIPuF4gw9alLKJbjX6gr5qGGGL1gdm3okrkF1nRdMe9QmVI/6nGNfUugh0Nt&#10;yrpi3rE6pWoaW5CoBda07ELENOKKeYcKleuKeV0fWpbhl3y7Trav7eN12MCJUs74Hw/C1uMHWjv/&#10;zqgeyc7EeM6E9rM9OzsjwzGoy8l+tqeSYZUHt47SRav2qz2Vqrus4utgcvsEXkXFI4nkC1lRr0m+&#10;lyVkY4Jaj+zZeyZiELJ8lCd4YKEq8FJKZbPDWrKntqjVCCuqPptb9DCU60kWcPRr+Gpryp7apHwc&#10;XshsVtnP9jSyLouipNFJQ0GY3Jll4HjTGq2KYUkOJ/pWfF8OR4k+hJEZZ323p47B6Aq7Hfzgl7NR&#10;tFknojvQQSUXENxe9ZcLCO7vDYJrLrJfQrjAcJJIITOAgN/yj62MiXsPdwLDNsf+9oHhfvxv7fkw&#10;LPzfiCRE8Vx/XrU4wsTIH1UjRv4AJNFMCQVNjPz59EkQ6fLRAw0MT3zgZM8jC8IaPmKggeGJDweG&#10;g8gUB4Z7QHDm5IW9Fxj+Uj5atRDSITAciElW+iGDez0IO/fKC/zUPuKxCAhKacbBKhqfF/npfhCM&#10;l6yHwSno0y8IDEecSOYPgmggBYYjTt7CTw+CYCB9HalHKCeJywFmSAA7lXWEUvZfg6qH4mdOJPGH&#10;gXEKen5wal/YWljUL4kLB+OjDyWdHgfGuYoLTwP85XHhmRVJfS8uHBi6nK3OAo1uryguHHmpQ1g4&#10;mDOHsHDgOQ9h4YgXu/Merp6k9YvCwhEvL/k0RHYJC+98JoO+upTK8/DtpSSMKXXah0nnPL1fyin9&#10;NMkpvYdKKS9h4R0Lka9u7mkTIZqEEoe5S1j457cSVUJE7xIWHpUlLmFhQZbNUd5LWPj6Hy8s3O9M&#10;zmHfHhCzaG/b+kCZ5985cGbx3kOc6xzR7eyMbHztyLjYU8l6wLEKC/cQbRUWhu9GBK4oS29h4fHp&#10;HOuQPTU+qLdVmNlZ2A8HxNZoEX7FLaF0reC1FzyWO/ial9xWg6oIHmtYuAhqy6IIXgOtbJKyp0pM&#10;ismArAqk49tHrWdmaMbFnsrtI6PChQLwVR1ptLCzk2SFykgLqx104xrQOm/PPohzUNgukfrvl6Dw&#10;ogbMuoDuJSj89w8Kw9tOQeGk5geq63z7/NWHP9+8evvhU+vqPELd8zYDv+y3e2f4sLg9qQEy7n8+&#10;KUYsKE1whGv30V+PnMF3d19e9cY8iY+fSaRqZuLjCQ19OjPxobM1Ex+pxPeIVz3xJ9T2Tfq5K3zs&#10;WTHxx532peGZCZ9FV0woJHxfom4zF4oIS6BsloqsuOOU1kKTCzZeugEbL92IjZdvwMbLN2LjBSzB&#10;scWgvIQjNl7EazYUAQ7YEDA4YONFHGiKgr8BGy9igLVXCqfIb2DCFPmN+HgZIxy/EjISlM+WE5gx&#10;RX0b7nZWFgV9cUGwGhdBgfE57FV/OOIrQfbZkjneG/Dxcsany5d8vCnju9rL/nhbjvh4Od9fzwkO&#10;9Ab98cbcPiI/y5mjvHJ1MMuHYrwRH2/O7QvnCz7eY0R8vJwDOyTIL6bOSs6yza88GMV0H8g15EI+&#10;3p6DaSqHhdHWQwmBz3wI2Ns+3T7LB//lzOfRWu+CRBltYU1b6QvwjTNNQ5Av+uPlHLDx5hx1x4t5&#10;PUsJrIuLoKV0vJQDNhtCphDselDA051l0/JkZtnIZziHjNfbE0LhBqZD+NugN17EgSUT5DZgQw5j&#10;bYAUTpULmNn+HnoRB36HPnwf+C/65H3g3wXeNGQc+PdH3o7X04G+bx9tvbyQ5dZ61jjCGefeRGy8&#10;kIPdpGyZy1F5KQfSoU/X31tv4/ARj3NbER8v5cArCxjk3Of1qo5PGJ9pIj5ezMEuAx8qPvOJxuXl&#10;vNa6BCRGlwMjxAeIzzTBDJXI2OCznugCdRskgb/Ah4XPNOupJUGPwebh+hRB35gPeuNlHPhSCZyM&#10;ppAgtZrpgrgbNI/WxyspYTNogpVY4J+DJuhPKxsxiIIltOX7D6JAzqe7XtDYQKyG1jJsz5zWu7kW&#10;eRxEwTb1dNdLOzChk3yObnAKbPGEDN8zUcjJCzy9ajzhaxdnfjkpnQgLUm/rBanXREHqTb8g9W6m&#10;IPW6KUi9hgpSr6eCdF9bB1xRctd9osNl3gE6Yxak+9qiI2fBdV9bdAItuO5ri3BIBdd9bdHpNOdK&#10;h9SCdH9u0ZG14Lo/twivVHDdn1uU0lpw3Z9bdLgtuO57Qjrq5lzpxFuQ7s8t+Rz6WCoKrvtzi07D&#10;Bdf9uUVn44Lr/tyik3LOlQ7MBen+3KLjc8F1X1v7sKfTPu7ptA98AuZz27Ie7GtrPyX2RCfvXK50&#10;Ap9I93E9p7ucradJYna9NyEgZNPkM+Mwb3GHESd8ykfqPD1mpNCHCZAnxNU9Peaa0Fv+ztyfw0dL&#10;oBehD3M+T4evlsjGTl4YiUSLFg45mTpkMOoX6Ys3DkmZOuhxCbt4g7My67zPEwDbXk5StKONIxk5&#10;a1o2SfLGuPJd9Oqgax35uBCf3wBT3ytgKnobsb7RPL2hCseuJJIuaoHQGzryOPvzhA77N+r0T8FP&#10;0xtm5rHOsTmjN3TkvQDkCkskSAt6Q0ceZ4BKyh69oSMfyI+FPljnsniLzuMcUCmQ7tuo0T4niJPe&#10;0JFjRY00iCsHekNHjtUyfIN1jjTyPo7Y2nEd4duQhVBG3uN1S31gb0dvqM5HGt8sXSiX3tCR95LZ&#10;6zZY57I4tV4lI2edy8LT3khGzjqXRUXewIoRSpd1LpHb9kZs7TAkP3IJ0rY3Yp3D5OgNHTmQrFGv&#10;YHr0ho4c8dXwDda5RFmlV4ikhm+wzjVd9Box0/AN1rl+tum61+1a6vxQUUGipK1XychZ5wohuO4R&#10;13UbrHP9nud1/0Tx+g3WuYKYrhHHjEZ+rK6gOu9fp122gcnmNShxSxn5+KzCPKOws6Q3VOcIQ4a9&#10;Yp0rTO+6f8Vo3SvWucQdpVcILoZtsM4lxNjeiK0dE9uPQ2FY14gYhm2wziVu2NpIRs46bxFCeUWi&#10;gGErrPUWC+zvxKOHA/FjMbwh2onHfyi40OJ7vR2SQNfPJ9QGkMs+fDgEM0O6eIZ4GuaxCXHka59/&#10;Z1gbTr/oHFalLjb70Z6dWTfeXjoc/bYf7dmJcNoBp7FBsh/t6YmKnPTOCbvbrE+94wVUsFtrDtWU&#10;gBU6nhMJUqAmwiFKhJn2W9fvnEh0W3JSolwE2lxB1P3AFlGhFgkmoOeFhnVrhW1gpmLJMhMp5Map&#10;qhmWbgZnz254quWxw7Rf7alUfdksqLSWTdGioKSk9zbrrSV79haVCpuKTBJdEKMaibGwJ7PKTcsa&#10;NAdmPOypvPrMGRtZ+9WeStUNvqBS0RdUkKaIq6JSSeS9V/OC7WdC1amBaZRR6SxDhGaHKle2Tcai&#10;930Kja2bydyeXfawK5HX2K7Zr/ZUqm6EBdpeNTQ2WcbDnqrtLV7dmxbd6tOsGGEnAuwgE7wS5RJV&#10;onxB6R0vCtH0lRDRsqxP3UYLi1FOufH1PhV2rES5CHpzhQfRyZX7IvNrxwlhH2ud9yLme1Vo0VZE&#10;ozKF++puIl841EHb/tHM2J5kzsVKpawwhEzjYCKTsdgh2QCPkuN+yVWXrBsFVd8kF1S2NhZW1mVa&#10;rcZKlVuHuvFil6D9yrUoSFARRCr5g22ZKGNjVPMdszOyRp3EWzM9NzSd6TtECD9kZtY5oRpaRtQ7&#10;XrhNNdjCA6spFlS2EuVGpmty0S8s/6LzYoi2cuciVV6Fs9ZN5rAHsyB70jpaUOkEL6iOFmgtmc3i&#10;hFWWmYpTadoXgW2OEtne167j9y9fu15kOn3c165bMOCYj4N7GMxnKsX0Ob7B+1jn5enLfoA6p9+I&#10;z2yf4DVv80npN6jGjTrizUv75BpsFt1VNT6e2xrzFDh0DoqACTo6SBo6bOaCVWmQBFzgUwZJgyHP&#10;XOBZB0nABUv8IGkFlWYuWLAGScAF3nmQNGT1zIUAVw3ZupCuF2/Exws44uMlHPHxIm6I8UV/SMaC&#10;kV2Myws54uOljPI6Sz5ezO2DD7PxeTEHbMRZD1Ws2RBCKpAOlecXdPUsHPyXc0sRGy/kgM2GjCkL&#10;p1XJmWRDoKeoN17EARsv4mA+ELxpzUZ2gkMLweQkPFPAxos48BSyNR1NBWy8iBtEezZjQiwFbLwV&#10;t6pUCza1iGVrMjq8nlMESVp3hqBIARfvKQIuJODlvKS6SmsTli3ZGJEgxWe5UN5NwMWLN+Dipbue&#10;3AQlWnM5QIhWc1vCQ8WIDpChJZdauthUnhtqGQazozlgg1biJUxQsEYdwEBLNizfBJG6jwHahwDl&#10;CCC/x6BMnAkrRJReBTml10RO6c09p/RrY07pjT+n3NYR5e2kPCl7J6f0EyOn9N4np9zWEaX15Dy3&#10;dUQ5PjnPbR1Rvk/O0y8GKSXl/uSU2zqCnz57n5znto4oJyjnua0jyg+aeOJkvVnzC1gTf/HbA8jX&#10;FuGYLu/h5Dw5hIUgRowMPFwrw58IuYV1Ju6HG+UeBYpxgfB5vjPwAsLdYiUzd0YR1KjAQ/l+hPpa&#10;AzEo8FC+X0Oq1zEm8FC+v4YEAkrjh1wjAhGG8i9o4CYBBMJF0gs66L4G97t8+R3S1VJq8JT0gioZ&#10;IbUevJv0gCgbvaBqjtGAQOzQC6roGAyISxn/Qo0FhBelF8yuLSQ7j4HRIhoMvo6RgPCp1IIOelya&#10;zi2wputPQcDD+hZqGKACKt7dvL/6GfNG45bJpyDgb6kF1TT2uoGmAU2iF3TQMQYQ3pdeUE1jBxu1&#10;wJquEYDwxb4F2bI2lxRqGtAnesF8WDxo1vQa/tcn0ieAYuSoDVCMCuwc29crH6zLGJZFR88/WwiW&#10;yIpQtYXQTUTGw57Eq7iANV6mUONhz85LvVRxTSsiwCD3qPr5C2K3luzZW+zr3hZR0d5Wp/pEKDgp&#10;UX53pES5bjpRoeZONPy8yceeXU6dCAtbn4/2oz09Ua5i7VLKp4syH7/eeKd8dB222WCdtWfvtFrm&#10;kehyV4HqWE9O92U5+fBvb/GP+w8eyfy8bf/QX77zvzx9++zlze3Xdz7cwQ5B/vzmA/6FV358d/vq&#10;h5cfAJpqLvXtzR9+/HDz/asPYktyK/DdzfP/+vOt/uOn9+/6XQH+uPr5zeu3778Czd4Xtz/2rgLe&#10;crqraFvg9V3F56wd9hizUrzYKawdNi7ZPunyIkhv53PRy6vemA8XYIEcYZ+gngHm6SCRWj4zEyya&#10;gwKfQ1hlo/uTj9QymJnAZQwmQUq7P45KBHBmAmmfmazLRfjzJwJHKy50cxFUtpLbz9FUqwE190aO&#10;FIMm4uPF26pXLPh4AUeFA7yEW82lBR+S8bpGljjK0edWm2jBx4s5qOFDud4Y+0rO4mhGW0HxAbq7&#10;aBUD5v7Q3UUwFWQ7MdqK+Hg5t6BiB9XRhPFyjvh4OQelEOj6IpKPl7PEsxfd8eYcqIuuL9ZFhej6&#10;olUQm6VM1xcBGy9klDVZKZ2uLwI2Xsa48Vuy8TKW+PosG7k4Hipv1xeLQXkRrx0GXV9IgH3mQtcX&#10;Qdkcur9Yu0A5o40OB7WAAH0706xFQxcYwXSgG4yAjZfwvbW3wFnv3JtgUF7C0aC8Fa/Z0B1GMDen&#10;S4xZU3SJEWiKyoat1xkwPo87mOF0i9HqAC2642Uc8fEyDlYsSmZemzFdYLQ7wbk7dHURdIcuLYIF&#10;i64rAilT5bBWZGvRHy/mwHYQlTuropUOW/DxYg7KLdEHGQKHLLu5MUGDBYsuIYL+0PVDsIAijnZu&#10;K/DsVDws2HkhWub4rKc6XTNEfLycMfaVH6SrhYiPN+fADuk6IZKP9xmBd6crhGB7S+XD1rMdgYOz&#10;CAPzoeph61WCLgoCh4p41LmptSfM7wb8XgVZemdm0y0CUXrDzim92FNKKiqWU3pTzym9JnJKb/Y5&#10;pXcyOaVXTk7pHU5Oua0jqkOW89zWEdckS5lyZbKCdFtNXKWs4LqtKK5YVnDdVhVXLyu4bk+oSw2z&#10;9rnjsazmcpU7tF3S7Zl1kou2Xa77c4uOt/mw6JRbkO7PLTrzFlz355ag6TeFRTC+ogP72qLS2hPX&#10;/ctxLKT+7gfBCLkrCi/HsZp6cqhByC00P93woTanJ4d8hTy+V+KLWZi5kFvaxsQdi6vnDvsVcgvK&#10;z+R8VVdfjiOl3vOvL8eRe08v6Hjjy3Gk4NMLOmLEn4LLwCd8VVdfjiNl37cg01GEhLkWtXDQsKp4&#10;XJrMYmUd17VyUCeUuqSDji/HZYGmN1TT8e24rNP+jfp6XEoI0Btm2qFty6pNb6i24wtyKTlAb+jI&#10;4xtyWcPpDR05wjGB+iQrwb9R35HLik5v6MhHfuGk8WOxLYm1iFHFt+THclv63aXr+Jp8KrilI4/v&#10;yY8lt+qL8hNmtB95fVN+LLuFU3YbeVIqBzdz1IbqfGQyzdKFu6A3dOQjm3XxButcIhiiD0QpIiuB&#10;h/FtSKyivRFbO1wNvaEjH9ldi17xPJfS5a2N0LlJwVNqQ0eelMqBH/NvbJTKOZTd2iiVA9dHbejI&#10;k1I5h7JbEhGQkeNDXJE+sJ+gNnTk4/p8li62Ff6NjVI5cLD0huo8KZWDTQa9oSPnUjmfjPOQiCVw&#10;HphL0tgZyNEvrTVv0S6tzz/z3bbCk4zMfrRn56X5gWbk9qM9O5FEhaEt87D2oz2VqCtoLNT2qz07&#10;lYwMrIpkXKXCCLp1GA97Uovw5ylVV+rwxMbDnp2XZpOh4YyXJvb2SGIIK1H9FFRyowZJVFRdXkW/&#10;+mwqhthd4FhZbfz27HLoREWmtxLlckegBcMrQCPdZnKwhwI5chPVXVzepcPEsZEb2mMx07rtWNPR&#10;TNPGjcz42rNLVvW9NdZ8pmmGLZbqzFaNyjys9caevVddAWMraz/aU7vejbCYjqqnsUkyHvbsvFRW&#10;RdEHTY4vzF6nY8FLp3YxO9QRFs7E3GXhJhAMECeXG4T2q5gh6sVzi1Bx5bYl1+Ho1bFTZv1wZ5e8&#10;bI9o+jVhnTDNJ6xTcx9rrJP4FfpF/vH+3Z9vr7776T9unr/4+s5TgLja5sTwSTfffy+A4tMTPe2e&#10;vsS1Nfic87JltrbPItrksVef/fj+w7++uHkjxE//Cnhse22kMvzwXPt+jXVnRJjaXS9YKq2RoI1B&#10;IpdavbiDv9PALBgUARN/R9BuVmcu2PcNLu3Gb+6Kj4cFXLBuV1x8/KthHua+QLmDSzAiH50MuBC6&#10;KWBD6KYH7dshswY2BIxkinOXH671JMvJGFa75J1FjHPhmaZ/NmbujxdyxMdLOeLjxdzyuxf98XLu&#10;Xzqb+iML4Hlc8pGWmQ/FfYP+zOimBR+Ss+Sbz9Yj8/XcHwEJLPhsyJmCusGUIHRToHdZy0Z/Ij4k&#10;57X9ELyp3c7O48J/ObcV6IvwTQ02s+BDcm7fcJv0Lgv5GFdgPwiUnWn6d4dmPt6eg3kqW4vRVsTH&#10;y7mBMRbj8nIO+Eg4bbQV8CGQU8SH/IZ8sXHuD6Gc+veUJvkQzElQpws2XsyB2ilRO2DjpRzMUqnl&#10;M6QTsPFCDpwqwZzWbOTMPFoKfDzBnARkN8uGUE4RG2/KARsv4oiNt2TB6i1640UcLKIEchI45IKN&#10;F3EDhcx+kEBOaxETxql/wm0yP8Y4rc2YME6CLVn0xos4mFUEcRJsyYKNF3HgLAjhtPalBHCK2HgZ&#10;r9kQvmm6ofObNIzkbMw5pXcbOaV30jmlF35O6c08p/SayCm9zeeU3rnklKycpKABYaNSnoSQyim3&#10;dURwqZznto4IO5Xz3NbRBUL1+unXd/7pi6tUnvTFxpxyex7R5xtzntvz6AKhSifTPnTikBXe48Qx&#10;dAJe3l+mwEsgPhVDJw4Z4eizkIfQiUM+OOa2kFs4dLo+OmSDw7UKucXdZnK+nqqhE4dc8Bo6gbsx&#10;Lx0NryZ1BQ654HVdAdylUQs6ZuToSACopfvL7xi7Zv0fcsE1lptAJw654BqCvB6R0Umsmtps6ek1&#10;dAIrhh+DnEJFbzF04pALrqHT6xg5ccgFr4ETBwCRHCClS/huTSRW1rSGfJO6AgcQkdTsai2Exo3P&#10;bHgp1XUFDkAiOeRJCzjIBWPAZzl8C3VdgQOU6P+y9zU9m902ln+lkOVsxo+rHCcNZNnozQyQRf0B&#10;5ztAdzxI3J38/DkUKV0eiR+qVA2mYb8bP7ZfXl6JpHglnSOqZ0xsVKKeMLFRiays6secL7FRiXq6&#10;xEYl6tkSuCbEWwng3zBrTpbAp4keME/nXImNSnRxq9BGJbqgSmxUoguqxEYlurhVaKMSXVAlNiqR&#10;HbH9yFQJzWqfUYIBi8txL4mG+4MIEsg3YcjnzwyCGRbYYOXyKgy6OynkYh2Z803zlxp2J7Wia+qY&#10;v6QLgVK90T4OCI5SCosy9HFxZuab5q+BhpgeilSjS79fjZRZtWu96Zqzi9me+cvtqov442snrdfV&#10;OQJw6pi/ZNVOSjNGJ6WRgyFQ2R5rwt70JlRbXoWasFGhJgL1O9MIqT2bcaGZskFXtU13SPqcFU23&#10;zV9znzqmhmBt3O8D5w2C/QmUm0CoHRDsmBES0PolSmP/Uo6YYmQHECyC9MtBsAqmDY6W37vjrbto&#10;V9JvByVK/F5dsu+Lvqz9bsWJjqb4XYVEC9JEp8XvIyRb2fhaLC1Jj+B/LxLZhSDYRM0nQ7CZHm/h&#10;BIpjCHbs0B8m/nQINtHjrZyAKXQeR6G4sz3ezgm2I1OTxxcD8jz0fDoEm+ghO19AsEkoC3dttTmx&#10;TwDBnv0iO8f79AzBfhBI5dRDdo71EASb9EumY0+/vglRDIZgYztjde303ECwA3o/+vXJEGwyvj4d&#10;gpWLBk47C+Ns2SeDTn08K1h09OufhGBPPRd2Jgh21As4+wU63tOvZJwSBpvpoXiOx9cJwp7d8ma+&#10;BmEPNf8cCHuq8UZGgEUfC9k7WIExQNhTjbdxpsZ/AAd6eqrxJk4+owTCDvT0VONNfAPCJh7/dBQ2&#10;zmCfjMLGA/RTUdgkX3wqCpup8UaOA+cNhb3BrrD77odXgZhSVYoSkcJ++6XONxT2xkdvKOyNld5Q&#10;2P+4MdN/90IWbyhsAEjixKGHR95Q2Bi2ZWzuDYWNrcTY3BsKG1rpDYUF5eQNhTVg6eBv7AUd/l+h&#10;sFj84oC0EYgemNVgOUWRJszy/JkhG0MoGxzpS6Kw9sYG3jKpBk4zqQ7HxE7CBXKKjYIeCpynDGss&#10;cOKrd1LTR9Mz81cdaTm46eN8Y4PVGqJbY6J2RLjBV832jZShfZ0UQhm276SuEF0789ug6VOq9hDW&#10;qmhWE4Qq1MTzFaZrcO1kMM04mL8aD/q6BtO17nWgrpq9AXWxCSDjooTRLRj2SH4DdX/8oK6sNw5Q&#10;d2x8xqDul7xD4JeyrkdwBhcgYyx9wQuQpcQzkCUwSSqUV29R8RIe5R2gxKnEb3PLZuWpBH1cm9zj&#10;4MmpxG9yS2nUU4nf4k6U+N2+WMkB8Z4t8dt78ZWbhPAmTSGEV04HnR0S8nBnFjpji630UA+ZV7bJ&#10;z04RwJvpIQsnAeNNPLb/g355IwuKEDTHGzlpjmTkZZ5x4esRvgTvZmq8lRM1PoJjX9H52kSLD+E4&#10;cGCItkvewHEME7CbtMXbN9ZCsG7sJUJ145FNoC4O00XOJlA3UUMhPC5rP5xNmO64f+AMPbr3OBmZ&#10;hOlm1zD7EM70eBsnt0Lzsdq4X4zpxoFzXh5wjik6VpvcmU2Y7gCfAj0+jjM9PpDHMehAj4/kTI+3&#10;My5aicIHTO9n0CR66GRtoodQ3eS+9eNo7dktOlqbqfHhLKhuoObCynQPshBuAjUXRiZUN7Yx3R+Q&#10;2Bjrt8cPsRoCdTM1fT4mTDe5tl3I5+vrEKcvwnSTASqM9E6NN3GSL+hobdIaH8bjCoIzfRGoG6vB&#10;CvNp8AdhSgRqehPTxQHjTphAjTdx7HDs3D+tydR4EydqvInHtRNBa3yqSNR4EydqCJONxxQdic3U&#10;eBMnavysIlPjTRwnCjr4mqnxJk7UXJgYB5IebyaTfZxBemSSrzBdDpB8PXHSqNfjjVxi8tjPfrTV&#10;kmzxghGAc0S3Otn8lU7vhbqd3he1pPdIKfl2IYBUEb506tuFAFIU+NZYRDKug5CWoo3ovbdkm3Z9&#10;yBut10PrRRfd1VppudqI+tzXiF6nwJccULq0AK1mmwZcZ8EXZqfXDbj3Fq12m7beZ0Ja/dZat1Vw&#10;kd1ftBputN57S/CTS8fSGrlpwL23aMV8aL2ntGyHhRVRyAsLbCA1RgI2SvPCAvtBYRWfcNKBcW7H&#10;hGEN0T6Ri1N8K0ut4hN4OMWZhtBTWrYjwn1hge2IsCRg6QCyq54WPJq03zbQVxbYbxvob2XYbxsw&#10;VKWoLbDfNtDTWnZwuq8usN82IIlKbJWXF9hvGzDQtKgvsN820BcY2G8b6CsM7LcN9OSW/baBvsbA&#10;fttAX2Rgv22grzKw3zbQlxl4Ibw9RayvMyD3DtET5vPqZgYe4n2lgRcmHf4dfakBuYyInrCkhk2l&#10;bNRiCkJP2DjPiw3stw30PJfXdtvARbkBDFPfKtkbkhFV3MyA6Qk9YT3HXk/WcwxsesJ6vnDxM8MB&#10;96cnzOdg5afvYJ/HRBdfPOW13TYgWzbjw5HW1HghefhW3dzMwD6XGxzHO/LcjnRD75ifs7znmNbQ&#10;E5gUj3eknzSZ3fgnZCdFnsB2SWZd7PzTE+bz4mYGpDR6wnrONzOQPzDloSes52CVp61in8uux+hH&#10;0XMe57K/IU9gD8O947OLUshnCXQobH1Jhx6+kx1NV+NNgsLzZyZX2Dxgis0/zl/Thek3OjCH3vzj&#10;/FUh+3bXtAljx0zTTQ3zl14HSFTNNf86f01Kfd1JqRnQzUoXFgLoX6NKI+VKqO6fKqoNpTK1xbXV&#10;jes4DKYJJ08liBv1NZKQGiwNHJVrqk1MNlTdkSlVm8QCbN0FM/syfy0MsVCCLzspte+dlG4upzU8&#10;dHRfCTXvu2r6VctNqDaoxg+29vuh0bhZNTUXN6iQFohPjWlxP7Px9O38VR+bUD2m1Zj4QFS9U981&#10;QpYj15CYjZm/lLUOqTnU0OW3qxZ+pFct4KNwUsLG7CumhElI0l/kP66uWvj6KwTY+Fi914vQ3FUL&#10;yMjCAFuXC33WVQuAjnAyfYxDz+/ircjo3m98cNbuU6LE72UB74m04OP+aBkFlY+m+J3GRAsSxdKi&#10;1eAPLTDaEhnVndV8vs9+/1cLUBxakNuWFqFknEqIBKaV4A8tEkZLjdBwAjXevAMrC3zk7Zuo8fYd&#10;0F2gxhs4UeMNDEJVGDHewoltvIUFxw4a4y0c38xOO+qxFiKAJVq8gRMt3r5JzNCWeaLG23dw4053&#10;0x55YmC6XyEZCJI0VmQlYYNimI/MKBxwtof2wZOxQBvgiPQojGnnW4uEHKOBeGADOg7a4+M4yzbe&#10;zgMRD/T4QAYxIQpBBOVjnw9CTAv0eDtn7fF2/iDFT049RARL7ENEsMEQCfT4aE78RUSwbz7E7fF2&#10;1ioEh7+ouEemx9s5yTvYcnvsnOnxdo6HF/HAEjXEAxOSyJl4iAaWWJloYKPS0WEcooFlaryREzU+&#10;lrNOeRsnai5MTDSwUWrk7JSP5KQ1RAOL1RANbLCCzkCWcqMrgcWdIhpYpsabOHY40cA+xOnroIGd&#10;cUOlPT5IaaKgUz6Kk9GASqZPx5PAIR5YMjqJCJbp8UZO5ijEBMv0eCsnWYeoYIl95MLY5fRs/uZD&#10;OcmmVKwj0+PtnLidyGCJHmKDJV8J7BW4fo2SVMfYoksRkmhGVWunJx5cJx/sjEPUrn70JHFIZTeS&#10;rzERwuKszHyweDpIfLB4rDMdLB6kgI+fXsXGIR5YMuXZKmlE3wiifiUzObrCIOmUD+V4dkqXFsT5&#10;C0Dv0+3YMkzsSqaVe2mMKIEJfvu8LJlXCmT7CMXzJgFpH5kkhQku+whlinwsJ7ln52rFXfPJORns&#10;grA+LUqMzSu/UcjuGO0Co/aKvLGzFhEJK2uRN3YyuxRA9GlRYmzhBKwEnSryYZ0p8sZOFXljJ4po&#10;EZhMwAW/fJqdKfLGPkgsfnvgjUn1oqVjbSxaQTai7KY3JlVpAT+CGrvyOKq00jq01krL0Ub0fmzR&#10;4rTR6rNaI8q5rbSAT3GNVk50pdZ7b9E6tm4ALWcb0fuxRavbRit/6SsLYBbqc3Apeu8tOgLVtPXe&#10;W9tSuGzr/djaVsaVVloh192ihXIjeu8tOj7VaL33Fi2jG6333qLDVY3We2/RGrvWSkvtRvQ+E9LC&#10;u9F6P7ZoGd5ovc+E93U0X7Q2bxpw7y1aqddaacHeiJbeAsC7ri//7k/zRnOwzuziGfyb3aj12uhw&#10;xg+afJeAqMbEKDQDOF9ObX5tVDiEg8jndLCdCKfyY5WCXgXt2ShRKj9ZL4E8E6J6evNOguv5zTIH&#10;9cQuA+0rgvNGgrsgOG8kuAuC80aCMw5LRXDeSHAXBOeNBHdBcN5IcBcEZzCBvXUNhK4IztgS9U/I&#10;vH8EbR7l4A7TEzPMJ0HljCvUSacnLNDRPSV9nE9gQktPIKeNVuWxjnktPYGZ23gij3ZQXPwTFwRn&#10;zHLpCes5/nfaDyY+XhCcAc/QO6znBcEZldjpCet5fpXaC8r8ExcEZ7Cm6QnreUFwxuvpiZnccp+j&#10;GfSE9XxVuTqjBKAPPWE9V8ZFmBExSfZPXBCc0UV6wnpeEJwxZaYnrOcFwRmsb3rCel4QnDGBpies&#10;53yfGhFqYUb/xAXBGdNpesJ6vohogT/Y5xcEZziA3mE9x8QkG1GYY9MT1vNF2Ttbham2f+KC4Azn&#10;0hPW84LgjIk3PWE+LwjOCAd6wnpeEJwxDacnrOfYqk9txT6PCc4UJZiU+3fI3rxkUWzAp+9gn1vh&#10;q4/Ya8+eQOjRO6znuH4xfYJ9Lrvro1V5z7fraMdOujwiu+XpW9jrY9Ncn8l7v11MO/bH9Zmi/+z5&#10;cXhZnykswL6XQ0bDBLKznfaHvS+HhvSZxY0+x8p+Te2a0GG/On0PR4Ac6rH35DbAIPQx8FqTOnCM&#10;s/dgBcDPTBvkd+K+jHU/r6yVQzTaNuwtu/fot+Jzbp7Euhckf0v9DxlbOaeY+clbJwX8+TNTU01s&#10;mWD+df6aMmwJQVkjNemHdR1Jq6hZ84/tisQZALM185dotY2Q2qER0v7VbcISEzaYsT+bMn+1SSqD&#10;CFZHzz/OXxKq6ceC+vQmN3o8Qqx6oZkcRq2khJyFN8KLpZTZs269EKKgC/PbC12YfpZS2q6GQm59&#10;VAQbY2uafP6q6W0sNlKWTRop9XUjpB+apu3YbIOx7oRqu2uqadqkQspLSS2lbWqEtHdrLTJtPX99&#10;uGM2Xzl5mnymyKli/rL7Gqkre1rANO2ynNaE6JSqB9iUqgeFtauxvAXyFzmeoIGMlX7lILVpk0I0&#10;sppspEJweP+6Otlq9NU2tzRam9yyaC1kFm+EsMONodwI6SSibrhl41rT9pGfg+XtXMlPoNQwlklH&#10;qeExhOn0yBe4P/brX9gm4Os9CEQYtM+5EsHUxrmSGcufda5EiFjQON7wx99Z71DUw4OB4OOMd3mW&#10;BSyxmCaD1nMqQfZaIoPVcSjBtGZJJEoYvYpaAnM8SqSE6dkSBqsiJcgOnRJk7CUyiDxHd5hZlFjW&#10;mzZRQ7ZN1HjjJmrIuokab95BfT87RfZN1HgDD27tqYYsnKjxJh71gIO4w5fscYMccTndTXyi94O5&#10;d7RH9vGXHhRiDPV4I8fdonMloLuGanoj07mSTI03cuxymew8nUpa440cqyFOUNIaOlWSqLkwMR0q&#10;SdT4OE48RYWTEjU+jjM13sRxypKCKsvEiK3I4XRdbKyGiDyJmo3BE6UtKiz8jRBQz9GAlcLT4qQ1&#10;3sSZGh/FiRpv4m+EVBu0xps49pRUblkm/iZOFcTCidUQ+waM9qg1WP65V8mhgCNREN0mU+NNHCcK&#10;LA+fNw1G5WkbuTL+6XjSK2/j7JvpbQw/hN3yRk6M4zNF3CvizMRaiCsTf2KIIxMHMR0mSbR4Cyda&#10;vIFjuxAHJg5hOkqSaPHWTbR468ZaNo5LFMAbtyXytBSsWVEVj6aNyxJq8dYtaRn3FBY6T1Lr9BFd&#10;S3rL15LeAaXkPXvlnrxCZ07qt/vkUkte+4hOodQ6fb6pJa99ROdSap3XPqJDKqVOOqtSS/LIKRiB&#10;dHCl1nntIzrFUuu89hGwN58Lqh5djyM64FK2k8+5NKL+y9yIXrtpP/pS9J9PwDQN8J+VRvTaVfuh&#10;mLKt187iEzJ1W2k5e4hiE/uSXrdhp7oViS0G3Yo8sEl8Pzz8B+dic+/jmJcpfCd/xVNG3sNHxItj&#10;eIn4RDdO7QyWwh0inoKRG04KO4v43CI9tW8Q6exr2tkdH7Xe5ijsDo5af/O6oTsyaj1esOLRB7Af&#10;vEF7Uh2OPfoHbM+24NTh60MPWKfXPvfZJPZxz6gDu4LeYJ3OK4bik0QPmKNBYkyiFGwM/0BPp8MH&#10;ih6YcZ0GNr5T9IB5OifTbfV5+2KhW4XevlboXqPXwhsL1cRKW5XevlIojmX6Tvc8OnzR6AHzdE6j&#10;2yr1ymJThnTOotsq9V6Q6L5iV8sKcuSk1NV7pV5ZLI4n0jS2V+rFYlKfSDPZXqn3okooDoF6216Q&#10;6HAilJ6wnhckOlT0pyes5wWJ7iv2uCzYxFYFiQ4kGnqHubwg0YFt45+4INHhY0lPWM+ZRKffr8+g&#10;n4ibhX6iKfrhlyhSq8NxolfPXydEZXguZisw2BSbf5y/JqTtvxKaYT01zF+Cj6+EZrhPDfOXNNWY&#10;tn19FvVpqpi/qsqAPmzUaeKaf52/KmXpqn4hUGoxZ910E6qNYK+7EqodIxuQrYstZdSaEGmiqW6T&#10;pcRayBJtYycdmrXFzXm6VZdyKSY3pW7VzftUpm64JqEbmbo9N+bmYT5D9g1//gngzwiPA38eX/wY&#10;f/6CV91+/QvZM0IqCABpBOSXA6R1T3tkJY8383ZAtEOJL9ba5hyVBpCWkN29Et5Ji5Rg+vEoGejO&#10;ocQv9uN9WySDpUThs0OJ34eJt9aRdZYSBUEOJX5zTAvNjeTie0xr+ESN0HXWq2D+yC7CD14ymR5v&#10;XkAcoR5vYEVTjm5RpYsEvqVKF4mNhWG02gyZsD3ezIrDne3xdkbfIz0y7VjvSqKPYOkEliFYOhkK&#10;WCc/78r0eDuP+i3naJAv5GpzpsfH8qhME+ghO8fRTMj0AIoOM1PRisRdhEwPXOVQw8D0qGh0jAoq&#10;dzggkVONN3IyKIQJtgyYtMbb+BVTEejW2wFcna3xJk6YEYRMxyYmYDoeEARMj9pTp8MJmI5TIAHT&#10;Sfx9KjCdDAeZWy8vxKMTJ+cekUyNN3HSKZ8svh6ckcNTnwpMJ7YhYDpuDQHTo9bT6SmZvi/bxA4n&#10;YDpxOAHTSfjJcmK9KskUOJvmZEal4WNsUnGHTI/PyHBElJEJmk70EDb9PjYzgdOJmQmdHre66uLE&#10;f4mpZEMSPFzrMM6kBFCPqlOn2wmhTr5YVJYh+WJRsUMtCnj4i0Dq5AtKKHWS2gmmVn7OMbgIp05m&#10;BnIYccVhpsenjGSmQuB0pofiOc7uVFAhs4+PZy1Yd9iZQOj38WeC4Oc4fAh3Vh7KYWaudRiOLi51&#10;OJhmpxqycqzGJ40DYvLDh+od1pI+S9eS3uyl5Bu6/O/f/epn/+N/vqut5IdDLXntozd0eauyWOLA&#10;18Ppvzu67Ic+F2Ms40ous3uyfyPq50aNqP+mNKI+6TWi996ipWyj9XpovV2P+6IlcG1Xomg3otd5&#10;UOrqFPF6z7FAyWAPP+kWcc6x2PHxsbOXcyw2dByjARuBOcdiw8YR5iKeIpMbMg6LiPiEZg4ywIaL&#10;yw6XyC/E53yA60Kso+5jihVRSjZcfJ1zn9v75xsYKF2H3PMuM07acyw2XLznWGy4eF+2aMPFe47F&#10;hovbeaXyVlbGSO1oZlW0CFUcfFj3LIsdF5edHokOnDNIKAo7Lm7H+z7mPIv9BtueaLHfYNszLfYb&#10;bC+KFm24eM+12G+w7ckW+w22sq8i1s3ZFvsNtj3dYr/BFqvb8Y51UvsYffsNthd8C/CrfFxd8C2Q&#10;BOgJ63lRtGi7wfaCb4G84d9xwbfAvICesGgv+BbbDbayKyEeLPgW2w22F3wLZCdqlWX0gm+BrXH/&#10;xAXfAgmNnrCeM9/C8wSlLDQ9YT0H3TDLDMiB9MT8kKVpXeYT9IT1vChahLTpn5BVvvgDK/m0Vexz&#10;WdCPJ/IMh0RL77Cec9Giz+emoOk5N8Xg+LFJgFdl5JTkcPUEuY29gXU7ujw7PP84f428gYk4hGoq&#10;gSWXRYacKuavqjIpdEF9Mv86f0kK+EMlZQmwY55o47G1Xekymofu/8Gosz3z16yl7v4idAmbdzS6&#10;7Pw/ulq1XsdG10X1dF0mQcdM4x6s9hAOq4TQtNH8VVvpCF9TyfnH+atC2vDaNTZnrEPUrDnHxHzL&#10;/NW3bQNn/nHSPfxQogfmq7ORZjPCKTb1zl/TpaathWRxCtNeGaQxrUVOMx5NCj2o4suk1sxv9mz+&#10;ag+t8ZgtVbrMWE1E24T2bjw2umxsN8NjUsbmYmn2bf5qH6dUk5n0Q9KMEGtXV0lEB1KdACYJr7a8&#10;ZsI9Amf4I+u93eL6Y73FFR+ug+00QipmO8kApr/If9zd4vpLW/uc5CYMwC9IbhpMFR3TtMPpNoES&#10;OAqDk1GtU4vfz0xASFh0aRkY0qkF/V0iCeSHwb1EBoR0avE7YAkAic/o0jLw0FOLx2cSggoRnAZ8&#10;faqRL8F6VdIa2jgW9kSghgwco+ny3X9eFavxFk5ATKI3CbMkaI03cYJdy77Sao3wXAI13sYJz0Xm&#10;KUtN3BriNiU8F/mILjUCGZ6tIWpTQjSgkhuxp2TO5N4U0QNoO3fA+kFrvIljZol88tebBrMkUONN&#10;HKthXpNc9XyqIWJTosZbeGDNgRofxTHlgXhNA/oO1PQmJl5TpsabOHE4EZsyPd7GCYJO1KZED1Gb&#10;Mj0XViZuU6bH54rEWzD8E18Jx5PYTUlWxw6d0zMulR1TKv8VkqXpiuXBCDndTvSmpF+yXO70EL8p&#10;8TsRnJLvDBGcYsYDEZwyNd7McWYnflOmxls5HltEbxr0ndPIqGvuDBgSJ4jdlOQdZjfFanwoDyra&#10;2RoiN8WdIm5TkkyJ2xSbmKhNg7IVtMabOAlAojZleryNkw8WUZsSPURtgj+jbw1RmxLzMLUppq0S&#10;tSmZMlH1DSS5sD1+ApfEIF0Zk1G2LhIGtj6fWE7aw9QmYd2ffidqUzJrIm5TkuCZ2xTbmchNyZSd&#10;KmggHUR2pntcMz0+njM93s4l9EzXuZaSb4ymN0ZTS+h6q5fx5epl+JnWG6PpJfuua5JYZqrXtoqt&#10;CHDYvLzVSovaugG0uG1E/YSqEfULsUbUrxQaUT+TbUT9NKARvfcWrYgbrffeogVyrXVbJ2/hgg3j&#10;y7I1G+lJkZCCUsUlAxAHwERyStVGeoKDRXxiKAfHYSM96fZ6QalidBzzB9E+UYJTO0PjF5QqRsYv&#10;KFUMjBs8VtwGtxGeLihVDItfUKoYFTcwrihbsxOezMXYs1Lo6DCr1LvywHvPqdoLgdyQqtjVhkGV&#10;pCr29g2pit19Q6pif9+QqpgIcUOqYo/fkKrY5TekKh7VF6QqDB7v8wtSFban6Qkb3BWpin0uGzcy&#10;vrE5k0XiTniybFaRqtjnN6Qq9vkNqYp9bhUpPlakKvb5DamKfX5DqmKfywEwsW5BqkLu8B68IFVt&#10;hKcbUhX7XPY4Rqtyn++EJ/M5diyyKNkJT9bzilTFPpcdCmlVRapin8sxq/FEQapin8uBqvFE0XP2&#10;+Q2pin1+QapC2vQ+lz0DaRWTqoiAhokJPWE955vgMD/Bd+QzSgRh66SgYclf0Uw0RWMgY4dYosOP&#10;yk1CwfxVYoEl6Y7KAPgN72xoEUax6KhFauZGl0aIbiKlvCizxIyi2bP5az1Uc81P/Pzj/FUhHVhf&#10;gn+kbcIHobK69m5OFWdT5q82yWgt/xS1iDV9QUaeppO64RZ4jQmmVHOfDdYXCLyOq2JSMwHN7s9f&#10;CvVOl4bnpVTtZlnHoPVXHJrapqapDmKbODZCNmjK+LSZdK3JArRuuAD3vQOnVD2STQrdrMaWNQuJ&#10;rZKadLA6O5pFmzRk46vLtBqkHW1UR1jT+v0bMAP9jVP1E6gghQF8cKrGwCHm1LrB6EtWkPqlVJ+W&#10;4XxcaSQLmC9YQUoOx+uchDZd3dZgQmzC8Fl7koqGjmzhtfhNu4RKhG/A0gKEMmoLvLBEEmITZodL&#10;JO6Q35NLmgK7LiWD/3P0x2/BJbAaUawG/efQIsl1vSgjI3nrKpp66vHmTdhIsnf0vEtuAAp87Q2c&#10;0CaYY5Xo8TaOwV3anf469hRtS8cQOm1HK0Z8WIf2oRM1ZOQ4+IhkFSPxxLFKYphIVvBnhIAyyyq2&#10;MYoyP/5MfCWf0uXzARCfxvGRnKihXeTYVTJXWm/K1HgjxwOC7jVKjEM0q7hTn3qv0ddJa7yJE+qY&#10;t7CSfw4TC/d72SZWwxyrOOUQxyqOP5nfrzd9SNT4XJF4SnbfWj0+VyQpkChWyiw4rEMUq4QxIR+6&#10;pz1SQerMXUSxSvQQxUqZBUd7iGKV6SE7D07mqcfbOdNDdh6kzFOPt3Omx3/13n8b2oeKSCUfT2JZ&#10;KVnrbI+P5uT7STSrRA/RrJJ+URGpTI+3c1bUyts5maEQ0Sr5hgZMq8M+VEQqYaYETKtTj7cz6InR&#10;d4KZVvFni5hWCZOImFaJfYhplfiLmFaJv4hpleQNKiJVwpbEt6olfQ6pJb3lS0liYNWS/vtYS/rc&#10;Ukv6yK8lffzXkj7b1JI+59SS/BndkGW/Sni74eiKXXXtI6DBz3ez9NHbDUe3lnq74UiKU1yG1f8X&#10;xtY9V2W7BMmQvrm/fBAT8LHxSBQSNbZlcq7KdgkScrCIz63bUztjaRi6Ij631w9xfHt8Y/B1E/G5&#10;mXuKM4rWc1WA5Xn9PVdlvwDJ+ltcscRQec9VAUhITbI+r6O3Z6cZNO25KnuBJ3NxzlXZ2E49VWUr&#10;8tQzVTbGk+2OF0SVjfPU81T2C5BmXE8k4jDrVuipZ6lsFyD1JJXtAqSeo7LxnnqKylboyZCxjziA&#10;pAjG2WkGx3uCysZ7uij6s/GeZNUrY7rgp2yFnmR9O3JMmsL2Qk8X/JSvmPd0wU/ZLkC64KdsFyBd&#10;8FP2C5Cs51hVJv6T0o0+e1zwU/YLkCyjFUV/tguQLvgpG+/pgp+CTWPfj4uiP8jd9IQN8IKfsvGe&#10;Yn7K53MuEOB56RuDXxcOmHEuLIXqjlBKW5DdWwyNhgFhX4hGaoKwM1dMJHD+GpdAw6VhZmCtKc2q&#10;VelcoGmVdnCZazZm/nrORYOH6lhq4FB9XVMmRBsOT1aw8ISY58xotnj+asvNNcCQK10WNPDQhdTY&#10;c8kjRtNv0yrrYfk6a3rt4wmhl5oExJFwuRGqe2eaYPvKUFOqJoyYAxuja6Q3QmrORkhDD22rmm5C&#10;df/0dbWltN2N89QvDW9Im9QIadTVQnfkImy7IFbqhttEqQ4oE2piZUrVQ8+kmrwxpeZyZqaC+asp&#10;waQaDohN7ZrEiD+LtTop9U73RpNqrKqf4S6rqxebD4QFRCelvKDujSrVfE/3r/P0zGTDnAW27In1&#10;7cm+5ybXJHr7njfswfnRqD1hWa7jOKld0Lwq7VgubOJ7StV8qSlVjwJrfROT9nlp4tvs1Ulp2myk&#10;dn/vEYIP71sNqh9rDSpEyM6XQmxh4MR8KRlR9JfrGlTvv0LSk8z9eq8M/e/+5ff/+OHdb//xq59J&#10;ihB61CoK+o8//PU/ZCH02//82w//9vvvx79/918gjeP17nzbH39nbf+IifCCnQGV//0dVJrsFGFc&#10;50/v9GUe1ECa75SgoUvk53K/z6kFE4wlkjTFwwLfCs/l1AK3dFo8WPOtwI6nFnzeOi0eQku00C7y&#10;AB0D63rzfitMorM1VIIq0+MtnOnxJh6MkKA9ZOOkPd7ImR5v5V8ICSjolzezcDmC5ngzJ2okpS9v&#10;xWqIIJVYR7i7S43QZc7W4P88Ipkab+REzYWNiSAljKSgNd7ESQgSPypR402cqDn4UWdr5GO4zJcM&#10;TrpeL24N8aOSTEH8qESNN/Go4nKGn2zSrhYnaryJR1GZQI2P4kSNN3E8pmSm3zSG6FGJFh/DcVuo&#10;AJWQrM4eETkqDmHMjJ7mJlq8eRMt3ryJFm/deHATLyrWggXB09xYC7GiEi3euokWnyESLT5BDArl&#10;OZjoXj0h1J1OorJT2ffS2zdRw/YtqAtUfKqE2okcVUv6pFFLsu2LdlJZqlqn90Qt6cO9lvRRX0uy&#10;c6oeXfuI7uUr307Eqlry2kdEsqp1+mFSS177iGhXtc5rH72Rr27oOlQWq7Q8FceqJUsfYWV9WawD&#10;QJtHhvAdwHopL9aBJOfFkXREfO4wHpApMp0XR6yK+NyLOcUZ2EIXRXxuJ57ijGohC4j43Cs5xRnG&#10;7AkQOI7uW98TIIAL0gPW35wAAXiQHrAer93vsw8MYfbFOgAn+jfY9k5RrAMpkh4wF+s3GHF1NAmZ&#10;kh6wTq99ufMB9nJPgEDepDeYo3HvtewaRE1iT/cECMCb/g19nQ4kU3rAOp3ffbQRjXoCxEY16gkQ&#10;O9nIhjJmxZmV2NO2S14QIDbCUU+AwKzMW6knQGyUo57/sFGOZB47MkzaaeRi36Se/bBRjnryw3aj&#10;XMx90Kj9jGoFGI+CnJuFn510Q54xd4IdJob0/HluwZIYCOsaIvOv85ekFllg/nX+slS9oW35B7Fa&#10;vVE6h+bfSenUHwad7Zm/2i6NiCuh5n1XjdIMjtFe9c+E5mdzNnj+asNVqPGNCi3+29Qwf72mBi1V&#10;TbVfVGZ+vudL5q++TK1Uy6hPahkDNWYIz5fMX32ZYRq70ISgEBRvAMOPFWBAijsAhpH2CUZYB7Jl&#10;PNJf7gGGQXdGPnq9x/cJeh6AQXbjBGDAHEjH++cBDHKWUXFDDx/w+vJP7/RlXsKv/bGZFylBQ9f2&#10;2Tjzd2rBHGaJjKM7Z1P8Mj/RghzRafELe2zXRz3yK/qkR37PMNFCAEOiRiDW1eBxKu60DAEMmR5v&#10;4W/kSvtAjzdxpsfb+OdShzrQ44086lmfrpLUuPqV6fFmHsXQAz3ezokeQhgSPQQxZHp8II/62md7&#10;ZG7Q9YtOYSehTKews/Z4O2d6vJ0TvxPKgFP+0QDFaubpV6KHYIakPYQz/Fy2WM/4IZwhsTMs/7Rn&#10;AA2BHh/PSRzSSexv49FOSEMyLt57O2d6fDy/ZH//jB86i53oIbBhbEGfeghtSOwjS6oVq6NyQ6Dn&#10;ws4EOGR6KG/EfqfT2HLYOGiON3MyLGRZtrqVqKFoFhD5jB4CHWI1BDokSZ5uuxDU4eyUEARWgzM1&#10;PpYTNd7EmRqfMuScetAab+LkK0rnsBPbeBMP7O00MSENSeDQMexRcSHQQ4Esx4zPbhGuIPBboMbb&#10;OBlXdAo7DmM+hB0PczqEHWcdPoMdT5s2wCDqFLr5BFe5Z0sHsWtJb+9a0od2LemNX0v6OK8lfbTX&#10;kj7oa0mfXWpJPwJKybdj2lc4xbWP3o5p39gTZ9guM8PbMe1LQ325izWwN3QJkSHB+y1j22JOd5iR&#10;5b04Mjk2CHKIbAM3kKRFfO6NneAJQxvIvyI+N3BPcd7uRmoV8Rw4YVijh8g2WKOHyDZYw3b5inr2&#10;G6zRnxHGxUne/j1EtsEaPUS2wRpW1PJjDpFtsMbFGWH2cg+RbbBGf0Z4gzV6iGyDNXqIbDtJ3Z8R&#10;3k5S9xDZdpK6h8i2k9R2euRjDpFtJ6l7iGw7Sd1DZNtJ6h4i205S9xDZdpK6h8i2k9Q9RLadpO4h&#10;sl8yKB1DZAPXfffdX/4oCYvH9M3pYE7ashCSzFedDua8fXM6mHHpi+r120nqi9PB20nq+HTwZ6OJ&#10;WM0JmmhfugcuNJQF82wYb+5xP3/ewBgVW+SF+df5a/gQ9luh7E4KubjC0aQ8JHTdSTVHo0wXCC4X&#10;b0RwVFL2ReikMD1E6zsp/WY3UnbU5k6q6aMEA9rVSakf11H46eX5q962D1GDYpq9dMMgRXLNQ52U&#10;Tok6KZ1nNe2y41eXUnPONi0wf9USV25UIeTDKrpUqAl6zXeNkM5Nm6Gor2vQY7MUfqqW22yvBplN&#10;qLamTQOv0sMu9IYO/wTKdSNqD3R4JG3CgL8IOiwnBuSLdlbnxiD8ctW5B4cdU1YMMI/9evhS9jn1&#10;M+cl/F5iosRvIo4t4FOL3z3UarlHU/x2h+zcnkr8dqHen3so4T2oSAlcuzbzBwh2GoU3BiMlBA1r&#10;2d6jKQQNx7YlZFjrrp5qvHUTNd66Wrb3VOPNGxexpsrcmRpv4NhLVJk7U+NNLLv9p7Px8XGOGjVp&#10;j04RKpxEHh88S/R4G2d6vJETlxMqnOnxUZzp8VbO9FwEMqHCsZkJFE4GFYHCiRqfJrQc++EtmRmu&#10;oZeo8UbO1PhITtR4GyfphhDhRI03MRA7lI0+O+UjOXGV7BSsjic5lADhAeudQ4IB4TiU6QBaUh6X&#10;AOGkX3QELSnXS4BwpseHcnL/AyHCmR5v50QPQcKJ2wkTTspPEyacRCG88/g000PRLDjsGT90Fi3T&#10;Q+Gc6PF2vinPHYczlm2uW/F3gmDhWA2hwkmvsNp8XiWsltM4BApnaryRBc0N1PiMkanxNh63AhxD&#10;nUDhJAQJFU7UeBMnIwvrz8c2sRqCgzM13sSJGh/HSb6gstyJGm9icHCiLzp2+9tO+SgerIQzC2JL&#10;v1XjTRzndsJ04z5ho/55UaLFGzgOPpwxeLTEMyY64ZVo8fZNtHjzJlq8eRMt3rrxqMTGedcjbJU/&#10;IrEWbI4/InFbsB3+iMSJBhvgj0iixSeI5Ou7Ya1R9BLImqnx9o3n6ti8fhpcsg6wa30pKRceX4t6&#10;s5fvl1Kf11q9Gxqt3h2NqA/6RtQHfyPKTipOBr9QwPPaAvfeosVj3dZtDVm1ldaSjdZ7b8l22pq6&#10;NlrvvUUrzUbrvbdo4dlovfcWrUNrrbQcbUTvxxZRlhut996ipWqj9X5s0aVSjdb7sUXL2ForLWcb&#10;0ftMSIznRuv92KJCK43W+7FFbOhG6/3YEnT8Mg8QRbpuAC2MG9F7b9EyudF67y1aNDda771FS+hD&#10;6z3LaMPEMR/AnvLHiaccxJ4NEUcyEvF5ovAQlwmGZ8UgzYj8BFkC+Q0NV/mUZ7RXFUewif4Jpgb6&#10;meHSM43k1g3fg55q9NpqihuwVHCNXltN8Z5stNcU79lGMiXx/ZCvk5gKnx6FzgJbMfuh5xvJgTV6&#10;h7k7P5Mv13TQE/hijFblHocD6AlzeX4q/7XVFO85Ry+4zL+jJx29UGuBnrCe5wfzX3AyPWE9x+5i&#10;5g8ApvSE9XzVNT09iLDwT0jWFOvmxKMXwG56wgY4NgezViGQ6AnrObYB0yfY5z336IXQo3dYz1Fh&#10;Kn0Hj/OeffQCO86/o6cfvRDW9MRMbkXP2ec9AemFeRG9w3q+SBKnz0F98E9cMJAwdOgJ8zn20DLr&#10;YgjRE9bzRco4WwUkgJ6waF8Uh+AJ9nnMQPJkrRdgAv8O2QqTaNfqnMpVkr/jVUbvemEiRU9Yz1fJ&#10;gaBV7PP4fgJ+B/tc9rJGq/JxjhRArTKfg2Ca+oN9LltU8o5VfSDoB/scTFF9Ivc5kodvlWw9jXfk&#10;0Y40Q09Yz0HQzPqBCRg9YT3HvlH6BPtcto+kVdgjSp9gn8tW0Xii6Dn7HExIfaLoOftcdoDGO6jn&#10;n82ek3Se32KBr4W8dGxG41Upe07FGgaNVcaYPZ4Uo/lLpKv5xvnH+Us8vEZITdwIcQfna+avvs4+&#10;edO584/zl4Tq3pmmmkQk2CCM3ljTOMmdFBYu0FW/0IhujZDGXyOEFU3/Oh1fTcst9BqCl0mt6cv0&#10;yfy1oNI3runE/Ov8ZamrLmIyoMlh6pi/pkut1UlpbrqUquNPu6iABYbqbM781WaZUN129WHTqKv+&#10;YZ8L0QCAtTKVCdUDR4UaN6sQZp/96zA574XqdpsFSj1mylLGfFLKbHl4OvWNDfgTYAMiqg824EgF&#10;MRvw3V++/9ff/fmHX3//57/8AOvoHIZEP6F4jNR0lE/RSQ9E5vpy9EBlOYzh5sl/ftMtQbwx8Vob&#10;g8rdOLT4TbYEfsdMYWl5JReiO5GE4ICEsLQM1PFoCj7sSyJpCuy6RAboeChBPCyJBDInjCduCr6+&#10;Tk1MtSBQ5xVfXI99kUdPcvE4wTjKejx6hb2PR0/CQCLg5usBm596vI1j2JyQmiz0yMohoYCgGYVk&#10;j9YQJhMbmRiCSfARCBPjzFQ2JlNDNpa6/Se/gWrTJz4nnCXxlcwpV5jGriJgJVFDiMqgFRw2Jn5g&#10;psbniXhAED8wodIRZhJ3ikrGxB4njESJYmenfBjHWD6BIkrlPNX4MI7VyJJkOUoJs4caogfG8Uew&#10;R6bG54rEUwR0ZHp8HCcpkKCNTI83ckJiInbghzh0sIXoTBjbB9NpJxPrIXZg0h5iB0IGjLPDXcQO&#10;zPT4bx4+rqEeb+dMD331Biv0bI+3c/LxpKIxyTeC6YFxOBM9MNFD/MCkX8wPfIX2IYIgSkhF+VQO&#10;Vq7hlcxQqGxM8g3lujHxt5goguh72B6fl5P8ToVj3ksBpPM7QRzB5HvDJMHYPlRXPrEPtlIfGyb+&#10;IpZg4neqIp/kDaIJHpCon52+1Y+/qSNC7MLSnl+qfrz3EbaJn8ip3+7HRS3ps30pSTzEWtLPxmtJ&#10;P5OpJf2oqSV9jqol/RehlvTfhVry2kdv7MVrRwl/4DLyhThwLXrtq58mexEbr7eFeRjd0U3AnDKz&#10;lZ4xvGnuCB/Q3FZ4BmGDXZycMbOVnUE8iDgBTR6O3IrOIHOK+Nx2PRqzlZzp6TJbyZmeLbNV0u/J&#10;MlvJmZ4rs5Wc6akyW8mZnimzlZzpiTJbyZmLwjwM1/aFebaSMwYTfcxZMlvJmZ4ks5Wc6TkyW8kZ&#10;A8E+5hSZreRMX5hnKzlzUZiHR7JBfAU/Zis5IytnGT85PWaj110U5mFPX5BjdoqdjemCHPMVA/Oy&#10;vh05JgfNwej3wPwFOWYrOdMX59mJdhfkmI1od1Oehx1+QY75iskYsrYUWxXkmI1od1Oeh31+UZ5n&#10;I9pdkGOwaew9eEGO2Yh2stqTnhfkmI1oF5NjPp/2gADPaQ9WkWbhxRnvwVJoA3BO3kONutoXooFd&#10;DQhsYF7ZTIeZGymsY3ohLCJEqG67Ci1zTXhy/nrsuYFwNYsgS1forL4OG7aVkE5i4MlKyKYWi1s6&#10;Wzx/iRiAT3Kly4KmISzIpjcMOvbIUpjehGpI3IKvtoJFVS00SRRl92ZM3QjVvTNNHf9DU0UD1JsD&#10;G6OrzRshDZhGSEOvaZQJ1aGnr6stpe1unKdjvR6gloIaIX1dLWQzrkYIy0QEed1wmyjVQW5CTaxM&#10;qblimcN3/uowNqkmb0ypuZyZOuYv6cLcrUoJpqtJjFI0AdbqpNTPnZRO3Lp2mVRje21Xl/vV1823&#10;xsKmk1K2WvdGlWq+uvs3fPpvcmY8m1F9ak+sL1T21Te55nNgQ+7y01J7wjImFmBVtFkuRPNupOrB&#10;OXXVH+IpVY8Va30Tk/YRauLbvmed1NWI2v29Rwg+z283cP1Ib+CSODpYVYMTSFSpL1Fj7WskFMnv&#10;AYkKKf3LkagAjAHEHYnEQyAeWUgwQcy0FkT5YUCLhxYMKC8SIYJ+bxqgYdQW9PfREpNzMC1aIloQ&#10;6miL34O+YFGNu31Ou8Ap60UJJk00qnHlx6mGeFRJayRNPu8KLUM0qgTiZBpVrMZbOEE4iUU1KGaH&#10;hSUXrwbjzqfI3cSiStR4Gye4tgzE9apYDZGokuouxKIa7IqjU/JBXm9KCD7EohqkiFONN3HM9WAO&#10;ldw4c8YNcahiKgNRqMbNZIEab+JYDVGoFBk/OiWfwmWbRI0P4mR8E4cqDhuiUCFCI9sQhyo2MXGo&#10;spzlozhxOJGoMj3exklZIJnpLwMm3SIWVaaHrBybR9YL612ZnotsjGhyer4NRznRqJRkdgTPB7Lz&#10;h1gPVhyrzZmeCztjaeD0DFrO0R6iUSV+JxpVMiiwWHneFX+tZEf66VbSHG/mOJplm3qpSb5633gr&#10;x2OLOFRJwiAOVayGKFTJ15MoVIkaH8pg+0UjnRhUiRpv4uQjTASq2MTMn4o9RfypZGBRiTUEV9gr&#10;CuSkHJkP5EQP8acQFtFnmPhTiXmIP5XxucjMceIh/hSSZdiei1Am5lQy2aE6a8kABWz9DJukPVRp&#10;LflsUam1ZNYkh1vXEE0SPBVbS+xMfKjkg0NMqGTODnz5aU8y9Sf2U6bHJ+aSp0OF10rJN97TDTMO&#10;MPDjwdqe1z56q9r2xnuiFWkZVy9amDaifjLUiPpPSSPq50aNqE94jej1yHptq9iyxJ3/2tQN2Ba1&#10;lVZa3DZa/SeoEb33Fi15G6333qIlcKP13lu0Im603nuLFsi11m2dvDn2nv23cbcwF8QGYc7+2y4L&#10;QxyI+NzBPwh3G28Lw1HExzpJiRNC4sBT84IqZnVgnIn4xNJO7UzjUSgpZ/9tjK2e/bcxtgxj+Igd&#10;MoU1zgZxaY2e/bddEtaz/zbGVs/+2xhbhloUdbL2kmjmYuxZJZ3ei6L19L/Xxtgy/sBH7ESl72BX&#10;y/CT0MgJgHLFpWcI9QzAnbHVUwD30mg9B3AvjdaTAPfSaD0LcC+NZtBvQQN8fcWMrZ4HuJdG64mA&#10;e2m0CyYgxpv3oJx/E58XTMCNsSVbNCPfTBzyGLB7abQLJiAwRN+qCyYgRjU9YWkN2yhZtGPXm56w&#10;nhdlspAI/BMXTMCtNNoFExC5g95h2bwok4UpBT1hPS/KZGH3nJ6wnuMcWGYrJCb/xAUTEAmKnrAM&#10;VzABt9JoMRPQf8heSGn0jvkpy32+lUaTXYfx8St6zj6/KJOFdOlbdVEmC2mTnjCfY18g8wcmJvSE&#10;9ZzLZOnH/3/97QcR/evvf/vDu3+X2k7vfhj//OuvfvbXn737za9+9ht5i2LfJisw+Lu/D4pKwZqU&#10;/WQYD03RVmb8CUt0DR/AknTD8rBPUsMYEXQILWvYJzZxaHRpJxWJgUEnaWD+GpVELTGjaP5x/qqQ&#10;5smGjqRCDYtEhZrCN1gSwAYNk0rjf8bZbO/81XabnWoKGFosr6uFZDrdC2ksz5nQbMv8NYNjui8e&#10;ttCbf5y/KmSB15hgStUVgiao30hp2ztSoY5v2FUHzmz1/LUuqrGa1ptJa6aQCdXWsqFV293c3Ajp&#10;8KuFjP/TCKml6obLBohEem3OKVWPUZOCLSrX2IhoaMsYn9KuJu+Z2bsEo31sdFkOXYy2GVDzl8ZO&#10;03obFiu7Tx3z14bY9g2Yf52sO2TMN07Vj5VThZg8OFVjqH55TpWAETLG32M2NWYrv//HD+9++48x&#10;+xicKsxIdcT+4w9//Q+Zzvz2P//2w7/9/vvx79/9FyY247F1WvOPv7O2f8THdAE9A7bUkM84VcKW&#10;0Jd5CWS8TonfohvFUE4tyHZLy4CFz6ZgvC2RRAu+QUsk0eK34FCEIeoRZgZLS2IWv+WWaGFKlYDC&#10;Z5ck565XDWrWaRnauU6aQ5yqbwSGDfSQiYV/FLTH2/jnAnsGesjIiR5v5UyPN/OoDRS0x9s50SM7&#10;TsuGo8bVqYe2njM9PpAzPT6SMz1kZ2FWBe25sDPtKyfBTNSqxO/ylV32GfBy0B5v50QP7R0n7YHm&#10;510/F3rCGT90x0diZ2JX/Vz4OoEesrMQ4c5+Eb3q23i0y8xh2ScZX3SHZabH23nQE4L2eDsneohf&#10;NcrWnHqIX5XYR2YxT7+E6xrooXiO7UxlqoQtEaihcI7dTvSqRM1F1pBNutWrRI038jdS0+cMHiJX&#10;xWqIW5XkeOJWxamQqFWZGh/KiRpv4kyNj+R4QBC1KvmIErdK2M2nw4laNehDp4mJWxWbmKhVg74W&#10;qLkIY+JWCXkoUONNnIzOg1sVqPEmTpIFcavinMPUqnhuQKWpYjVo3zMYSjiP+FW1pLd3LemTRy3p&#10;jV9L+jCvJb0nakmfVmpJn1xqSZ9jSkliZdWS/uNZS177iHhatc5rHxFnq9Z57SPib9U6r330xuK6&#10;4mZd++iNxXWbbQXpLRIzdobWYvy7P831ObBDwyDwb8ZXQIL3WIdufufkCWR5L44sgY2DnDwBQq0X&#10;R5tFfO44Hlgm8CsvjrgR8RRwAojlxTFsRXzuQZ7aGfbsyRMoX+j19+SJrbCU7WQW94xtpaV68sRW&#10;XKonT2zlpWQpK0bCclV3dA4rbQWmDO35mJMntgJTPXdiKzDVUye2AlO2qVswJ7YCUz1xYisw1fMm&#10;tgJTPW1iIynZZvLH/HKxjabUkyZ2opJ5Ggu5xNNbgSnbk65KJ22j2Ybz2l0/YmmjK/WEiY2u1PMl&#10;tgJTPV1ioyv1bImNrtSTJTa6Ul81aaMr3RRN4qR9QZXY6EoXVImtwNRN0aQte1v6LqgS202OcdGk&#10;zwbasbgUoN2+dA+QriCLQWVzh/v580RbSKwBHy013UkhF+vInG+av/TGO6kOjccCBWl/sW/mm+av&#10;vtE+DgiOql1y9BO6Oin1fiel3+w7qab14uaLPtob5xxkWmD+miWs9XPqMf86f01KLaFr+JS+YAHW&#10;SWky7aR0wrWG1GzP/NV2YeUoDqq7aEK1r1UIKawKCBVq4lS/Ro2Q2rMZPeqaBpDWNgH8qBpuE7or&#10;OLo2pvl4H9BvQO2P/0ohmSAfQO0YMF8cqP3KFhS/QKVPxPV3/zJxWpljjNoXk6Xx+TitjnmPwvq9&#10;Iz0IPN7mRfym0cDbTi1+R28Uwz+U+IXtAIFOJX4Lbxx0PZTAIGsPf5yQPpXwnh2OXx5K/D7QOKV4&#10;KkGeWe+RHdRTCYG044ziqYVA2rhDhNGOI4qBmt64EkGrweOmikCNN+84cHtYhspeZGq8gccOfmAc&#10;b+JMj7fxwCVOPTJz6bpFCK0ecD36JYO51eOtrAduTz0XZha213rXN+OCiVOPj2PI/P3d6S5GaBM9&#10;3s6ZHm/npD2E0IJNELVH5mFPv0YFg6NfhNACQAv1eDt/k+jxds70kJ0TPd7OA8E+7UwIbdYeb+dM&#10;D9k5bg8htIkeQmiT9hBCm+RBqoCR6fF2fi9o0mkfbAM4v8dxSBBtpsfnjSQOCaPN9Hg7I7dEyZlA&#10;2iTFE0qbjHdCaTM9Pp6T/IPM9tgw0+PtnORDeMfpif3FQG0chwTUJnZmpDb2OyG1SRwSVBt/drBO&#10;dN2K0yEhtYkab+VknkJIbaLGG3kgteegIKQ2+QieUG2gh4J5VIs4kirWjo91kvYQSpsMCq6CEQcP&#10;VcHI9HgzZ+3xwZwMdrpFCAEfJR+qgpHp8ck50+PtnCRDwluT8KEqGJkeH82ZHp80Mj3ezrF5CFDN&#10;1PhwTtRQao5TBja6nyhM1FwYmcpexBMN7F8/b0o6JZfJr8lIPM/AJvUjkoSO3DDfqfGRnIwIuXa+&#10;U+NNnHwl6OqepFPexIit6OMnp1675sg510cmSWAv7BU/QnGD5DDrI5OsHxnVzBR5Q8eZmW/hyfR4&#10;S2d6fDDHUSgnT5+OJXpoEZjooUVgvDTea0xEmfBFTN2sPT6e40H6kkqzK1gzPT6gMz3ezlm/vJ0H&#10;d+r8BL7kyMdqULLYpoVg8s150UowU+RDOlV0E9NvNSFo1VhSb160eGxEvYcaUe+nRpRHxlaUwm92&#10;vYj622jlcVJq9cOl0epHTSPKY6dqAK09a620BG1E771FC9JG6723aHnaaL33FpVrbLTeewv1AXym&#10;q7xFK9i6AbSQbUTvvUXs40brvbe+8R+fRuu9t2jJ22i99xYtgGuttA5uRP3EqxG99xatjhut996i&#10;xXKj9d5btHZutN57ayM9V2OLFtR1A2hd3Yjee4tW2Y3We29R5clG6723aAXeaL33FlWlrLXSsrwR&#10;vR9bVKqy0Xo/y6DClY3WMhPeEz1fW80QBeRzpucL+IRnPyJqQSrIqZ57vRDEo8hP3Pzghr22aiGI&#10;NJGfjItAfqsVovIp2/O1VQrp6Z4vzFN9j3u+p0xX6QnrNJZOyjs4ewHkg56wbi/OQ/AE06p6yucL&#10;bET/DlkTiWlzzqdMZekJc3ZO+nyBwEhPWM8RNGnPuSJQT/vEeWR+B9LG6EfucxzO963qiZ8vzHbp&#10;iRnms3TC6Q9MeukJ6zlMmPUcKAw9YT7PuZ8vTIHpCev5qj0QtIp9LpN4sRUam7aKfd7TP19Ab3yr&#10;LipmYXpMT1jP8b/TVrHPewboC5Nl/46eAvqCCD1hPl8cutO6mDrTEzO55T4HIkRPWM+Lill4PT1h&#10;Pl+st6BV7PMLGiim1f4dgqdIlGBWmPkD+zD0hPV8kcuCVrHPL+7OBMpE77CeFxWzYBT/hEzUpB+Y&#10;hWX9gHHoCet5UTELeBQ9YT3H7Cl9B/tccIvRqjzaYXh6h/Ucs570HexzmfTIO4A3pE+wzy8qZsFl&#10;vlUyWRnvKHrOPpd62uOJoufsc0ENxhNFz9nnAhDIE0ABsp4jLHw/BAsYT+TRvh1vkW3/8UTe8+2E&#10;i+zwjyfynm+HXGQzfzyR93w75zL27eUR2ZxP+85eH1v0+kzRe/b72I3XZ4r+s+fHzrs+U1iAfT9u&#10;t9dnChuw96V64zCbFGXMbLCdfRm75+M9efnT13b8Raor2ntyG2wnYF7rGE8xq9sOwYzaydq23Abb&#10;OZjXnNjJhnZqgy0O5nmeF8/tPptkj+/EqGan6elh0Ssj2fixy1fP35m5PLnl1p35x/lrtGsdMTOO&#10;5x/nrwrZiZydkbsJYZ8NRq+FbGJUv052F6GpJkrbZGY6eLZl/mrDTajhN5sUIkAdP3XMX9KFHtxI&#10;zQCfOuYv6cJMqNIle4ywQyeFlbJIDQpDSpyXkOqlJu2/1mXh0LxRKF59600KLqgsYTXtEBg3UrWH&#10;TFfjbWtXEzlTqvaj2asOVTN9LWRDuhaa+aF2okk14TylaveYVBOolmEvperWmyGaENTPWiN0NXxs&#10;9NR+VqEmlE2ojlEVWl+VmTzmryYRFWoi1IRuGl5HlZrpRqbO2+qTWo/K1HpsLlHnbAvMK6H1PZ1W&#10;fjtw8hM4cIKwPg6cjMl2fODk3V++/9ff/fmHX3//57/8AOvosCJR+Y+//Z9f//Xdb/7+v7//3e9/&#10;9bPv/vOH78fSaZ4j+f4Pf3gn9QC/EkQCX8jjBIrMR8YJlDkC5pP/VKVAvW5tJHBC3B0qqkSt8TYv&#10;giXeoogMip+mNi+CHiwRZY0dWjDnXyKDjXJq8bvyowLUSVhBHltahIN0KvFQf9Ih2HUpEYLNqcRj&#10;xUoYO/pz0I9OLcQ+AtMXhLFTjbeuXrN2+sibF8d3Qj3evoPdHrTHG1hZzmd7vIUzPd7GSjs79Xgj&#10;Z7HnzTxYTIcamSwsXw3K0Nktoh4lasjK48LTw8oyl1ivGtysszXeyEkQ0xEUJfederyRE6fTEZTE&#10;WVQkUIp1BcbxNk7UEJcoHlXEIcrUeCMLIe9sDVUITIwj02Tnh1CND+TY41QfcBCBg9b4OB6ctcNT&#10;dP2qXgt6BI6sJFaDBy30UEP8n3EG4WwNEX/i+JNl8/Om2OHE9MGIiZIFFQfMmuNtnORAOnoCmchX&#10;xObRox6neXyyyPR4KysX+NBDxJ1xoO80s6ymlw0zPd7OmR6fLpJ+YclB74rsQ6ycrD0+X4wjI0G/&#10;fDAnX08+ehKnQWLeJN9yotwkHwk6epLY5zx7cvaL2DXKuj78LoU0lk+RnSI7E58m+YjyHayxfYhB&#10;g4wQjS8+fTLuYD2yBnFmPsTZh8gyyfeGWDKJnen0SWIf4sUkcSg3nCw7J34nJkySN+j0SUnVuGfA&#10;0H2stU6fSUrJe/oLnU2pdfrcUkv6DFNLer/Ukj6r15I+59SSPvPUkj7P15LXPqJDLaVOOttSS177&#10;iA661DqvfYT6S88oq3Ve++itCuCtTfm8TGl+uejt0lN8eqbRej2eBsq3EnKj9XpEDRzwUistcesG&#10;ULWFRrTMfPf8vK3YoO4n5vS8rdQgkgC2ZXJ23lZoEONbxCc2cZA4tjKDGLoiniK6G9CKzCnic8P0&#10;0L5jrLOvc8f3fICJFT0xb0dXrb85L2+HVq3H2IxV9OZs0oarWp/XtVHnAwyuG7JQkPK2EoMTuF07&#10;7OcbGFa/KMTImHrPyNtKDPaFGLcSgz0fDxwNT9noCzFuJQYNt/qYs/G2EoN9IcatxOBFIUb2dE/F&#10;20oMGuBcFWJkT/dEvK3EYF+Icb8RFWudMaZBtksGxH4j6gUPbysx2Ndi3G9ElTXryGNpIpMvpA8o&#10;w5Q/Fjy8/8vete3WldzYXxH0GKBjHdttu404wKAvgwHykAf9gNpWbGPclkdSX2YG8+9DFsk6XFVF&#10;shI5D2mfPOQ4EffaVSSLdeEqbpoo4QntecLDu0CDb/DwLpA1s8HDu0CT75RjxNG9wcOjY2Lf83U5&#10;RvhGJE2p/okNHh7FbnhCJ66Ehzd8EXX95coH81fYwalIJPkHN+/IT5G8pWa6ezL/+HfLvIkcH6iS&#10;Q1b5YloysFSRL5ZpsZCyPHaOpZlHOdIPCRe06qqbJTNj0UPpoByQhK+T/hXZfEXK06EiRMyGjGoh&#10;DSdLZkK8RiQd0MyWSenk3cnu5gT2C05DwhmWulZfaRiG/QIWNS/D0gnZYrRB2C/4aDuYCm2jZIWc&#10;9KS+lyOp6+VtUqGieya15euFQs3QuXFkRBQWFMcqhMRFi0apUN4/eV2uT2n3lmFyE6sf5FpSt8uF&#10;dGWWv07JSXnDlQ2Va0CFCo8yqTxyqFQRX1SqiGe6uOsziY1N+5UxalJ5GCIQDlZFmDUpWyPZm+xX&#10;3yjLnKpdKlW0Syb1YuZSWxdzkrpNhbVFOxxncdOAsWbied+oT9G8r8h9b2bI9quRV8Z3MW3Y5JLr&#10;WGNvNZ3JApmUmE0bGgsL/1Yp2s5sYBWjQCN54W3ax8K/VV+V1NZYMQ8xe5v9zENovjx9cfX3+sVV&#10;GisTr6oNQiBLXRFV6i83r//zjkcB/GWfRsV3UzlyTzQqjomfj0bVsl4yqj0ByieV17k8n1IIQCiU&#10;9WPXgGNB+uwiAYo/kw5QaLnTUeSbkG2y9h3yZ9ABxYfmrSMK00ZmtZBJusia0gA0qsbTmFE4SnaY&#10;Nd0DDpcbT2gB4/W75mlwDO1vagnXBYxXcNAar2D5GOSkYA7E/VUBjNdw+xbfjFJrmGN5f9EaBRhU&#10;gbWhjG8A4xUcsHugclMA4xUcMFj4XLV3KtDw382gCvyGA0t/VzCigEIln0edbMUT4RGHv7cp6zQ/&#10;7KCIbzDAgUQVMBl4idff1XhLsyNDraWAyQA0qsY8WeB4Tw6YDDOPaoHj9RwwGZBIxcyKGQeIVAEF&#10;lDcDXT+BvYBJFTBhgEkV+A9vFvq7AmYOMKmCwANMqqg9PmSsYzIUQgpggEi1hgEeVQTjtcyMwNlY&#10;UOooggFnXsOAjtesHBptRzsErfGuHJgKSFTMNVp0yntyAAMcqjUMUKgC/jBSqJatAQZVBFOrGAhU&#10;AbEHCFTr6A78qYBnhPwp5mHNOgb+VDDKkT/VPtg6RWXgT0U43o+DRQrwpyIcr+Ug6iB/ak32Bv5U&#10;hONdOdAzcKaihaD35cDswJMK2gMMqWCWgMJAEY5fZATeDKWAGt9t9h8o3xvMfnznvkfuICrDN1Bp&#10;xl7N6lC/dx1O4bOnxJdfwQDVaR3AgOMUsCWhfu868gCtKVjyQP3eAMZH5WBBCPV7g055V15vI6by&#10;vbPBKV97NGaw4IbqvcGyEsv3BvsIqN4brAuwfO9614hspMCVRx7SyneQgBSMrQPlUI86irrmlxhB&#10;0MACvgEQbv1eLKM8lyIoWwSbv6hFUMI3apGPz8HqG2v4RkA+cIRAG8rmylQ9AoVA3rMDP4JdYAQE&#10;+8AIyM+FOY2LEx298YWo13wh6oNKIerNUIh6YxSi3iaFKFomK4wIO8gcFTaShei+tWBbWaDuWws2&#10;mQXqvrUouu96Fuw8iwbsWwv2oTkqbEcL0X1rwea0QN23FmxVC9R9a8HGtUDdH1uwj81RYTtbiPr5&#10;phDdtxbscgvUfWvB1aECdd9ap4K+sGHO9Qo3jwrR/XkLttEF6n4khF11gbofCWGPnaPCVrsQ3R9b&#10;sPEuUPfHFmzDC9T9sbV/nekAe/OiAfvWgp16jgob9kI0tRYleN+++cvdPZMAr97RPyjL1xiP+v8R&#10;6frs6uNbYrcfKMngmYxGYtfs+MTO5oJbXp6aQRnAmLE/1usld2B5Y3Es8JG3SoZm+XaGRL1ayCNr&#10;lSYzljdWzUIeOau8I+IHaNMjfIDFE8hZrWn7U81e7XTM259q9mq3O9FqbhWtSL0ddurpoqWVcJBQ&#10;9w+0PvXvqLn7U81e7Xnniiz6gfau2ftTzV41OeWMIgvS2tX3o+bvjzV7awL/gXhT8A7teczgn2r2&#10;qs3lGGXp67SuhXdoz+nVUc8p6eKfqEn8Y81epXAlLP4DJWTgHdrzzoqZbU5/gie057RoDfuBo5xY&#10;Mm3UJjx+AvPv2ODxEyg8oaEtqadLr4cntOe0SIz6Qc2AJ7TnCY+fkj7whPY84fEPNXs3ePxDzd4N&#10;Hj8R2XyrNnj8Y81e7TnlJkJdoc03ePykRt+qDR7/ULOXb2236cb4nbPvjjV71eZZPV20+U49XbQ5&#10;r0taq+JxTibzPec1Bz9BC4pIu0PN3p16umjznXq6OM536umizXfq6aLNN+rpkiN5XW3U06XEFzyh&#10;NqcrVZF2yfXgCfV2uiIVPoE236mnizbfq6eLM/pePV20+149XbT8Xj1dtP1ePV20/lY93eES6VY9&#10;3eEm6V49XfSBvXq66AV79XQHP7CF3VBPV1YUugG4vX59f/aBa8ae3bf/vn11fnt+9uOr8x/ZQ4Uf&#10;qrJMFT37lcqm0b63vFtktNqKYmxyRk21X6UYS8Tri3L7q/2qlIwqi4r2R/sFtnLOxTcaso5OQ7Bf&#10;QVK2b4EkM0guRJtHis55u0Wm0IAK5bxoFbLQY52yX+2ctJt8RwKU/dV+VYpcgFpeSOkavi/6DcN+&#10;BUtJysUdJbtvkXeRXZPaVZC6FasvTK099gvtKq6GaR8LQr/6VXE5QB2rwBJnL4Qo/UN62BPKfVRW&#10;EEXLRajvWEyR9qsKbW3aEir49uLJBUXetGlLH2uM/YInV1ZWfeZY6gtFu/R6UdFFw8rHoUoVOtWJ&#10;oLo2IasZGo7ZyBfvq4a0RAdbPJvG7Vc0Lz5ThBARIlNmbRLj5GFU2p27up7o5M3WoVzYRdpdCEmb&#10;8tept+RCGkK3hMY2ne6CfAE1din/Md0FaeMFbnz0uyCfs8bugVMPNBdNl0P47ObzXQ5ptBqJvJ7U&#10;7VOKATOQFjydKdFYPjOKJ1MERFkKnh2l0dVmFJ+EipipDoXJajOIzzkFHSK99qYwOWwGofmzSwS8&#10;QmAIMTdsRkF+0LrcJfCDGqtrgePVG5DqeTLvTW4cmgWOV3DAnONvmZQ4XsfBlQwgB0W+59W8Zr3x&#10;zNyb07hqc7eAGRTAeB8OvA8YQWsmH1wQiWC8kklmRXjjVcmxV+vapH/3DRGmNC+U43Uc2BzoPetR&#10;xRNob3EE45W8HhHA4wmUA9dD1p0C4s7a4nA5pNGiZ93wZqh3ak0pA4ZOu6uygPEqXpPugJJDBOOV&#10;pYCLs/Y/zjH0BkcwPljQiFn5H9wMiXC8HwcxEG6GPF2bHAg20c0ZH5EjHK/lgDMOXBp610rNcDck&#10;wgE9Bzhez0G/aHvp7MUs0tl7gCgTtcfHi3bTaYHjnTmYPeF6SODNpxq7H65enf/h0VkQ3+GOSMDN&#10;BzZLMKnDHZHgzgHwV4L2AHEl8MNTjV2/5N3/xvQ+I2WfkAL3SFLqChU1PEaPXNLHmVzSR/Vc0sec&#10;XNJHnlzSx/lc0kf7VBIunuSSfg2TS/r4n0tu22i4kpLQrU81dvsaJ9V9y8ntim7bCW+1FA3YHk14&#10;xaVA3R5Ppxq7OWfvVGO3p8Umfsb4EVMKeXQIdRl/KvVUY/f88lRj908rvt2pxu755anGbsLNO9XY&#10;vbnjD+pdbnDzKGR7RtQGN4/OkOEJDeW/lxq7tBHhVH2eduXT2zqhr4neIu1vZIQ8qWrp8zxlSvuY&#10;ullbPZQOysEPBWHLFduvzxkXqXNFGhOdiCRCReJcGl5kxDVrXPBX1DRV4lxyZUVSXNO9ZMc0Ky5Y&#10;fYlk/bdf0aiWbsuT50ozyF1Be5gnodX3ciR1vbxNKlR0z6S2fL1QqBk6dywZEYUFxbEKIXHRolEq&#10;lPdPXpfrU9q9ZZjcxBqqci2p2+VCxvnK3Zy2kxSC8obrfYdcAypUeJRJ5YNPpYr4olJFPOP7xtTD&#10;gq5mUnmdVQJpWHtSxmu2kGG/EjooVu+0S6WKN0ofi5mLM1o83eTGVrepsCQ8FvOuhtpJ98aa+WJr&#10;7MoirPBvjZjk5tlEZVJjlVr0No3kkyUGKfGQYhmhU1UlJWGzkDIPGVtvHkJrmVON3d9rjV3ykJFX&#10;RWwDcvY1r4pHAfxlv8buYyUCvqArVgRz9fL6t/uz17Tn4suYTKOiAy8ZZA/6VPmB+REE2V7x9o32&#10;7hJTC+/O5GU+60St6GfVAQiF+C7ynPkIM4pP9AQo/kz6OdMRZhSySn9RgOLPoJ8zxWJG8cmcAMVn&#10;cZ4zp2FGAR7VgfkeC+169UY4oOAAx2v4xeN1e7yKHzM3Z9Eer+MIxys5wvFajnC8mpk5smiOV3MA&#10;wxG923wNAzyqCMZrea0c4FFFMKDkZadoI3hscGBz4FExTWPWDdCoIhiv4gDGqzgYD0CjWsPwXNit&#10;EAxOKLMbwHg/DiIF0KgCGK/iVpBvHp7AowpgvBc3UtcCplYxf0+j66axCmcY3g90mXVrgEbFJSoX&#10;KN6JAxSv4QCl9mHeTPTmBigQJpYuDAyqAMWrdz0soSTRGgXoU+sYAeypAMVrN0Dx2l1PLkCdatSX&#10;eWwDdWo9X0Jd3WCSGooKrTwGiFNp9hboU6nkUGQ3IQRArd0cE3WfYXoT5Jjez3NJ7+65pPf6XNIH&#10;l1zSj4Fc0keaVBIIWLmkj+y55LaN9qsHwcfP87dv2wgK+eaY2zbaLxx0ImkpDTHVPBQBniRpZ71Z&#10;3Gio7iCXs2hTIxumiTswlHYgh6b9VVzaiCKdz09RPGFxOzub0CnceXEKFSxux4mzOGa/KAqwuJ1k&#10;zuLjxX6R74ea8wPDrX7tbUyUoGLkvv16LnMZFzWikmrwgPa4H2zPTRou82uf448RD5Uc9HgnqWg0&#10;FHKgubdpldb2gUsMdRxqogTxVn2nNYNySev16A1oZ93uX8bVjCh8+jfUxYwoisID5tdxp9HSeq6a&#10;fIx4ICTVHyMePvtdf4x4qNmgB+iXtCqO1IolO/iKAY8fOi0PHiBSrNdS/TFi4sbCA+retKyN3oCW&#10;1mP0y7iG0UBNqksYDZ//rr9ETBXZfR94ddpiWBjEKDLDA9pp5EgIl+YBlSZ4XFKlCdri8MuOpSQk&#10;/8B3uaiVdrh8/PNwJCxiNILFHvZX+wWwTiqwv9ovSuUJCG0YzfHpG2mZRs3fk5JdXpgX1wBWSMm8&#10;VwjJANkSKppOS7G6fyqUK1SFbMyaTexXbKNCuZlFqMd5Q7Bfj0QTW2Y+QerzqiHYr0fKU1+q8PRl&#10;arkNmVyROlnnOhrGlfXolND4Ai6K01ZnSmi0uRXSFv2iOA8Q+MvfkdDQumEvaEonmGNCgy9RckKj&#10;B+yHJTT4qJwg2yvihIa8LExorEH8GUO7ijij+MMFKf0/NYUCST9EC1BoBusiAYrfo7YLrHNb/AFC&#10;y0TMavEnBwHKnNCYYSgqHhvcLszPreGsb+9U0Bz4cES79LfA8SqOcLyOv+ZEzQLHK7klNBb98lp+&#10;xgmWBY5XM31NZul9Xs8BDmQ0AhxIaUQ4Xs/yhY7JBSGnEeF4PQdOCEmNQM+Q1IhwvJ4jHK/nJ+3r&#10;NXO/vJ4DHEhrBO2BvEagH8hrBHomjzr6/DM+X579BxIbgR/iBfEAx/tzMC6YT9PHYEu0LNrj9dxK&#10;FMzjAnIbQb8gt9FOvGccSG5EON6fKY+yGl/Mher9esZfdJr7BZfEIxwfNyIcr+f2JZ3JDSHDEbgh&#10;7wJ7kwMY8GbOK8y9ghzHGgZyHEGQ5x1jbw0nOWZbwXcVIhgfMwIYr+Jg+oMsx3qkQ5IjgqlVDOmN&#10;luubVQyJjcBxIKXRkn0LHK/jYEDA5xDWFofPIEQwXsnMmVi0xrtxMMzhbjgnpBYwXsdB1IGr4WsY&#10;Avb+lyR64H74dETsF3RwSzyX9OEjl0QHz9rpTZBjekvkkj5855LeLLmkDzKp5On2+FYKY9tG8KXC&#10;XPPbNjrdHt+xEVVj3ow28K3D1EbwycNUstVrdpNtEkTw+4cFqp9eCtHteFfcHt/PyFGA9+fHVUZu&#10;zKbI8XRbaMkhM4NRHkk/ZkKh3qNTkKbzhDgjN2RSKP6yeHh+P+RRKLSyuB32TtksqgjvG1N/aGTI&#10;oig9Orm6PGRR6ozckEXRA7/LOCNHJ73QB+1znJEbsih1Rm7IotQZOTqh9k2qM3JDFqXOyA1ZlDoj&#10;N2RR6ozckEWpvy5CX7z1na4zcjSpwAPq2523P3krfQwXHlBLx58WoSnGP1Bn5Og7ufAAxSkeP3FG&#10;jgrzwwM6nPtNgKkP9AldeEA7HWfkhgvedUaOapj4N9QZOfrULjygnY6/KUJzEjxgMSzMyNHUBA9o&#10;pzEj54MkzVDwgFqatkCS9pjUyhOVf2LjgyIXaOuND4rQ13vhHdpvIh2ErUJr8wfc2J+SD4pcYCJ8&#10;fWn5wclLPuyh5KXOdMfspGYSaQ1HzbRMzPHPlm4BsR6Z7a/2K1J6B2VPimKxqNIw7BfeuCdV3LGi&#10;+YE7WdzXMilzPGuP/Uq7dEYgF8pazyeQ9MZKSny9kFKt9gFh7bFf1T2ZmfuYt16xijfqFEMOmfZR&#10;gkchpVqVLXqYOCaXafrK36griuqNdOrPurehanqyX9GXqL5QlwrlyUwRKhxVVpZbQtXwab0rhKRN&#10;ReqY0yOkqCJ3bEpPfUGFbCVsqrZfHdJi5K1xPwqdsr5fQNaXvHbK+rY4C7ndz5H1faIBZ64GTgO1&#10;VQM31sWDsr50Hk3FSJsv+yNAn5bkg0eZvryE3zQHIH6z3I6IZxRatPQNvRTnnZrijwP5YHcGoXXM&#10;EYQT0HN//LlFq8yrdwOPeW6ybAdpya0ZBA+TVi2BlK/UVZ36AynftW4h4ytlXmcYr911lzjk9T5J&#10;dd8ZplYvb3pLGK/gVrN4UjAUAo9a41XcsgGztWmGKpsD6d4Ix3twoGRI9wYuDLXAA5tDujfC8WqO&#10;cLyaI5wNT+aiEt2kgX4g3ft4Pawg3bs2O2Z7W1HxyQl5A9CbE8B4X5Yy8jOM9+UAxis5ggElH5Yh&#10;B8qBB4ELcr2BsfgQoPc8CKOQ6235w3lQQEHwCMdrWQp5T4MUcr0RjlezFBqecUDP6zkGkr1S8HrG&#10;8c4ctcc7s3zpYcKBbG9gL0j3Rjg+aAT+A/le+QjG3B5w5/XgglttEQ7oOcDx/hzheD2vzUUbkaOr&#10;BjCQ8V3DQMI3gvFaXocMyPdGMF7JAYz35cDm8KH7tYoh3xvBeBUHMF7FwYiAhO8aBjK9wQCFHG8A&#10;sxEv4L5ZAONV3C4Xz+ELrpgFMN6Lg2gKt8oCGK/iYOaDfO0aBsp8r6caOnY/jpcAxWs4QKl9mA7T&#10;/YtW61K4HrYeCXRgfkRZr7Mh79o+8jBNwXQofkRZ9wgyrWsUOvguUbx215GGDrePKOseQS3uxuVY&#10;rPq9etfrdTqzPr4pmKWG1OnKSqecqXf2IhOLVklTwd46BaofBIWoD+eFqB8UuShsIAtRP0gKURws&#10;mbKASFyg7luLrjweB0iBum8tPiHpi+cCdd9afBy8iQpb0bwBsCMtRPetBfvTAnXfWrBbLVD3rQUF&#10;WArUfWvBTjZHhQ1tIbo/tmB/W6D6CakQ3bcWUJwL1H1rAeG5QN23FmyJc1TYGRei+9aCfXKBum8t&#10;2DUXqPuRED6qNaHuM4iGfLfkeeI7/UO2m4IRZWDiO/1jrpscl+UttbXIjQ+ZbpEPOUT8cQ+f5yZn&#10;Y3xLIi7wMctds4iYquXfUNOIDkMZc80tJTf7+bMf8A4aidyNniRb9AN5DXx82p5Ieo7EBp6d+Ama&#10;ekJGADIbai7RgdTp+1GTiQ503g1PaM/j+/0HMgA8oT2PL/gfaNXin6j5RAcyGTxhbm75wdketIaB&#10;J9TRKfxG2qWDc3hCex5Tig7kDvCE9jzmFB3ILfwTHDXZ5vE1/wOtb+AJ7XnMKjqQI8ET2vOYVnQg&#10;l4MntOcxr+hArgdPaM/jq/4HWvv4J2pm0YGcFZ7QnsfUogOthOAJC26xzYksB09oz2Ny0YEGAjyh&#10;Pe95/9kTifzgn9hgF9HQgSe053SIFvkuDSF4QnveKQtzqygXAE9ozxN2ES2d4AntOd16CFuFNuez&#10;MPZ2OvAKn0Cb87FXeyLpOdqcT7jaE7HNqXqH7wcfZrUn4jmNQgA8oT3vZQIW2kWb8xEVv4POocKe&#10;o835OKo9EfecgodvlV47vqTzpegdFGbgCe05nSWFT6DN+UiptSq2OQUm/w4+PuIn6IwofAfanFiR&#10;8kTSc7Q5Hwu1dyQ9R5vzCVB7Anr+YGYch3NixtGBKavgSH1Topeooh3C0auOf0ZSi64DaMYThdlf&#10;7VfBaLlLPciJRLzbIiFTpCHYryApg8uaZX+0XxUSFRdCtMEvX6dTXt5wFTIvs7bYr7RJhQq2Ee+M&#10;qFGFOpVwXEnRzoWxzJetPfarphGt541XlvaWUPU+cYWi7epW9JO6lfhoUbhfsfqKwvpvv6oHxcop&#10;eIpVlKvnkxPSfCUlw1oSFiE1UEdFISWNL4S23qdCudOIzxT9E6GibrsKWSw0m9iv2EaFcs6pCJHq&#10;M48RocL5VGhHBfmIEF3uyOQBRtwpxxEPyHGU9bU1qEahEwPxC2AgkudPDMQ2oNYMxLOPN9+/eX//&#10;15v3H+9JOzJgQHS/EM0T3WnMlESaEhsl0Xz7YZRELgUiW0VPOPSHfJJib2/zIrTQ6yf37Ur1jELj&#10;tIsIbWBCoZVJF6FE86ot/hAv+MQ6BZaOsu6Qz14EHaLVcQdpSc62vPRdJnfoEsLpmfoDOSWuCT1r&#10;hRYERxjiwlF2coYB7XI5iQWOVy+V9ljieP0K03LqFeSLKKG6xPEajnC8jiXbP/fLK7mVj1n0y6u5&#10;pZInGF52dEu0AtMzDCSBAhjQ8tr7eO3SX9WS7HNrvJIDJ4Y0jzAqZhyvZFLgyuiQ2AmMxfc1epO5&#10;2sZCOV7HAQykcNajCiiJEYxX8npEACUxUA4UoFl3CpIza4tDYf1WxmbWzZCNWQ0HYCS2Kj8LGK/i&#10;xhmeDM57oG6oJ422Mo1OICSu/Q/yLBGMd+NWiWQOOpBZiXB8NA5iIORSSGblgKSvY9eFNjWrx/tx&#10;hOO1LCyuCQf4iPSuVXuAjxjheE+OcLyeg37RtsT1/fm6PaDndXDHAjSNaTS5D1SgCWZPqLMfBPcF&#10;IXHSMxASAxxgJAb6oetoR/1EOF7PQnSb2+P1HCxR6Iz1+K5gEgVOYhDfgZRIhPJV1OAbnX24B/Ed&#10;qtAQcX+FA6zEoD0LWuKkH6AlBvqBavjBuABeYmAvKjdw7HsQN4CYOOVg/UKMSgsc0XJJr/Nc0keS&#10;VBIoi7mkX+rlkt7nc0nv+bmk9/9c0lsnl/RrlFxy20ZAdcwxt20ExMcUE/iPueS2jYANmWNu24gu&#10;92/6PDAk87dv2+hEl9w2FBMWNi3FTIVt0W1bHS62g97hYntEMRtht62wxU09kPkH26hp5Nvn6AyV&#10;bOSkMOboDHVsqL10lh1zdIYqNuQ2LG4HulOycahhQ/7A4m0dJxktTkbRU1pDaKhgQ4ZmcTsKndCH&#10;+jU1P2eoX1PTc4b6NXSU3FoUf3djqF9TV/kZ6tfU3Jyhfo3mKBJqzlC/pmbmDPVramLOUL+mrvIz&#10;1K+pq/wM9WtqVs5Qv6au8jPUr6mr/Az1a+rvbgz1a+rvbgz1azSnmBByhvo1vHPm8RPzcQY+H2+R&#10;2wPheB4YfbwXbg+EI3ri9OmYTtg4Q/2aDTbOwOurP71xuEAmAO9ZuR90Ty5iAgzMPt6dtieSniMT&#10;gPeh7YkwnI3Mvg02zgWyP3hvye9I2Dg0e3oOBFcybU8kPUf2x0atn4HZxzvD9o645zSl+lZtsHEG&#10;Zt8GG2dg9q3ZODIrPeDzKXz0wzwLIXUciRSS21RCQ89OH/+OOVA+UCWVFTlXDeVFIthK/eSkDZ2p&#10;KixxFzldC7PYYu8Caq+HTQ1FVlmWOAUvQIXGROeg9va6zqq0P9qv2FAaTpbMUs+8RiQD0syWStH6&#10;lKVs8NmL7Bechmb6DEtdq9OADcN+AYual2HphGzj1SDsV6DUR9vBS+gK6nx5nl59r0AS19sSyhuu&#10;q7hCByZVDBtpVaF184bcgjJsCjOL9xVCMg0UjVKhvH/yulyf0u4tw+R+oPEs15L6Zi7EORcaWPnr&#10;dMmWN5zvmRBSrgEVKjzKpGzJYMPJfnWEyguLIKRYRdAzqTy+6DqxT0rWHvuVdplUHtEIhNVVRGyT&#10;KtpFUylj7UkV7RJvL+Yk9YhielPnqrBkBtiUyuPxuGwwyxhNxzM2Ic53/4gWGopcEKl0YBbzlMb6&#10;as6TiFnNnyqVRyeNq8VYUSnaP2VznknlvDOdFQqf1AmtGAWqr0JKp9lCyjxkbL15CE3Qn67u39Gn&#10;o+QfbYVL/3798939v1/f/MSr77ubD+/f/PD+w4f2P27f/vjth9uzX64+UMXM9h9VH4h9+Hj2K1fU&#10;/Eefv735+eMbMsvVy3fXV2++13/fX73/IP9uCwv94NXdp7/e/vlPTDL68ebNf//19uz25p7fffbL&#10;9S39493N7f+cn/16e/Xp1fndf/18dXt9fvbhPz7+/olcfBoyEbnawAF21ucoJfeUL3VTTJ55WxT3&#10;Px9vS9LPLe77xJjPNwVZSArzPQkpSfUJxZ+zBrk6Cj4dRep5TSjU3y4SUK786bckDicUf+odcMho&#10;ddVfJJyOCcWfcgdZcDjelqzqBMMRsL8qaA0caLek/AwDCl4n9zmM9le1yh0zjNdwYCeOsx2msdpm&#10;GK/iiI/mdRzAeB0HmXRalFetAdpWQCniybZ3aq0boG0FlCIoJtcoRZNueGrpb1qzb/gst4tIWZMZ&#10;BlS8TOrzor3DCDNuhvEqXnMDgLQVDCmeCfur1swkuGgfjG9gbQV0K+/EUbCpVQysrQjGqzgwONC2&#10;Ihyv4wAHeFsBDvC2IsIV+HHjf002p6Ppo7EiHK/mwFq8oehGj3C8K0tVxLk9oOc1e5VWYsd3RTgb&#10;egbiVuDMQNwK7AXfDYtwQM+tEGHb9vrZlXYqrl+NoDnpBwrJrSMGn4x3U7Rv8sliGV7l1bweXEDb&#10;CiIG0LbWMMDaCqZPYG2tIwaQtihuE8lu0g3UkQta41VM5lzCeFdeqxgpW2tLAWUr8JwFZWvulffk&#10;gIqGlK11e4CyRV66pH75iBGoBylb62kCKFuBtZCyxZ8rlF2/d1OgbAWuDGStgPIHxeSCiEGZ8uOw&#10;CXCAmhVEQignR9F71S+oJydU2MnulPl27Vnrma/19qEezBRQUi6wO9SUC9b+UFQuWPyfqFZbX97y&#10;ASalr5yoVkf3ThXF+eRtUT9oCtRtS52oVp+PauVnAC7usmtYuGmUG3bYt6ZV9PxSqUD1C9NC1M82&#10;ueiwq83aCrvbAtVP9YXo/tiCPW+Buj+2YA9coO5bC7bEBeq+tWCHnKPCRnkSpYPXt2+UB3H1jv7R&#10;DmmJgqf/nyPtIaNEEu0x4XAki7XzxJhwOFDFaDjS8eNlW67w8fVvH/ns+NiYgShGexEWt4zbLD7U&#10;EBFxS/bN4kgbqgmHA0msJhwOJDFNNyTlwAaSmGYekmpgA0msJhwOJDGOB6xTGuySTpm1hIQhTR5d&#10;9hzT9MBIEqsZh/xRTjb8p5u7s9+4MWropBTYQBLTNPIlVVwIujGSxGrS4Vj+rWYdjuXfatrhSBKr&#10;eYeHgSRWEw+ZYu21WzMPmWkNT1B4ZyeJqYdj+beaeziWf9sgHw4kMT65aa2KbT6QxDbIhzREfc83&#10;yIdD+Tc+d+FWJeRDGtXwDvX2pBQYcT/gCe15UgpsKP+2QT6k/KV/xwb5kGIHPKE9T0qBUZSBJ7Tn&#10;SSkwCjfwhPY8KQVGgck/sUE+pAAFT6i309lEFEvoqB2e0J7TKUT4BNp8oxTYUP6NTx3Yr5JSYBQE&#10;fas2SoFRuIQntOd0WhD1g8ImPKE9T0qB0cIEnlCbYykwmfx1MXJ7/fr+jPPU52eSEb59dX57fvbj&#10;q/MfuV0u5S3/5Jw1HxnHRE3+KymP4rH0K+JPGCtmzLsbQ0PZGLQsJLSCzqk5/IIxotNpwVHRhUOB&#10;JZqtqAWt7Z1JYj2zX+mhLAoKIoYIkdOJTg3Bfj0SRYpMiLYEpE/qZCYk/m+x3t5iv/I2ipPNzimQ&#10;UjCKJgnfxwaCvcZ+wRFyypn6VN5wFSpUYFK2ALbW2K+2ivYXrM5CSlRVScn43pTKDagDouijSdl6&#10;1Ppmv9pHMU+uVF0U5uZRbyiEJDDm3qBL6RxJR3LecCUvFZpSqb4QNw3Zrw4JdeRcn9qsglSlPZRk&#10;SePyXN5wPMY3qtoLKV0bV1LipUW4MmJkPqR19JCDZWFmnCqsbyfq1RdAvaKxMlGv2pru81Ov9KrO&#10;C1rXkTtevbz+7f7sNW1+eV/K1Ctat4qbPqhkVqs3RJDtFcdvWlI/e6aHk0HyMn9USgGvSwQg/iCv&#10;JelnFJo9OsoTzrPOTfEHdwEKrWsqFAoTXaQRcea20PqhiwQ98gdzAQoyr5gyNXdpZl7NrQHmVdAc&#10;Zuf1Jjcm2ALHq7jVxVi0x+v4a05CL3C8kiMcr+VnnIxc4Hg1twz9oj1ezwEOTzW9740wMOPAAXWE&#10;4x25JX0XOF7PEY7Xc4SzoWc4fQ6GBNTNCuzFk2zXT4Tj9RzgkDZKHF6S9XcF+gESVmAvJGExlXD2&#10;H14W9HcF/oO1swIc8Of1OKX9zfFdz9dxEGhYjcQw+w8vP3qbn63bAzSsAAdoWBGO9+dWl2duD9Cw&#10;njEZYtYz1M9iPuECxrtzBOPVHMB4LQdeCCSsAMYrOQiGwMFawwAFK4jxQMEKZi0fMiIY78oBjFdx&#10;MPshA2tpKSicFcH4gMF1xWaDAwGLfHTlN8DAWqsYCFittuLsfsDACtx4YmAtYLyKg1EFVbOYD7aA&#10;8V4cTMbAwFrHCiRgrWMO1Mxaw1D7juFkyuT5RRqwsHJJHzZySe/ZuaRXfi7p3TyX9JbIJX1YySW9&#10;5+eSPsakksDdyiX95JlLbtsI2Fw55raNgNmVY27bCFheOea2jeBDoinmqazWFn9sexydymqlg2mf&#10;YkEB3mdEKNzTfj+mWFCU9+IUJVjcziKn9DvVzvDi1GYWDzNTlOXy4jS2WdzOjmd0zJXRsGVxO86c&#10;xTFRVlMshnpXNcViqHilB5kJxWKoeVVTLIaqVzXFYqh7paemCcViqHxVUyyGylc1w2KofFUTLIbK&#10;V3qmm/ArhspXtLoUN7XT1sk1hspXNbtiqHxVkyuGylc1t2IgM9XUipHOpJ2mjZyc3U2dHghNeiSd&#10;ECuGylc1r2KofFXTKgZSU82qGEhNNaliIDXVnIqB1FRTKgZSE2+ZWtALw9hQ+WqnmhMG7Q1CxUBq&#10;2iBUDKSmnWpOQ/TWjieEiqHy1bqa04PT8Tz8KR2vM90x3a45KWmmnXAf/2zJFhCrko8y6PakKBbL&#10;yLQ32S+8cU+qyMbrxFJl9mnLQa7amTzWHvvVdokUuVDWep03KinajNEbKymZ2fekitbrXLAnVb1R&#10;W5+zDkwTuZRaSM4DwnSmrihooGS612Rs5z6Z/exX7KhKtcWY/dF+vVChLUEqnEuECm+W4bMlVIwx&#10;WZkWQmK/IrUtDSed7qg8F5L1r62WTdP2C8N+jA2nlO8XkPIlp51Svo3C8blTvofnfHRBkffwVNaH&#10;x5zvYy6CzEnfx31cPCjry4fNjEmjxx8X+pOolu7Q13kZPINawvgDQkKgE9UFjt8qU1PWDfLHgiES&#10;rRV6ciVEwkOMZYtIxR0nUJA//osUBAng9PwJ0sC5JGo9u5TjlZ9jegtMkvuHFdRffz6gOxyLzNMG&#10;hzrtxWVKiA8rRkq3rts1pM/ow3JXxMNVPo0m3xiZVfCw4sEr3TZ2aanLY4BfdlzMytwiCutrjOOf&#10;cQrSWbiPf/ur/QpYexnECfu7/aLcOKOh1NA0++Np2vsCpj2KI9O018bRP2/au6CzjDYjGdWpefNn&#10;nPYeX3Bek1GTiS+cZ3wMJow1Eobf5TyDcXfZHj/vcQ5wMX/6WS+Yrfycd3jCtIMFjp/1Qv34eS/U&#10;z2nio8Abn9KfJr6bX66FDmxzkGz11Clpoo3mPpvVdmarHRkaDLqAsCnNfqOW2d9PU98XMPVRgJ6m&#10;vuYwp6nvD494+jxNfeP6gVbKbu+Y7c/8HnvadfmNNhCAc0lcdGRvx7XHIHna82mFgX/6no8WWm1n&#10;+q8z9ZFKyoLCH2+4mnAbGlIn+Nk3mvSFGsJ3e6WGN0sFt0MyvRfK+4afb9+/Ov/fby6++f7F9y+e&#10;fvX08bPvv3p68d13X/3bD98+/erZD4fnX3/35Ltvv/3u8H+8HT88ffnu/Zs31x+56We//fTh491L&#10;+j+pvPD9/aeXjx7dvX53/dPV3R9/ev/69ubu5m/3f3x989Ojm7/97f3r60dvbq9+ff/x7aPHF4eL&#10;Rz9dvf/YNvhxZ39o/9GlhxN7hM1oVZupL/bbeveIJ59/vZLI1Oy3L399+6n15S0Va373/vV3V/dX&#10;/n/Tv3/99PL68c27mw9vrm///P8CAAAA//8DAFBLAwQUAAYACAAAACEAaXyWa94AAAAFAQAADwAA&#10;AGRycy9kb3ducmV2LnhtbEyPQWvCQBCF74X+h2UKvdVNUq0SsxGRticpqIXibcyOSTA7G7JrEv99&#10;t720l4HHe7z3TbYaTSN66lxtWUE8iUAQF1bXXCr4PLw9LUA4j6yxsUwKbuRgld/fZZhqO/CO+r0v&#10;RShhl6KCyvs2ldIVFRl0E9sSB+9sO4M+yK6UusMhlJtGJlH0Ig3WHBYqbGlTUXHZX42C9wGH9XP8&#10;2m8v583teJh9fG1jUurxYVwvQXga/V8YfvADOuSB6WSvrJ1oFIRH/O8N3nQ6T0CcFCTz2QJknsn/&#10;9Pk3AAAA//8DAFBLAQItABQABgAIAAAAIQC2gziS/gAAAOEBAAATAAAAAAAAAAAAAAAAAAAAAABb&#10;Q29udGVudF9UeXBlc10ueG1sUEsBAi0AFAAGAAgAAAAhADj9If/WAAAAlAEAAAsAAAAAAAAAAAAA&#10;AAAALwEAAF9yZWxzLy5yZWxzUEsBAi0AFAAGAAgAAAAhANcnVkDROAEASIUJAA4AAAAAAAAAAAAA&#10;AAAALgIAAGRycy9lMm9Eb2MueG1sUEsBAi0AFAAGAAgAAAAhAGl8lmveAAAABQEAAA8AAAAAAAAA&#10;AAAAAAAAKzsBAGRycy9kb3ducmV2LnhtbFBLBQYAAAAABAAEAPMAAAA2PAEAAAA=&#10;">
                <o:lock v:ext="edit" aspectratio="t"/>
                <v:rect id="AutoShape 608" o:spid="_x0000_s1027"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rect id="Rectangle 610" o:spid="_x0000_s1028"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gvcIA&#10;AADaAAAADwAAAGRycy9kb3ducmV2LnhtbESPW4vCMBSE34X9D+Es+KapiheqUWRB2CfXG+LjsTnb&#10;liYnpclq998bQfBxmJlvmMWqtUbcqPGlYwWDfgKCOHO65FzB6bjpzUD4gKzROCYF/+RhtfzoLDDV&#10;7s57uh1CLiKEfYoKihDqVEqfFWTR911NHL1f11gMUTa51A3eI9waOUySibRYclwosKavgrLq8GcV&#10;zMZXU52mo8t2+jM4V2TW5Lc7pbqf7XoOIlAb3uFX+1srmMDzSr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aC9wgAAANoAAAAPAAAAAAAAAAAAAAAAAJgCAABkcnMvZG93&#10;bnJldi54bWxQSwUGAAAAAAQABAD1AAAAhwMAAAAA&#10;" filled="f" strokeweight="0"/>
                <v:rect id="Rectangle 611" o:spid="_x0000_s1029" style="position:absolute;left:76;top:73;width:3859;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wnMIA&#10;AADaAAAADwAAAGRycy9kb3ducmV2LnhtbESPQYvCMBSE74L/IbwFb5quSFe6RhHZBREvtR72+Gie&#10;bbF5KUnU6q83grDHYWa+YRar3rTiSs43lhV8ThIQxKXVDVcKjsXveA7CB2SNrWVScCcPq+VwsMBM&#10;2xvndD2ESkQI+wwV1CF0mZS+rMmgn9iOOHon6wyGKF0ltcNbhJtWTpMklQYbjgs1drSpqTwfLkZB&#10;ev5x1c7/bbvLPU+L4jGfTfO9UqOPfv0NIlAf/sPv9lYr+ILXlX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nCcwgAAANoAAAAPAAAAAAAAAAAAAAAAAJgCAABkcnMvZG93&#10;bnJldi54bWxQSwUGAAAAAAQABAD1AAAAhwMAAAAA&#10;" fillcolor="#e0e0e0" strokecolor="#e0e0e0" strokeweight="0"/>
                <v:shape id="Freeform 612" o:spid="_x0000_s1030"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DvMEA&#10;AADaAAAADwAAAGRycy9kb3ducmV2LnhtbERPTWuDQBC9F/Iflgn0Upq1pZhgs4ZEaPEQCknsfXCn&#10;Krqzxl2j/ffdQ6DHx/ve7mbTiRsNrrGs4GUVgSAurW64UlBcPp43IJxH1thZJgW/5GCXLh62mGg7&#10;8YluZ1+JEMIuQQW1930ipStrMuhWticO3I8dDPoAh0rqAacQbjr5GkWxNNhwaKixp6ymsj2PRkGc&#10;ZZ+XQ/H0dcVyf8zXY/H91rdKPS7n/TsIT7P/F9/duVYQtoYr4QbI9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wA7zBAAAA2gAAAA8AAAAAAAAAAAAAAAAAmAIAAGRycy9kb3du&#10;cmV2LnhtbFBLBQYAAAAABAAEAPUAAACGAw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CdsMA&#10;AADaAAAADwAAAGRycy9kb3ducmV2LnhtbESPwWrDMBBE74H+g9hCLqGW20JoncjGDRSKT43Tg4+L&#10;tbFNpJWxlMT5+6pQyHGYmTfMtpitERea/OBYwXOSgiBunR64U/Bz+Hx6A+EDskbjmBTcyEORPyy2&#10;mGl35T1d6tCJCGGfoYI+hDGT0rc9WfSJG4mjd3STxRDl1Ek94TXCrZEvabqWFgeOCz2OtOupPdVn&#10;q8CV9enjdS2ryofvVdOkxpSVUWr5OJcbEIHmcA//t7+0gn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tCds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M88IA&#10;AADbAAAADwAAAGRycy9kb3ducmV2LnhtbESPQUsEMQyF74L/oUTw5nb0IDpud6mC6EEWXJW5hml2&#10;Ouw0Hdo6W/+9OQjeEt7Le1/W2xomtVDKY2QD16sGFHEf3ciDgc+P56s7ULkgO5wik4EfyrDdnJ+t&#10;sXXxxO+07MugJIRziwZ8KXOrde49BcyrOBOLdogpYJE1DdolPEl4mPRN09zqgCNLg8eZnjz1x/13&#10;MGA7XnbJ25edvf96I1u7+mg7Yy4vqn0AVaiWf/Pf9asT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gzz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Oz8IA&#10;AADbAAAADwAAAGRycy9kb3ducmV2LnhtbERPS2vCQBC+F/oflin0IrpRUGrqKm3Bx0WkUdDjkJ1k&#10;Q7OzaXar8d+7gtDbfHzPmS06W4sztb5yrGA4SEAQ505XXCo47Jf9NxA+IGusHZOCK3lYzJ+fZphq&#10;d+FvOmehFDGEfYoKTAhNKqXPDVn0A9cQR65wrcUQYVtK3eIlhttajpJkIi1WHBsMNvRlKP/J/qyC&#10;XbHifK17ZnUs+HebfepxcZoq9frSfbyDCNSFf/HDvdFx/hD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47P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J7sQA&#10;AADbAAAADwAAAGRycy9kb3ducmV2LnhtbESPQWvCQBCF70L/wzIFb7ppQCmpq0ihUNRLU6k9jtkx&#10;CWZnQ3Y3xv56VxB6m+G9ed+bxWowjeipc7VlBS/TBARxYXXNpYL998fkFYTzyBoby6TgSg5Wy6fR&#10;AjNtL/xFfe5LEUPYZaig8r7NpHRFRQbd1LbEUTvZzqCPa1dK3eElhptGpkkylwZrjoQKW3qvqDjn&#10;wURufjz8bffp7yzs+kPuf8IGQ1Bq/Dys30B4Gvy/+XH9qWP9FO6/xAH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Ce7EAAAA2wAAAA8AAAAAAAAAAAAAAAAAmAIAAGRycy9k&#10;b3ducmV2LnhtbFBLBQYAAAAABAAEAPUAAACJAw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H/78A&#10;AADbAAAADwAAAGRycy9kb3ducmV2LnhtbERPS4vCMBC+L/gfwgh7W1MVRKtRVBT26gs9js3YVJtJ&#10;aaLW/fUbYWFv8/E9ZzJrbCkeVPvCsYJuJwFBnDldcK5gv1t/DUH4gKyxdEwKXuRhNm19TDDV7skb&#10;emxDLmII+xQVmBCqVEqfGbLoO64ijtzF1RZDhHUudY3PGG5L2UuSgbRYcGwwWNHSUHbb3q2C3dms&#10;/Gl0+HH3zFzPi+txQ8xKfbab+RhEoCb8i//c3zrO78P7l3iAn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Ocf/vwAAANsAAAAPAAAAAAAAAAAAAAAAAJgCAABkcnMvZG93bnJl&#10;di54bWxQSwUGAAAAAAQABAD1AAAAhAM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eicEA&#10;AADbAAAADwAAAGRycy9kb3ducmV2LnhtbERP22oCMRB9L/QfwhR8kZpVFrVbo3hB8KEIaj9g2Mxe&#10;2s1kSeK6/r0RCn2bw7nOYtWbRnTkfG1ZwXiUgCDOra65VPB92b/PQfiArLGxTAru5GG1fH1ZYKbt&#10;jU/UnUMpYgj7DBVUIbSZlD6vyKAf2ZY4coV1BkOErpTa4S2Gm0ZOkmQqDdYcGypsaVtR/nu+GgWb&#10;IW1mX0EXpx+XprtjV3ykl06pwVu//gQRqA//4j/3Qcf5K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0XonBAAAA2wAAAA8AAAAAAAAAAAAAAAAAmAIAAGRycy9kb3du&#10;cmV2LnhtbFBLBQYAAAAABAAEAPUAAACGAw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7EsIA&#10;AADbAAAADwAAAGRycy9kb3ducmV2LnhtbERP22oCMRB9L/Qfwgh9Ec1Wtq1ujaIthT6IsOoHDJvZ&#10;S91MliRd1783BaFvczjXWa4H04qenG8sK3ieJiCIC6sbrhScjl+TOQgfkDW2lknBlTysV48PS8y0&#10;vXBO/SFUIoawz1BBHUKXSemLmgz6qe2II1daZzBE6CqpHV5iuGnlLElepcGGY0ONHX3UVJwPv0bB&#10;dkzbt13QZf7j0vRz35eL9Ngr9TQaNu8gAg3hX3x3f+s4/wX+fo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PsSwgAAANsAAAAPAAAAAAAAAAAAAAAAAJgCAABkcnMvZG93&#10;bnJldi54bWxQSwUGAAAAAAQABAD1AAAAhwM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mso-wrap-style:squar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mso-wrap-style:squar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mso-wrap-style:squar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mso-wrap-style:squar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mso-wrap-style:squar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mso-wrap-style:squar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mso-wrap-style:squar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mso-wrap-style:squar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mso-wrap-style:squar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mso-wrap-style:squar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mso-wrap-style:squar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mso-wrap-style:squar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mso-wrap-style:squar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mso-wrap-style:squar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sBMEA&#10;AADbAAAADwAAAGRycy9kb3ducmV2LnhtbERPy4rCMBTdC/5DuIIb0XQUxekYZawoLtz42Li7NHfa&#10;Ms1NSaLW+frJQnB5OO/FqjW1uJPzlWUFH6MEBHFudcWFgst5O5yD8AFZY22ZFDzJw2rZ7Sww1fbB&#10;R7qfQiFiCPsUFZQhNKmUPi/JoB/ZhjhyP9YZDBG6QmqHjxhuajlOkpk0WHFsKLGhrKT893QzCtZT&#10;Z2ebQfu5O0ztJUefXf+ySql+r/3+AhGoDW/xy73XCiZxff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rATBAAAA2wAAAA8AAAAAAAAAAAAAAAAAmAIAAGRycy9kb3du&#10;cmV2LnhtbFBLBQYAAAAABAAEAPUAAACGAw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mso-wrap-style:squar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mso-wrap-style:squar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mso-wrap-style:squar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mso-wrap-style:squar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mso-wrap-style:squar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mso-wrap-style:squar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mso-wrap-style:squar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mso-wrap-style:squar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mso-wrap-style:squar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mso-wrap-style:squar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mso-wrap-style:squar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mso-wrap-style:squar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mso-wrap-style:squar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mso-wrap-style:squar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yhcIA&#10;AADbAAAADwAAAGRycy9kb3ducmV2LnhtbESPT4vCMBTE74LfITzBm6b+oSzVKCKIhT3pyp6fzbMp&#10;Ni+liW33228WhD0OM/MbZrsfbC06an3lWMFinoAgLpyuuFRw+zrNPkD4gKyxdkwKfsjDfjcebTHT&#10;rucLdddQighhn6ECE0KTSekLQxb93DXE0Xu41mKIsi2lbrGPcFvLZZKk0mLFccFgQ0dDxfP6sgrc&#10;Iu/Si131tTl8nk/59y3c70+lppPhsAERaAj/4Xc71wrW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FwgAAANsAAAAPAAAAAAAAAAAAAAAAAJgCAABkcnMvZG93&#10;bnJldi54bWxQSwUGAAAAAAQABAD1AAAAhwM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v48QA&#10;AADbAAAADwAAAGRycy9kb3ducmV2LnhtbESP3WoCMRSE74W+QzgFb6RmLYu2W6PUiuCFCGof4LA5&#10;+9NuTpYkruvbG0HwcpiZb5j5sjeN6Mj52rKCyTgBQZxbXXOp4Pe0efsA4QOyxsYyKbiSh+XiZTDH&#10;TNsLH6g7hlJECPsMFVQhtJmUPq/IoB/bljh6hXUGQ5SulNrhJcJNI9+TZCoN1hwXKmzpp6L8/3g2&#10;ClYjWs12QReHP5em631XfKanTqnha//9BSJQH57hR3urFaQz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V7+PEAAAA2wAAAA8AAAAAAAAAAAAAAAAAmAIAAGRycy9k&#10;b3ducmV2LnhtbFBLBQYAAAAABAAEAPUAAACJAw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Z0b8A&#10;AADbAAAADwAAAGRycy9kb3ducmV2LnhtbERPTYvCMBC9C/6HMII3TRUpUo0i4oIsXmr3sMehGdti&#10;MylJ1OqvNwfB4+N9r7e9acWdnG8sK5hNExDEpdUNVwr+ip/JEoQPyBpby6TgSR62m+FgjZm2D87p&#10;fg6ViCHsM1RQh9BlUvqyJoN+ajviyF2sMxgidJXUDh8x3LRyniSpNNhwbKixo31N5fV8MwrS68FV&#10;v/7/2N2eeVoUr+Vinp+UGo/63QpEoD58xR/3UStYxLHx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tnRvwAAANsAAAAPAAAAAAAAAAAAAAAAAJgCAABkcnMvZG93bnJl&#10;di54bWxQSwUGAAAAAAQABAD1AAAAhAMAAAAA&#10;" fillcolor="#e0e0e0" strokecolor="#e0e0e0" strokeweight="0"/>
                <v:shape id="Freeform 653" o:spid="_x0000_s1071" style="position:absolute;left:1921;top:715;width:124;height:84;visibility:visible;mso-wrap-style:square;v-text-anchor:top"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IDMMA&#10;AADbAAAADwAAAGRycy9kb3ducmV2LnhtbESP0WrCQBRE3wX/YblC33SjlmDTbESKFqEgaPyAS/Y2&#10;G5q9G7LbJP37bqHg4zBzZph8P9lWDNT7xrGC9SoBQVw53XCt4F6eljsQPiBrbB2Tgh/ysC/msxwz&#10;7Ua+0nALtYgl7DNUYELoMil9ZciiX7mOOHqfrrcYouxrqXscY7lt5SZJUmmx4bhgsKM3Q9XX7dsq&#10;eKa23qbV++a4u6RnMw7l9qMrlXpaTIdXEIGm8Aj/02cduRf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5IDMMAAADbAAAADwAAAAAAAAAAAAAAAACYAgAAZHJzL2Rv&#10;d25yZXYueG1sUEsFBgAAAAAEAAQA9QAAAIgDAAAAAA==&#10;" path="m,84l,,124,r,84e" filled="f" strokeweight=".55pt">
                  <v:path arrowok="t" o:connecttype="custom" o:connectlocs="0,84;0,0;124,0;124,84" o:connectangles="0,0,0,0"/>
                </v:shape>
                <v:rect id="Rectangle 654" o:spid="_x0000_s1072" style="position:absolute;left:1938;top:740;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QMEA&#10;AADbAAAADwAAAGRycy9kb3ducmV2LnhtbERPTWvCQBC9C/6HZQRvurG2UqKriFQQKha1vU+zYxLM&#10;zsbsqrG/vnMo9Ph437NF6yp1oyaUng2Mhgko4szbknMDn8f14BVUiMgWK89k4EEBFvNuZ4ap9Xfe&#10;0+0QcyUhHFI0UMRYp1qHrCCHYehrYuFOvnEYBTa5tg3eJdxV+ilJJtphydJQYE2rgrLz4eoMvOw/&#10;dtfndz/avf18Zzz+uqza7cWYfq9dTkFFauO/+M+9seKT9fJFfoC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AEDBAAAA2wAAAA8AAAAAAAAAAAAAAAAAmAIAAGRycy9kb3du&#10;cmV2LnhtbFBLBQYAAAAABAAEAPUAAACGAwAAAAA=&#10;" filled="f" strokeweight=".55pt"/>
                <v:line id="Line 655" o:spid="_x0000_s1073" style="position:absolute;visibility:visible;mso-wrap-style:squar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Ey8UA&#10;AADbAAAADwAAAGRycy9kb3ducmV2LnhtbESPQWvCQBSE7wX/w/IEb3XTaEpNXcUIgjSgaHvw+Mi+&#10;JqHZtyG7avLv3UKhx2FmvmGW69404kadqy0reJlGIIgLq2suFXx97p7fQDiPrLGxTAoGcrBejZ6W&#10;mGp75xPdzr4UAcIuRQWV920qpSsqMuimtiUO3rftDPogu1LqDu8BbhoZR9GrNFhzWKiwpW1Fxc/5&#10;ahSUH3keJTNzyNzxshjmpyHbUK3UZNxv3kF46v1/+K+91wqSGH6/h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kTLxQAAANsAAAAPAAAAAAAAAAAAAAAAAJgCAABkcnMv&#10;ZG93bnJldi54bWxQSwUGAAAAAAQABAD1AAAAigMAAAAA&#10;" path="m,48l34,,65,48e" filled="f" strokeweight=".55pt">
                  <v:path arrowok="t" o:connecttype="custom" o:connectlocs="0,48;34,0;65,48" o:connectangles="0,0,0"/>
                </v:shape>
                <v:line id="Line 657" o:spid="_x0000_s1075" style="position:absolute;flip:x y;visibility:visible;mso-wrap-style:squar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fsQA&#10;AADbAAAADwAAAGRycy9kb3ducmV2LnhtbESP0WrCQBRE34X+w3ILvumm1ZY2uoYSEOqLReMH3Gav&#10;2dTs3ZBdk/Tv3ULBx2FmzjDrbLSN6KnztWMFT/MEBHHpdM2VglOxnb2B8AFZY+OYFPySh2zzMFlj&#10;qt3AB+qPoRIRwj5FBSaENpXSl4Ys+rlriaN3dp3FEGVXSd3hEOG2kc9J8iot1hwXDLaUGyovx6tV&#10;sPOn78v+68AFNotcL7Y/5bsplJo+jh8rEIHGcA//tz+1gpcl/H2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onH7EAAAA2wAAAA8AAAAAAAAAAAAAAAAAmAIAAGRycy9k&#10;b3ducmV2LnhtbFBLBQYAAAAABAAEAPUAAACJAwAAAAA=&#10;" path="m65,l34,51,,e" filled="f" strokeweight=".55pt">
                  <v:path arrowok="t" o:connecttype="custom" o:connectlocs="65,0;34,51;0,0" o:connectangles="0,0,0"/>
                </v:shape>
                <v:line id="Line 659" o:spid="_x0000_s1077" style="position:absolute;flip:x y;visibility:visible;mso-wrap-style:squar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SNcQA&#10;AADbAAAADwAAAGRycy9kb3ducmV2LnhtbESPUWvCMBSF3wf7D+EKvs3UyYp0RpkOofRhTOcPuDTX&#10;pqy56ZJo6783g8EeD+ec73BWm9F24ko+tI4VzGcZCOLa6ZYbBaev/dMSRIjIGjvHpOBGATbrx4cV&#10;FtoNfKDrMTYiQTgUqMDE2BdShtqQxTBzPXHyzs5bjEn6RmqPQ4LbTj5nWS4ttpwWDPa0M1R/Hy9W&#10;Qdn5M77/fI67U8XmI9tul9XioNR0Mr69gog0xv/wX7vUCl5y+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EjXEAAAA2wAAAA8AAAAAAAAAAAAAAAAAmAIAAGRycy9k&#10;b3ducmV2LnhtbFBLBQYAAAAABAAEAPUAAACJAwAAAAA=&#10;" path="m45,l59,56,,45e" filled="f" strokeweight=".55pt">
                  <v:path arrowok="t" o:connecttype="custom" o:connectlocs="45,0;59,56;0,45" o:connectangles="0,0,0"/>
                </v:shape>
                <v:line id="Line 661" o:spid="_x0000_s1079" style="position:absolute;flip:x;visibility:visible;mso-wrap-style:squar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PycIA&#10;AADbAAAADwAAAGRycy9kb3ducmV2LnhtbERPz2vCMBS+C/4P4Qm7aTphIp1p2QRZ2fCgju362ry1&#10;3ZqXkmTa/vfmIHj8+H5v8sF04kzOt5YVPC4SEMSV1S3XCj5Pu/kahA/IGjvLpGAkD3k2nWww1fbC&#10;BzofQy1iCPsUFTQh9KmUvmrIoF/YnjhyP9YZDBG6WmqHlxhuOrlMkpU02HJsaLCnbUPV3/HfKCg+&#10;3pZtORbl+L5/te7r+6S5/FXqYTa8PIMINIS7+OYutIKnODZ+iT9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A/JwgAAANsAAAAPAAAAAAAAAAAAAAAAAJgCAABkcnMvZG93&#10;bnJldi54bWxQSwUGAAAAAAQABAD1AAAAhwMAAAAA&#10;" path="m3,l51,34,,65e" filled="f" strokeweight=".55pt">
                  <v:path arrowok="t" o:connecttype="custom" o:connectlocs="3,0;51,34;0,65" o:connectangles="0,0,0"/>
                </v:shape>
                <v:line id="Line 663" o:spid="_x0000_s1081" style="position:absolute;flip:x;visibility:visible;mso-wrap-style:squar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o70A&#10;AADbAAAADwAAAGRycy9kb3ducmV2LnhtbERPvQrCMBDeBd8hnOAimirYSjWKKIKLg1VwPZqzLTaX&#10;0kStb28GwfHj+19tOlOLF7WusqxgOolAEOdWV1wouF4O4wUI55E11pZJwYccbNb93gpTbd98plfm&#10;CxFC2KWooPS+SaV0eUkG3cQ2xIG729agD7AtpG7xHcJNLWdRFEuDFYeGEhvalZQ/sqdRMJfZdpqY&#10;Z3K57XUyOt1iea9jpYaDbrsE4anzf/HPfdQK4r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Ro70AAADbAAAADwAAAAAAAAAAAAAAAACYAgAAZHJzL2Rvd25yZXYu&#10;eG1sUEsFBgAAAAAEAAQA9QAAAIIDA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pDsIA&#10;AADbAAAADwAAAGRycy9kb3ducmV2LnhtbESPT4vCMBTE74LfIbyFvWmqSJHaVER09ST45+Dxkbxt&#10;u9u8lCar3W9vBMHjMDO/YfJlbxtxo87XjhVMxgkIYu1MzaWCy3k7moPwAdlg45gU/JOHZTEc5JgZ&#10;d+cj3U6hFBHCPkMFVQhtJqXXFVn0Y9cSR+/bdRZDlF0pTYf3CLeNnCZJKi3WHBcqbGldkf49/VkF&#10;X3412+3TRie80Wue/4Tr9WCU+vzoVwsQgfrwDr/ae6MgncDzS/wB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KkOwgAAANsAAAAPAAAAAAAAAAAAAAAAAJgCAABkcnMvZG93&#10;bnJldi54bWxQSwUGAAAAAAQABAD1AAAAhw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I8cYA&#10;AADbAAAADwAAAGRycy9kb3ducmV2LnhtbESPT2vCQBTE74V+h+UVeqsbpYqm2YiIxT94qNGLt9fs&#10;azY0+zZktxq/fbcg9DjMzG+YbN7bRlyo87VjBcNBAoK4dLrmSsHp+P4yBeEDssbGMSm4kYd5/viQ&#10;YardlQ90KUIlIoR9igpMCG0qpS8NWfQD1xJH78t1FkOUXSV1h9cIt40cJclEWqw5LhhsaWmo/C5+&#10;rILVZs2vw/FsZz5mK+OL83T72e6Ven7qF28gAvXhP3xvb7SCyQj+vs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1I8cYAAADbAAAADwAAAAAAAAAAAAAAAACYAgAAZHJz&#10;L2Rvd25yZXYueG1sUEsFBgAAAAAEAAQA9QAAAIsDA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PMYA&#10;AADbAAAADwAAAGRycy9kb3ducmV2LnhtbESPQWvCQBSE74L/YXmCN93YWLHRVYqSYulBtPbQ2yP7&#10;TILZt2F3G9N/3y0Uehxm5htmve1NIzpyvrasYDZNQBAXVtdcKri855MlCB+QNTaWScE3edhuhoM1&#10;Ztre+UTdOZQiQthnqKAKoc2k9EVFBv3UtsTRu1pnMETpSqkd3iPcNPIhSRbSYM1xocKWdhUVt/OX&#10;UdC9nQ4vj93nfu6O88vT60e+S9NcqfGof16BCNSH//Bf+6AVLFL4/RJ/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VPMYAAADbAAAADwAAAAAAAAAAAAAAAACYAgAAZHJz&#10;L2Rvd25yZXYueG1sUEsFBgAAAAAEAAQA9QAAAIsDA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b3sMA&#10;AADbAAAADwAAAGRycy9kb3ducmV2LnhtbESPUWvCMBSF3wf7D+EOfBFNFZFRTcsYCCI4nNver821&#10;ydbclCbW7t+bwcDHwznnO5x1ObhG9NQF61nBbJqBIK68tlwr+PzYTJ5BhIissfFMCn4pQFk8Pqwx&#10;1/7K79QfYy0ShEOOCkyMbS5lqAw5DFPfEifv7DuHMcmulrrDa4K7Rs6zbCkdWk4LBlt6NVT9HC9O&#10;wbfP3san1lY97szsYLfj/deClBo9DS8rEJGGeA//t7dawXIB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6b3sMAAADbAAAADwAAAAAAAAAAAAAAAACYAgAAZHJzL2Rv&#10;d25yZXYueG1sUEsFBgAAAAAEAAQA9QAAAIgDA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MzsUA&#10;AADbAAAADwAAAGRycy9kb3ducmV2LnhtbESPQWvCQBSE74X+h+UJvdWNQqO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MzOxQAAANsAAAAPAAAAAAAAAAAAAAAAAJgCAABkcnMv&#10;ZG93bnJldi54bWxQSwUGAAAAAAQABAD1AAAAigMAAAAA&#10;" path="m,368l,,,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fnMUA&#10;AADbAAAADwAAAGRycy9kb3ducmV2LnhtbESP3WrCQBSE7wt9h+UUelc37YWG6CqiDf0RQaMPcMge&#10;k2D2bNjdavTpu4Lg5TAz3zCTWW9acSLnG8sK3gcJCOLS6oYrBftd/paC8AFZY2uZFFzIw2z6/DTB&#10;TNszb+lUhEpECPsMFdQhdJmUvqzJoB/Yjjh6B+sMhihdJbXDc4SbVn4kyVAabDgu1NjRoqbyWPwZ&#10;BZvCXZb5T57ull/ymn6uV79yvVLq9aWfj0EE6sMjfG9/awXDEdy+xB8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R+cxQAAANsAAAAPAAAAAAAAAAAAAAAAAJgCAABkcnMv&#10;ZG93bnJldi54bWxQSwUGAAAAAAQABAD1AAAAigMAAAAA&#10;" path="m,l,388,,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q4MQA&#10;AADbAAAADwAAAGRycy9kb3ducmV2LnhtbESPQWuDQBSE74H+h+UVckvWlCLVuoaQIBQKBY3J+eG+&#10;qsR9K+42Mf313UKhx2FmvmGy7WwGcaXJ9ZYVbNYRCOLG6p5bBfWxWL2AcB5Z42CZFNzJwTZ/WGSY&#10;anvjkq6Vb0WAsEtRQef9mErpmo4MurUdiYP3aSeDPsiplXrCW4CbQT5FUSwN9hwWOhxp31Fzqb6M&#10;gv6cNN/vxami9nD58OUQnZ+LWqnl47x7BeFp9v/hv/abVhAn8Psl/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BauDEAAAA2wAAAA8AAAAAAAAAAAAAAAAAmAIAAGRycy9k&#10;b3ducmV2LnhtbFBLBQYAAAAABAAEAPUAAACJAwAAAAA=&#10;" strokecolor="white" strokeweight="0"/>
                <v:shape id="Freeform 674" o:spid="_x0000_s1092"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krMEA&#10;AADbAAAADwAAAGRycy9kb3ducmV2LnhtbERPz2vCMBS+C/sfwht403SCblajDEER3GWdIN6ezbMt&#10;Ni81ibX+9+Yw8Pjx/Z4vO1OLlpyvLCv4GCYgiHOrKy4U7P/Wgy8QPiBrrC2Tggd5WC7eenNMtb3z&#10;L7VZKEQMYZ+igjKEJpXS5yUZ9EPbEEfubJ3BEKErpHZ4j+GmlqMkmUiDFceGEhtalZRfsptRkB/c&#10;7scY3U6TbLXZTa/HyWk/Vqr/3n3PQATqwkv8795qBZ9xffwSf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JKzBAAAA2wAAAA8AAAAAAAAAAAAAAAAAmAIAAGRycy9kb3du&#10;cmV2LnhtbFBLBQYAAAAABAAEAPUAAACGAw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Zm8QA&#10;AADbAAAADwAAAGRycy9kb3ducmV2LnhtbESPW2vCQBSE3wX/w3IKfdNNRFSimyABL728VAt9PWSP&#10;m9Ds2ZBdNf333ULBx2FmvmE2xWBbcaPeN44VpNMEBHHldMNGwed5N1mB8AFZY+uYFPyQhyIfjzaY&#10;aXfnD7qdghERwj5DBXUIXSalr2qy6KeuI47exfUWQ5S9kbrHe4TbVs6SZCEtNhwXauyorKn6Pl2t&#10;guPh9W2+fwllejBb03z5ckHvpVLPT8N2DSLQEB7h//ZRK1i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2ZvEAAAA2wAAAA8AAAAAAAAAAAAAAAAAmAIAAGRycy9k&#10;b3ducmV2LnhtbFBLBQYAAAAABAAEAPUAAACJAw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B7MMA&#10;AADbAAAADwAAAGRycy9kb3ducmV2LnhtbESPwW7CMBBE75X4B2uReit2I2hKiolaSiU4Av2AJd4m&#10;UeN1FDsh/D2uhNTjaGbeaFb5aBsxUOdrxxqeZwoEceFMzaWG79PX0ysIH5ANNo5Jw5U85OvJwwoz&#10;4y58oOEYShEh7DPUUIXQZlL6oiKLfuZa4uj9uM5iiLIrpenwEuG2kYlSL9JizXGhwpY2FRW/x95q&#10;WCzlPF0M7ce23PuzU9u+/1Sk9eN0fH8DEWgM/+F7e2c0pA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mB7MMAAADbAAAADwAAAAAAAAAAAAAAAACYAgAAZHJzL2Rv&#10;d25yZXYueG1sUEsFBgAAAAAEAAQA9QAAAIgDA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cMA&#10;AADbAAAADwAAAGRycy9kb3ducmV2LnhtbESPQWsCMRSE74L/ITyhN81qoS5boxSt0KPVXnp7bF43&#10;W5OXJYnutr/eFAoeh5n5hlltBmfFlUJsPSuYzwoQxLXXLTcKPk77aQkiJmSN1jMp+KEIm/V4tMJK&#10;+57f6XpMjcgQjhUqMCl1lZSxNuQwznxHnL0vHxymLEMjdcA+w52Vi6J4kg5bzgsGO9oaqs/Hi1Nw&#10;OJ2L0O92rX/9/C3Tt92TKa1SD5Ph5RlEoiHdw//tN61g+Qh/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AcMAAADbAAAADwAAAAAAAAAAAAAAAACYAgAAZHJzL2Rv&#10;d25yZXYueG1sUEsFBgAAAAAEAAQA9QAAAIgDA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wA70A&#10;AADbAAAADwAAAGRycy9kb3ducmV2LnhtbESPwQrCMBBE74L/EFbwpqkiVqpRVBC9idUPWJq1rTab&#10;0kStf28EweMwM2+Yxao1lXhS40rLCkbDCARxZnXJuYLLeTeYgXAeWWNlmRS8ycFq2e0sMNH2xSd6&#10;pj4XAcIuQQWF93UipcsKMuiGtiYO3tU2Bn2QTS51g68AN5UcR9FUGiw5LBRY07ag7J4+jAI3IRv7&#10;2WhTHm823e3ju5bbSKl+r13PQXhq/T/8ax+0gngC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0VwA70AAADbAAAADwAAAAAAAAAAAAAAAACYAgAAZHJzL2Rvd25yZXYu&#10;eG1sUEsFBgAAAAAEAAQA9QAAAIIDA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RmsUA&#10;AADbAAAADwAAAGRycy9kb3ducmV2LnhtbESPT2sCMRTE7wW/Q3iCl6JZhf5hNUoRxCLtQauU3p6b&#10;52bp5mVJ4rr99kYQehxm5jfMbNHZWrTkQ+VYwXiUgSAunK64VLD/Wg1fQYSIrLF2TAr+KMBi3nuY&#10;Ya7dhbfU7mIpEoRDjgpMjE0uZSgMWQwj1xAn7+S8xZikL6X2eElwW8tJlj1LixWnBYMNLQ0Vv7uz&#10;VbBe+VKfPrebn7DZm0c++I/v9qjUoN+9TUFE6uJ/+N5+1wpenuD2Jf0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ZGaxQAAANsAAAAPAAAAAAAAAAAAAAAAAJgCAABkcnMv&#10;ZG93bnJldi54bWxQSwUGAAAAAAQABAD1AAAAigM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eyq8IA&#10;AADbAAAADwAAAGRycy9kb3ducmV2LnhtbESPT4vCMBTE74LfITzB25q6h6pdo+iK4EH8u3t/2zzb&#10;YvNSmmjrtzfCgsdh5jfDTOetKcWdaldYVjAcRCCIU6sLzhT8nNcfYxDOI2ssLZOCBzmYz7qdKSba&#10;Nnyk+8lnIpSwS1BB7n2VSOnSnAy6ga2Ig3extUEfZJ1JXWMTyk0pP6MolgYLDgs5VvSdU3o93YyC&#10;0WH7tx6dm+vvfrWbmLLCbbaMler32sUXCE+tf4f/6Y0OXAy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7KrwgAAANsAAAAPAAAAAAAAAAAAAAAAAJgCAABkcnMvZG93&#10;bnJldi54bWxQSwUGAAAAAAQABAD1AAAAhwM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DtcUA&#10;AADbAAAADwAAAGRycy9kb3ducmV2LnhtbESPQWvCQBSE70L/w/IKvZmNHrSkrqEILR6EUqNIb8/s&#10;cxOafZtk15j++26h4HGYmW+YVT7aRgzU+9qxglmSgiAuna7ZKDgUb9NnED4ga2wck4If8pCvHyYr&#10;zLS78ScN+2BEhLDPUEEVQptJ6cuKLPrEtcTRu7jeYoiyN1L3eItw28h5mi6kxZrjQoUtbSoqv/dX&#10;q6Cbt84eT+/doaiLr53/MGfXGaWeHsfXFxCBxnAP/7e3WsFy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kO1xQAAANsAAAAPAAAAAAAAAAAAAAAAAJgCAABkcnMv&#10;ZG93bnJldi54bWxQSwUGAAAAAAQABAD1AAAAigM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v8AA&#10;AADbAAAADwAAAGRycy9kb3ducmV2LnhtbERPTYvCMBC9C/sfwix4EU3dgy7VKLLsgoIo6nofmrGt&#10;NpPYpFr/vTkIHh/vezpvTSVuVPvSsoLhIAFBnFldcq7g//DX/wbhA7LGyjIpeJCH+eyjM8VU2zvv&#10;6LYPuYgh7FNUUITgUil9VpBBP7COOHInWxsMEda51DXeY7ip5FeSjKTBkmNDgY5+Csou+8YoWDfL&#10;x/ZwzTYN9ux4cTy739XIKdX9bBcTEIHa8Ba/3EutYBzHxi/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Yiv8AAAADbAAAADwAAAAAAAAAAAAAAAACYAgAAZHJzL2Rvd25y&#10;ZXYueG1sUEsFBgAAAAAEAAQA9QAAAIUDA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iMUA&#10;AADbAAAADwAAAGRycy9kb3ducmV2LnhtbESPUWvCQBCE3wv+h2MLvki9KKWtqaeoRBCEQq1IH5fc&#10;Ngnm9kJujem/9wpCH4eZ+YaZL3tXq47aUHk2MBknoIhzbysuDBy/tk9voIIgW6w9k4FfCrBcDB7m&#10;mFp/5U/qDlKoCOGQooFSpEm1DnlJDsPYN8TR+/GtQ4myLbRt8RrhrtbTJHnRDiuOCyU2tCkpPx8u&#10;zsD+ebb/cN+jopOsz0Rn5/VpnRkzfOxX76CEevkP39s7a+B1B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PKIxQAAANsAAAAPAAAAAAAAAAAAAAAAAJgCAABkcnMv&#10;ZG93bnJldi54bWxQSwUGAAAAAAQABAD1AAAAigM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Pb8A&#10;AADbAAAADwAAAGRycy9kb3ducmV2LnhtbERPTYvCMBC9C/6HMII3TRVZSte0uIKgeNIVZW9DM7Zl&#10;m0lJYq3/3hwW9vh43+tiMK3oyfnGsoLFPAFBXFrdcKXg8r2bpSB8QNbYWiYFL/JQ5OPRGjNtn3yi&#10;/hwqEUPYZ6igDqHLpPRlTQb93HbEkbtbZzBE6CqpHT5juGnlMkk+pMGGY0ONHW1rKn/PD6NgeQ3u&#10;mOLma3FY9Xi5/ZSvu/ZKTSfD5hNEoCH8i//ce60gjevjl/gDZP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Rmg9vwAAANsAAAAPAAAAAAAAAAAAAAAAAJgCAABkcnMvZG93bnJl&#10;di54bWxQSwUGAAAAAAQABAD1AAAAhAM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2vMMA&#10;AADbAAAADwAAAGRycy9kb3ducmV2LnhtbESPQWvCQBSE74L/YXmCN93YQ5HoKipY2oOHqhi8PbPP&#10;ZDH7NmS3Sfz3bqHQ4zAz3zDLdW8r0VLjjWMFs2kCgjh32nCh4HzaT+YgfEDWWDkmBU/ysF4NB0tM&#10;tev4m9pjKESEsE9RQRlCnUrp85Is+qmriaN3d43FEGVTSN1gF+G2km9J8i4tGo4LJda0Kyl/HH+s&#10;goylOSSbk29dtr18ZLercd2XUuNRv1mACNSH//Bf+1MrmM/g90v8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X2vMMAAADbAAAADwAAAAAAAAAAAAAAAACYAgAAZHJzL2Rv&#10;d25yZXYueG1sUEsFBgAAAAAEAAQA9QAAAIgDA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3r8IA&#10;AADbAAAADwAAAGRycy9kb3ducmV2LnhtbESP0YrCMBRE3xf8h3AFXxZNlWUp1ShFKPqisOoHXJpr&#10;U21uahO1/r1ZWNjHYWbOMItVbxvxoM7XjhVMJwkI4tLpmisFp2MxTkH4gKyxcUwKXuRhtRx8LDDT&#10;7sk/9DiESkQI+wwVmBDaTEpfGrLoJ64ljt7ZdRZDlF0ldYfPCLeNnCXJt7RYc1ww2NLaUHk93K2C&#10;zeWW86b43G2DaVHmbuq+9oVSo2Gfz0EE6sN/+K+91QrSGfx+i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vevwgAAANsAAAAPAAAAAAAAAAAAAAAAAJgCAABkcnMvZG93&#10;bnJldi54bWxQSwUGAAAAAAQABAD1AAAAhwM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PUMMA&#10;AADbAAAADwAAAGRycy9kb3ducmV2LnhtbESPQWsCMRSE7wX/Q3iCt5q1C62sRqmVleKtKqXHR/Lc&#10;LN28LJuoq7/eFAoeh5n5hpkve9eIM3Wh9qxgMs5AEGtvaq4UHPbl8xREiMgGG8+k4EoBlovB0xwL&#10;4y/8ReddrESCcChQgY2xLaQM2pLDMPYtcfKOvnMYk+wqaTq8JLhr5EuWvUqHNacFiy19WNK/u5NT&#10;oEu9sutbKP2P36xv27fcfle5UqNh/z4DEamPj/B/+9MomOb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5PUMMAAADbAAAADwAAAAAAAAAAAAAAAACYAgAAZHJzL2Rv&#10;d25yZXYueG1sUEsFBgAAAAAEAAQA9QAAAIgDA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ojcMA&#10;AADbAAAADwAAAGRycy9kb3ducmV2LnhtbESPQWvCQBSE7wX/w/KE3urGKqKpqwRpQRAEtVC8PbKv&#10;STT7Nuyumvx7VxA8DjPzDTNftqYWV3K+sqxgOEhAEOdWV1wo+D38fExB+ICssbZMCjrysFz03uaY&#10;anvjHV33oRARwj5FBWUITSqlz0sy6Ae2IY7ev3UGQ5SukNrhLcJNLT+TZCINVhwXSmxoVVJ+3l+M&#10;ggvZUxba7chuipn7noy67O/YKfXeb7MvEIHa8Ao/22utYDqG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hojcMAAADbAAAADwAAAAAAAAAAAAAAAACYAgAAZHJzL2Rv&#10;d25yZXYueG1sUEsFBgAAAAAEAAQA9QAAAIgDA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qU8IA&#10;AADbAAAADwAAAGRycy9kb3ducmV2LnhtbESPQWsCMRSE70L/Q3gFb5ooW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ypTwgAAANsAAAAPAAAAAAAAAAAAAAAAAJgCAABkcnMvZG93&#10;bnJldi54bWxQSwUGAAAAAAQABAD1AAAAhwM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mso-wrap-style:squar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mso-wrap-style:squar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mso-wrap-style:squar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mso-wrap-style:squar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mso-wrap-style:squar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mso-wrap-style:squar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XmsQA&#10;AADbAAAADwAAAGRycy9kb3ducmV2LnhtbESPT2vCQBTE74V+h+UJvZS68Q+lRlepQlS8aVvPj+wz&#10;G82+Ddmtid/eFQo9DjPzG2a26GwlrtT40rGCQT8BQZw7XXKh4Psre/sA4QOyxsoxKbiRh8X8+WmG&#10;qXYt7+l6CIWIEPYpKjAh1KmUPjdk0fddTRy9k2sshiibQuoG2wi3lRwmybu0WHJcMFjTylB+Ofxa&#10;BXKTG388b17b9Wp5GQ0zHGc/O6Veet3nFESgLvyH/9pbrWAygse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7F5rEAAAA2wAAAA8AAAAAAAAAAAAAAAAAmAIAAGRycy9k&#10;b3ducmV2LnhtbFBLBQYAAAAABAAEAPUAAACJAw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82cUA&#10;AADbAAAADwAAAGRycy9kb3ducmV2LnhtbESPQWvCQBSE74L/YXlCb2ajtaVGVxFpQVAs2np/Zp9J&#10;MPs2ZleN/npXKPQ4zMw3zHjamFJcqHaFZQW9KAZBnFpdcKbg9+er+wHCeWSNpWVScCMH00m7NcZE&#10;2ytv6LL1mQgQdgkqyL2vEildmpNBF9mKOHgHWxv0QdaZ1DVeA9yUsh/H79JgwWEhx4rmOaXH7dko&#10;eNt8r8+Dpe2tP+/7lF93p3mzOin10mlmIxCeGv8f/msvtILhA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7zZxQAAANsAAAAPAAAAAAAAAAAAAAAAAJgCAABkcnMv&#10;ZG93bnJldi54bWxQSwUGAAAAAAQABAD1AAAAigMAAAAA&#10;" filled="f" strokeweight=".55pt"/>
                <v:shape id="Freeform 699" o:spid="_x0000_s1117" style="position:absolute;left:1919;top:1866;width:129;height:87;visibility:visible;mso-wrap-style:square;v-text-anchor:top"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Bh8YA&#10;AADbAAAADwAAAGRycy9kb3ducmV2LnhtbESP0WrCQBRE3wv9h+UW+iK6SaWiqauUlEK1RTH2Ay7Z&#10;axLM3g3ZTYx/7wqFPg4zc4ZZrgdTi55aV1lWEE8iEMS51RUXCn6Pn+M5COeRNdaWScGVHKxXjw9L&#10;TLS98IH6zBciQNglqKD0vkmkdHlJBt3ENsTBO9nWoA+yLaRu8RLgppYvUTSTBisOCyU2lJaUn7PO&#10;KKj2H6Pjedo1+9Hm9B3jTxZtd6lSz0/D+xsIT4P/D/+1v7SCxSvcv4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tBh8YAAADbAAAADwAAAAAAAAAAAAAAAACYAgAAZHJz&#10;L2Rvd25yZXYueG1sUEsFBgAAAAAEAAQA9QAAAIsDAAAAAA==&#10;" path="m,87l,3,129,r,87e" filled="f" strokeweight=".55pt">
                  <v:path arrowok="t" o:connecttype="custom" o:connectlocs="0,87;0,3;129,0;129,87" o:connectangles="0,0,0,0"/>
                </v:shape>
                <v:line id="Line 700" o:spid="_x0000_s1118" style="position:absolute;visibility:visible;mso-wrap-style:squar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mso-wrap-style:squar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mso-wrap-style:squar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mso-wrap-style:squar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mso-wrap-style:squar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mso-wrap-style:squar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mso-wrap-style:squar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aE8IA&#10;AADcAAAADwAAAGRycy9kb3ducmV2LnhtbERPTYvCMBC9L/gfwgh7W1MVV6lGEUHQvSzbVfA4NGNb&#10;bCY1ibX++40g7G0e73MWq87UoiXnK8sKhoMEBHFudcWFgsPv9mMGwgdkjbVlUvAgD6tl722BqbZ3&#10;/qE2C4WIIexTVFCG0KRS+rwkg35gG+LIna0zGCJ0hdQO7zHc1HKUJJ/SYMWxocSGNiXll+xmFByP&#10;s6n7uu4z/m6L7hFO++3ET5R673frOYhAXfgXv9w7HecnY3g+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JoTwgAAANwAAAAPAAAAAAAAAAAAAAAAAJgCAABkcnMvZG93&#10;bnJldi54bWxQSwUGAAAAAAQABAD1AAAAhwM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WzsMA&#10;AADcAAAADwAAAGRycy9kb3ducmV2LnhtbERPTWvCQBC9F/wPywje6kYpNqSuUgKCFT1Uc+hx2J0m&#10;abOzYXc16b/vCoXe5vE+Z70dbSdu5EPrWMFinoEg1s60XCuoLrvHHESIyAY7x6TghwJsN5OHNRbG&#10;DfxOt3OsRQrhUKCCJsa+kDLohiyGueuJE/fpvMWYoK+l8TikcNvJZZatpMWWU0ODPZUN6e/z1Sp4&#10;G7QuT7s2r6vDV5nnzn9Ux2elZtPx9QVEpDH+i//ce5PmZ09wf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GWzsMAAADcAAAADwAAAAAAAAAAAAAAAACYAgAAZHJzL2Rv&#10;d25yZXYueG1sUEsFBgAAAAAEAAQA9QAAAIgDA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EsEA&#10;AADcAAAADwAAAGRycy9kb3ducmV2LnhtbERPyWrDMBC9B/oPYgq9JZJbGoIT2ZRAmuZSyHYfrIls&#10;ao2MpCbu31eFQm7zeOus6tH14kohdp41FDMFgrjxpmOr4XTcTBcgYkI22HsmDT8Uoa4eJissjb/x&#10;nq6HZEUO4ViihjaloZQyNi05jDM/EGfu4oPDlGGw0gS85XDXy2el5tJhx7mhxYHWLTVfh2+nQZ3f&#10;P7e7s5UvTbHYdrtifrQBtX56HN+WIBKN6S7+d3+YPF+9wt8z+QJ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c6hLBAAAA3AAAAA8AAAAAAAAAAAAAAAAAmAIAAGRycy9kb3du&#10;cmV2LnhtbFBLBQYAAAAABAAEAPUAAACGAw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Y/sQA&#10;AADcAAAADwAAAGRycy9kb3ducmV2LnhtbESPQWsCMRCF74X+hzAFL6Vm7UFka5TSUrbqQar9AcNm&#10;ulm6mSxJ3I3/3giCtxnem/e9Wa6T7cRAPrSOFcymBQji2umWGwW/x6+XBYgQkTV2jknBmQKsV48P&#10;Syy1G/mHhkNsRA7hUKICE2NfShlqQxbD1PXEWftz3mLMq2+k9jjmcNvJ16KYS4stZ4LBnj4M1f+H&#10;k82QOjW7/WfFo9+m6rmNZrc5GqUmT+n9DUSkFO/m2/W3zvWLOVyfyRP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GP7EAAAA3AAAAA8AAAAAAAAAAAAAAAAAmAIAAGRycy9k&#10;b3ducmV2LnhtbFBLBQYAAAAABAAEAPUAAACJAw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fzG8IA&#10;AADcAAAADwAAAGRycy9kb3ducmV2LnhtbERPS27CMBDdV+IO1iB119jtooUUgwCp0B0QOMA0nsYR&#10;8TiKDQk9fV2pErt5et+ZLQbXiCt1ofas4TlTIIhLb2quNJyOH08TECEiG2w8k4YbBVjMRw8zzI3v&#10;+UDXIlYihXDIUYONsc2lDKUlhyHzLXHivn3nMCbYVdJ02Kdw18gXpV6lw5pTg8WW1pbKc3FxGrbn&#10;4qtfTa1a/mxaGkqz2x/CTuvH8bB8BxFpiHfxv/vTpPnqD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MbwgAAANwAAAAPAAAAAAAAAAAAAAAAAJgCAABkcnMvZG93&#10;bnJldi54bWxQSwUGAAAAAAQABAD1AAAAhwM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jB8YA&#10;AADcAAAADwAAAGRycy9kb3ducmV2LnhtbESPQU8CMRCF7yb+h2ZMuEmrB2JWChFB5KAkIAePk+2w&#10;XdhON9uyrP/eOZh4m8l789430/kQGtVTl+rIFh7GBhRxGV3NlYXD19v9E6iUkR02kcnCDyWYz25v&#10;pli4eOUd9ftcKQnhVKAFn3NbaJ1KTwHTOLbEoh1jFzDL2lXadXiV8NDoR2MmOmDN0uCxpVdP5Xl/&#10;CRZOH9vL96rmyfF9/blc+N7sNueDtaO74eUZVKYh/5v/rjdO8I3QyjMygZ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gjB8YAAADcAAAADwAAAAAAAAAAAAAAAACYAgAAZHJz&#10;L2Rvd25yZXYueG1sUEsFBgAAAAAEAAQA9QAAAIsDA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Pf8MA&#10;AADcAAAADwAAAGRycy9kb3ducmV2LnhtbERPTWvCQBC9C/6HZYReRDctVGp0FREUC700as5jdswG&#10;s7NpdjXpv+8WCr3N433Oct3bWjyo9ZVjBc/TBARx4XTFpYLTcTd5A+EDssbaMSn4Jg/r1XCwxFS7&#10;jj/pkYVSxBD2KSowITSplL4wZNFPXUMcuatrLYYI21LqFrsYbmv5kiQzabHi2GCwoa2h4pbdrYLz&#10;68fMZLf342XTjfPT+SvHbJ8r9TTqNwsQgfrwL/5zH3Scn8z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SPf8MAAADcAAAADwAAAAAAAAAAAAAAAACYAgAAZHJzL2Rv&#10;d25yZXYueG1sUEsFBgAAAAAEAAQA9QAAAIgDA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w8YA&#10;AADcAAAADwAAAGRycy9kb3ducmV2LnhtbESPzW7CQAyE70i8w8qVeoMNPVQoZRMhSqX0hPhp1aOV&#10;NUnarDfNLhD69PUBiZutGc98XuSDa9WZ+tB4NjCbJqCIS28brgwc9m+TOagQkS22nsnAlQLk2Xi0&#10;wNT6C2/pvIuVkhAOKRqoY+xSrUNZk8Mw9R2xaEffO4yy9pW2PV4k3LX6KUmetcOGpaHGjlY1lT+7&#10;kzOw9Yf1Z7FZBX96/cDid/73/oXfxjw+DMsXUJGGeDffrgsr+DPBl2dkAp3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w8YAAADcAAAADwAAAAAAAAAAAAAAAACYAgAAZHJz&#10;L2Rvd25yZXYueG1sUEsFBgAAAAAEAAQA9QAAAIsDA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9IbwA&#10;AADcAAAADwAAAGRycy9kb3ducmV2LnhtbERPzQ7BQBC+S7zDZiRubCuClCVIhJsoDzDpjrZ0Z5vu&#10;ot7eSiRu8+X7ncWqNZV4UuNKywriYQSCOLO65FzB5bwbzEA4j6yxskwK3uRgtex2Fpho++ITPVOf&#10;ixDCLkEFhfd1IqXLCjLohrYmDtzVNgZ9gE0udYOvEG4qOYqiiTRYcmgosKZtQdk9fRgFbkx26mfx&#10;pjzebLrbT+9abiOl+r12PQfhqfV/8c990GF+HMP3mXC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IH0hvAAAANwAAAAPAAAAAAAAAAAAAAAAAJgCAABkcnMvZG93bnJldi54&#10;bWxQSwUGAAAAAAQABAD1AAAAgQM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MKsMA&#10;AADcAAAADwAAAGRycy9kb3ducmV2LnhtbERP32vCMBB+H/g/hBP2NtMWFFcbZYqCYzCYG0LfjubW&#10;FJtLaaKt//0yGOztPr6fV2xG24ob9b5xrCCdJSCIK6cbrhV8fR6eliB8QNbYOiYFd/KwWU8eCsy1&#10;G/iDbqdQixjCPkcFJoQul9JXhiz6meuII/fteoshwr6WuschhttWZkmykBYbjg0GO9oZqi6nq1WA&#10;5Xn5fL/o42K+H7bvr8nYlW9Gqcfp+LICEWgM/+I/91HH+WkG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3MKsMAAADcAAAADwAAAAAAAAAAAAAAAACYAgAAZHJzL2Rv&#10;d25yZXYueG1sUEsFBgAAAAAEAAQA9QAAAIgDA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4m8AA&#10;AADcAAAADwAAAGRycy9kb3ducmV2LnhtbERPy6rCMBDdC/5DmAvuNK2ill6jiOIDdz7gbodmblts&#10;JqWJWv/eCIK7OZznzBatqcSdGldaVhAPIhDEmdUl5wou500/AeE8ssbKMil4koPFvNuZYartg490&#10;P/lchBB2KSoovK9TKV1WkEE3sDVx4P5tY9AH2ORSN/gI4aaSwyiaSIMlh4YCa1oVlF1PN6Mg09f9&#10;uk0u43g6dofkjNvd33aoVO+nXf6C8NT6r/jj3uswPx7B+5lw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W4m8AAAADcAAAADwAAAAAAAAAAAAAAAACYAgAAZHJzL2Rvd25y&#10;ZXYueG1sUEsFBgAAAAAEAAQA9QAAAIUDA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eEMEA&#10;AADcAAAADwAAAGRycy9kb3ducmV2LnhtbERPTYvCMBC9L/gfwgjeNK2ISDXKriB4ENEq6N6GZmzL&#10;NpPSRK3+eiMIe5vH+5zZojWVuFHjSssK4kEEgjizuuRcwfGw6k9AOI+ssbJMCh7kYDHvfM0w0fbO&#10;e7qlPhchhF2CCgrv60RKlxVk0A1sTRy4i20M+gCbXOoG7yHcVHIYRWNpsOTQUGBNy4Kyv/RqFFzX&#10;tU8vp190z+f2bDa71c+SYqV63fZ7CsJT6//FH/dah/nxCN7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SnhDBAAAA3AAAAA8AAAAAAAAAAAAAAAAAmAIAAGRycy9kb3du&#10;cmV2LnhtbFBLBQYAAAAABAAEAPUAAACGAw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w+cQA&#10;AADcAAAADwAAAGRycy9kb3ducmV2LnhtbESPQWsCMRCF7wX/Qxiht5rdg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8PnEAAAA3AAAAA8AAAAAAAAAAAAAAAAAmAIAAGRycy9k&#10;b3ducmV2LnhtbFBLBQYAAAAABAAEAPUAAACJAw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X1cEA&#10;AADcAAAADwAAAGRycy9kb3ducmV2LnhtbERPS27CMBDdV+IO1iCxKw5dQBswCEVFtCtUmgOM4iGO&#10;iMfBNiS9fY2ExG6e3ndWm8G24kY+NI4VzKYZCOLK6YZrBeXv7vUdRIjIGlvHpOCPAmzWo5cV5tr1&#10;/EO3Y6xFCuGQowITY5dLGSpDFsPUdcSJOzlvMSboa6k99inctvIty+bSYsOpwWBHhaHqfLxaBUNf&#10;ZqY8f+8vn4cFfljvi0IulJqMh+0SRKQhPsUP95dO82dzuD+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jV9XBAAAA3AAAAA8AAAAAAAAAAAAAAAAAmAIAAGRycy9kb3du&#10;cmV2LnhtbFBLBQYAAAAABAAEAPUAAACGAw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vy8IA&#10;AADcAAAADwAAAGRycy9kb3ducmV2LnhtbERPS4vCMBC+C/sfwizsTVNlfVCNIoKol/WJXodmti3b&#10;TEoTbfXXbwTB23x8z5nMGlOIG1Uut6yg24lAECdW55wqOB2X7REI55E1FpZJwZ0czKYfrQnG2ta8&#10;p9vBpyKEsItRQeZ9GUvpkowMuo4tiQP3ayuDPsAqlbrCOoSbQvaiaCAN5hwaMixpkVHyd7gaBY/9&#10;yi/Knb785Jvto+7r7/NxtFbq67OZj0F4avxb/HKvdZjfHcLzmXCB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a/LwgAAANwAAAAPAAAAAAAAAAAAAAAAAJgCAABkcnMvZG93&#10;bnJldi54bWxQSwUGAAAAAAQABAD1AAAAhwM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N8sYA&#10;AADcAAAADwAAAGRycy9kb3ducmV2LnhtbESPS2vDMBCE74X+B7GB3BrZzYPiRAmlNFB6afPofbE2&#10;trC1MpYau/n13UOht11mdubbzW70rbpSH11gA/ksA0VcBuu4MnA+7R+eQMWEbLENTAZ+KMJue3+3&#10;wcKGgQ90PaZKSQjHAg3UKXWF1rGsyWOchY5YtEvoPSZZ+0rbHgcJ961+zLKV9uhYGmrs6KWmsjl+&#10;ewMXvXfuq8k/Fsvb6/y2XHw2q/fBmOlkfF6DSjSmf/Pf9ZsV/Fx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mN8sYAAADcAAAADwAAAAAAAAAAAAAAAACYAgAAZHJz&#10;L2Rvd25yZXYueG1sUEsFBgAAAAAEAAQA9QAAAIsDA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6/MQA&#10;AADcAAAADwAAAGRycy9kb3ducmV2LnhtbESPQWsCMRCF7wX/Qxiht5rdHsSu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zEAAAA3AAAAA8AAAAAAAAAAAAAAAAAmAIAAGRycy9k&#10;b3ducmV2LnhtbFBLBQYAAAAABAAEAPUAAACJAw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SrsQA&#10;AADcAAAADwAAAGRycy9kb3ducmV2LnhtbESPQYvCQAyF7wv+hyGCt3WqB5HqKK4geBDZrYJ6C53Y&#10;lu1kSmfUrr9+cxC8JbyX977Ml52r1Z3aUHk2MBomoIhzbysuDBwPm88pqBCRLdaeycAfBVgueh9z&#10;TK1/8A/ds1goCeGQooEyxibVOuQlOQxD3xCLdvWtwyhrW2jb4kPCXa3HSTLRDiuWhhIbWpeU/2Y3&#10;Z+C2bWJ2PV0wPJ/7s9t9b77WNDJm0O9WM1CRuvg2v663VvDHgi/PyAR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Uq7EAAAA3AAAAA8AAAAAAAAAAAAAAAAAmAIAAGRycy9k&#10;b3ducmV2LnhtbFBLBQYAAAAABAAEAPUAAACJAw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ZpMIA&#10;AADcAAAADwAAAGRycy9kb3ducmV2LnhtbERPS2vCQBC+C/0PyxS8mU0iFomuwbYUehBKY/A8ZMc8&#10;zM6m2a2m/75bKHibj+8523wyvbjS6FrLCpIoBkFcWd1yraA8vi3WIJxH1thbJgU/5CDfPcy2mGl7&#10;40+6Fr4WIYRdhgoa74dMSlc1ZNBFdiAO3NmOBn2AYy31iLcQbnqZxvGTNNhyaGhwoJeGqkvxbRQ8&#10;2w6XJRenD2la2a3s16F6RaXmj9N+A8LT5O/if/e7DvPTBP6eCR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mkwgAAANwAAAAPAAAAAAAAAAAAAAAAAJgCAABkcnMvZG93&#10;bnJldi54bWxQSwUGAAAAAAQABAD1AAAAhwM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XMEA&#10;AADcAAAADwAAAGRycy9kb3ducmV2LnhtbERPS4vCMBC+L/gfwgje1tQislSjSMH1tZd1Ba9DM6bF&#10;ZlKarNZ/bwTB23x8z5ktOluLK7W+cqxgNExAEBdOV2wUHP9Wn18gfEDWWDsmBXfysJj3PmaYaXfj&#10;X7oeghExhH2GCsoQmkxKX5Rk0Q9dQxy5s2sthghbI3WLtxhua5kmyURarDg2lNhQXlJxOfxbBZv1&#10;bj/+3oZ8tDZLU518PqGfXKlBv1tOQQTqwlv8cm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lFzBAAAA3AAAAA8AAAAAAAAAAAAAAAAAmAIAAGRycy9kb3du&#10;cmV2LnhtbFBLBQYAAAAABAAEAPUAAACGAw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Z1DMEA&#10;AADcAAAADwAAAGRycy9kb3ducmV2LnhtbERP24rCMBB9F/Yfwiz4pqkXRLpGWRYEFR+07gcMzdgU&#10;m0lJola/3iws+DaHc53FqrONuJEPtWMFo2EGgrh0uuZKwe9pPZiDCBFZY+OYFDwowGr50Vtgrt2d&#10;j3QrYiVSCIccFZgY21zKUBqyGIauJU7c2XmLMUFfSe3xnsJtI8dZNpMWa04NBlv6MVReiqtVcKye&#10;3o/2h8k0dted2cy42D5Zqf5n9/0FIlIX3+J/90an+eMp/D2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dQzBAAAA3AAAAA8AAAAAAAAAAAAAAAAAmAIAAGRycy9kb3du&#10;cmV2LnhtbFBLBQYAAAAABAAEAPUAAACGAw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To8EA&#10;AADcAAAADwAAAGRycy9kb3ducmV2LnhtbERPTWvCQBC9C/0PyxS86SaC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bk6PBAAAA3AAAAA8AAAAAAAAAAAAAAAAAmAIAAGRycy9kb3du&#10;cmV2LnhtbFBLBQYAAAAABAAEAPUAAACGAw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fy78A&#10;AADcAAAADwAAAGRycy9kb3ducmV2LnhtbERP24rCMBB9X/Afwgj7smhiFZFqFBUFX718wNCMbbGZ&#10;lCTa+vebhQXf5nCus9r0thEv8qF2rGEyViCIC2dqLjXcrsfRAkSIyAYbx6ThTQE268HXCnPjOj7T&#10;6xJLkUI45KihirHNpQxFRRbD2LXEibs7bzEm6EtpPHYp3DYyU2ouLdacGipsaV9R8bg8rYbp9HGg&#10;bDbptuG269SPl+p+lFp/D/vtEkSkPn7E/+6TSfOzOfw9ky6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QR/LvwAAANwAAAAPAAAAAAAAAAAAAAAAAJgCAABkcnMvZG93bnJl&#10;di54bWxQSwUGAAAAAAQABAD1AAAAhAM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dsIA&#10;AADcAAAADwAAAGRycy9kb3ducmV2LnhtbERPS4vCMBC+C/6HMMLeNFVWV6pRRBD1sj7R69DMtmWb&#10;SWmirf76jSDsbT6+50znjSnEnSqXW1bQ70UgiBOrc04VnE+r7hiE88gaC8uk4EEO5rN2a4qxtjUf&#10;6H70qQgh7GJUkHlfxlK6JCODrmdL4sD92MqgD7BKpa6wDuGmkIMoGkmDOYeGDEtaZpT8Hm9GwfOw&#10;9styr6/f+Xb3rIf683Iab5T66DSLCQhPjf8Xv90bHeYPvuD1TLh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V2wgAAANwAAAAPAAAAAAAAAAAAAAAAAJgCAABkcnMvZG93&#10;bnJldi54bWxQSwUGAAAAAAQABAD1AAAAhwM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7qsUA&#10;AADcAAAADwAAAGRycy9kb3ducmV2LnhtbESPQUsDQQyF70L/w5CCN5ttDyprp6WUCh6EYhW8xp10&#10;d9udzDIz7a7+enMQvCW8l/e+LNej78yVY2qDWJjPCjAsVXCt1BY+3p/vHsGkTOKoC8IWvjnBejW5&#10;WVLpwiBvfD3k2miIpJIsNDn3JWKqGvaUZqFnUe0Yoqesa6zRRRo03He4KIp79NSKNjTU87bh6ny4&#10;eAsop88Txtc57fYPl2HAY/r52lt7Ox03T2Ayj/nf/Hf94hR/obT6jE6A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HuqxQAAANwAAAAPAAAAAAAAAAAAAAAAAJgCAABkcnMv&#10;ZG93bnJldi54bWxQSwUGAAAAAAQABAD1AAAAigM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MtcIA&#10;AADcAAAADwAAAGRycy9kb3ducmV2LnhtbERPTYvCMBC9C/6HMMLeNLWHRatRVkHw4orVZa9jM9sW&#10;m0ltonb99UYQvM3jfc503ppKXKlxpWUFw0EEgjizuuRcwWG/6o9AOI+ssbJMCv7JwXzW7Uwx0fbG&#10;O7qmPhchhF2CCgrv60RKlxVk0A1sTRy4P9sY9AE2udQN3kK4qWQcRZ/SYMmhocCalgVlp/RiFIzv&#10;620e7487/j1tfpZ2kX6fXarUR6/9moDw1Pq3+OVe6zA/Hs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Iy1wgAAANwAAAAPAAAAAAAAAAAAAAAAAJgCAABkcnMvZG93&#10;bnJldi54bWxQSwUGAAAAAAQABAD1AAAAhwM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qnMYA&#10;AADcAAAADwAAAGRycy9kb3ducmV2LnhtbESPQWvCQBCF7wX/wzKCl1I3WigldRVRBA+2UC3Y45Cd&#10;JsHsbNxdY/z3nYPgbYb35r1vZoveNaqjEGvPBibjDBRx4W3NpYGfw+blHVRMyBYbz2TgRhEW88HT&#10;DHPrr/xN3T6VSkI45migSqnNtY5FRQ7j2LfEov354DDJGkptA14l3DV6mmVv2mHN0lBhS6uKitP+&#10;4gzspnTs2vB7XG/9+fCpy+f1bvllzGjYLz9AJerTw3y/3lrBfxV8eUYm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qnMYAAADcAAAADwAAAAAAAAAAAAAAAACYAgAAZHJz&#10;L2Rvd25yZXYueG1sUEsFBgAAAAAEAAQA9QAAAIsDA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WAMIA&#10;AADcAAAADwAAAGRycy9kb3ducmV2LnhtbERPzWrCQBC+C32HZQre6sZYbE1dpRWEtuCh1gcYsmM2&#10;NDsTsmuMPn23UPA2H9/vLNeDb1RPXaiFDUwnGSjiUmzNlYHD9/bhGVSIyBYbYTJwoQDr1d1oiYWV&#10;M39Rv4+VSiEcCjTgYmwLrUPpyGOYSEucuKN0HmOCXaVth+cU7hudZ9lce6w5NThsaeOo/NmfvIFj&#10;LVv5oGG3+HzKZZ67t+tj74wZ3w+vL6AiDfEm/ne/2zR/NoW/Z9IF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BYAwgAAANwAAAAPAAAAAAAAAAAAAAAAAJgCAABkcnMvZG93&#10;bnJldi54bWxQSwUGAAAAAAQABAD1AAAAhwM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CSsMA&#10;AADcAAAADwAAAGRycy9kb3ducmV2LnhtbERPTWvCQBC9C/6HZQpepG5iQSV1FSlEeqhQo96H7DQb&#10;zM6G7Nak/fVdoeBtHu9z1tvBNuJGna8dK0hnCQji0umaKwXnU/68AuEDssbGMSn4IQ/bzXi0xky7&#10;no90K0IlYgj7DBWYENpMSl8asuhnriWO3JfrLIYIu0rqDvsYbhs5T5KFtFhzbDDY0puh8lp8WwW5&#10;+ejlJ8nieFle8+llmv4e9qlSk6dh9woi0BAe4n/3u47zX+ZwfyZe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pCSsMAAADcAAAADwAAAAAAAAAAAAAAAACYAgAAZHJzL2Rv&#10;d25yZXYueG1sUEsFBgAAAAAEAAQA9QAAAIgDA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0cMA&#10;AADcAAAADwAAAGRycy9kb3ducmV2LnhtbERPTWvCQBC9C/6HZQpepG5SQUvqKlJI8WBBY70P2Wk2&#10;mJ0N2a1J++vdguBtHu9zVpvBNuJKna8dK0hnCQji0umaKwVfp/z5FYQPyBobx6Tglzxs1uPRCjPt&#10;ej7StQiViCHsM1RgQmgzKX1pyKKfuZY4ct+usxgi7CqpO+xjuG3kS5IspMWaY4PBlt4NlZfixyrI&#10;zb6XB5LF8by85NPzNP37/EiVmjwN2zcQgYbwEN/dOx3nz+fw/0y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n0cMAAADcAAAADwAAAAAAAAAAAAAAAACYAgAAZHJzL2Rv&#10;d25yZXYueG1sUEsFBgAAAAAEAAQA9QAAAIgDA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8KMEA&#10;AADcAAAADwAAAGRycy9kb3ducmV2LnhtbERPS4vCMBC+L/gfwgje1tTH+qhGEbHsnkStF29DM7bF&#10;ZlKaqPXfm4WFvc3H95zlujWVeFDjSssKBv0IBHFmdcm5gnOafM5AOI+ssbJMCl7kYL3qfCwx1vbJ&#10;R3qcfC5CCLsYFRTe17GULivIoOvbmjhwV9sY9AE2udQNPkO4qeQwiibSYMmhocCatgVlt9PdKLBf&#10;enMxSXrEQ7KbpfM776f+W6let90sQHhq/b/4z/2jw/zRGH6fCR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7PCjBAAAA3AAAAA8AAAAAAAAAAAAAAAAAmAIAAGRycy9kb3du&#10;cmV2LnhtbFBLBQYAAAAABAAEAPUAAACGAwAAAAA=&#10;" path="m205,214l208,,,,,138r205,76e" filled="f" strokeweight=".55pt">
                  <v:path arrowok="t" o:connecttype="custom" o:connectlocs="205,214;208,0;0,0;0,138;205,214" o:connectangles="0,0,0,0,0"/>
                </v:shape>
                <w10:wrap anchory="line"/>
              </v:group>
            </w:pict>
          </mc:Fallback>
        </mc:AlternateContent>
      </w:r>
      <w:r>
        <w:rPr>
          <w:noProof/>
        </w:rPr>
        <mc:AlternateContent>
          <mc:Choice Requires="wps">
            <w:drawing>
              <wp:inline distT="0" distB="0" distL="0" distR="0" wp14:anchorId="35586A2F" wp14:editId="6D4EB89B">
                <wp:extent cx="2835275" cy="1755140"/>
                <wp:effectExtent l="0" t="0" r="3175"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5275" cy="175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JgtQ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neNrjATtoUV3WyNdZERsecZBZ+D1ODwom6Ae7mX1TSMhly0VG3anBygytB6uH4+UkmPLaA08Qwvh&#10;X2DYjQY0tB4/yhoCUgjoirdvVG9jQFnQ3vXo6dQjtjeogsMouY6jeYxRBbZwHschcV30aXa8Piht&#10;3jPZI7vIsQJ+Dp7u7rWxdGh2dLHRhCx51zkhdOLiABynEwgOV63N0nB9/ZkG6SpZJcQj0WzlkaAo&#10;vLtySbxZCayK62K5LMJfNm5IspbXNRM2zFFjIfmzHh7UPqnjpDItO15bOEtJq8162Sm0o6Dx0n2u&#10;6GB5dvMvabgiQC4vUgojEryLUq+cJXOPlCT20nmQeEGYvktnAUlJUV6mdM8F+/eU0JjjNI5i16Uz&#10;0i9yC9z3Ojea9dzAFOl4n+Pk5EQzq8GVqF1rDeXdtD4rhaX/XApo97HRTrFWpJP+17J+AsEqCXKC&#10;KQLzDhatVD8wGmF25Fh/31LFMOo+CBB9GhIQJTJuQ+J5BBt1blmfW6ioACrHBqNpuTTTgNoOim9a&#10;iBS6wghpX2bDnYTtI5pYHZ4XzAeXyWGW2QF0vndezxN38RsAAP//AwBQSwMEFAAGAAgAAAAhACQQ&#10;uTjeAAAABQEAAA8AAABkcnMvZG93bnJldi54bWxMj0FLw0AQhe+C/2EZwYu0G0uMErMpUhCLCMW0&#10;9jzNjkkwO5tmt0n892696GXg8R7vfZMtJ9OKgXrXWFZwO49AEJdWN1wp2G2fZw8gnEfW2FomBd/k&#10;YJlfXmSYajvyOw2Fr0QoYZeigtr7LpXSlTUZdHPbEQfv0/YGfZB9JXWPYyg3rVxEUSINNhwWauxo&#10;VVP5VZyMgrHcDPvt24vc3OzXlo/r46r4eFXq+mp6egThafJ/YTjjB3TIA9PBnlg70SoIj/jfG7w4&#10;Tu5AHBQs7pMYZJ7J//T5DwAAAP//AwBQSwECLQAUAAYACAAAACEAtoM4kv4AAADhAQAAEwAAAAAA&#10;AAAAAAAAAAAAAAAAW0NvbnRlbnRfVHlwZXNdLnhtbFBLAQItABQABgAIAAAAIQA4/SH/1gAAAJQB&#10;AAALAAAAAAAAAAAAAAAAAC8BAABfcmVscy8ucmVsc1BLAQItABQABgAIAAAAIQBQGBJgtQIAALkF&#10;AAAOAAAAAAAAAAAAAAAAAC4CAABkcnMvZTJvRG9jLnhtbFBLAQItABQABgAIAAAAIQAkELk43gAA&#10;AAUBAAAPAAAAAAAAAAAAAAAAAA8FAABkcnMvZG93bnJldi54bWxQSwUGAAAAAAQABADzAAAAGgYA&#10;AAAA&#10;" filled="f" stroked="f">
                <o:lock v:ext="edit" aspectratio="t"/>
                <w10:anchorlock/>
              </v:rect>
            </w:pict>
          </mc:Fallback>
        </mc:AlternateContent>
      </w:r>
    </w:p>
    <w:p w14:paraId="34125627" w14:textId="77777777" w:rsidR="00EB376E" w:rsidRPr="0033735D" w:rsidRDefault="00EB376E" w:rsidP="00B47930">
      <w:pPr>
        <w:pStyle w:val="FigureCaption0"/>
      </w:pPr>
      <w:bookmarkStart w:id="2"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2"/>
      <w:r w:rsidRPr="0033735D">
        <w:t xml:space="preserve">: </w:t>
      </w:r>
      <w:r w:rsidRPr="0033735D">
        <w:rPr>
          <w:i/>
        </w:rPr>
        <w:t>Schematic diagram of speech production.</w:t>
      </w:r>
    </w:p>
    <w:p w14:paraId="3E7FEAC3" w14:textId="77777777" w:rsidR="009D0299" w:rsidRPr="0033735D" w:rsidRDefault="009D0299" w:rsidP="009D0299">
      <w:pPr>
        <w:pStyle w:val="Heading2"/>
      </w:pPr>
      <w:r w:rsidRPr="0033735D">
        <w:t>Equations</w:t>
      </w:r>
    </w:p>
    <w:p w14:paraId="4C5E1773"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50B68419" w14:textId="77777777" w:rsidR="009D0299" w:rsidRPr="0033735D" w:rsidRDefault="009D0299" w:rsidP="009D0299">
      <w:pPr>
        <w:pStyle w:val="Equation"/>
      </w:pPr>
      <w:r w:rsidRPr="0033735D">
        <w:tab/>
      </w:r>
      <w:r w:rsidRPr="0033735D">
        <w:rPr>
          <w:position w:val="-10"/>
        </w:rPr>
        <w:object w:dxaOrig="1160" w:dyaOrig="279" w14:anchorId="1BEE6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fillcolor="window">
            <v:imagedata r:id="rId10" o:title=""/>
          </v:shape>
          <o:OLEObject Type="Embed" ProgID="Equation.3" ShapeID="_x0000_i1025" DrawAspect="Content" ObjectID="_1612461933" r:id="rId11"/>
        </w:object>
      </w:r>
      <w:r w:rsidRPr="0033735D">
        <w:tab/>
        <w:t>(1)</w:t>
      </w:r>
    </w:p>
    <w:p w14:paraId="04F68D73" w14:textId="77777777" w:rsidR="009D0299" w:rsidRPr="0033735D" w:rsidRDefault="009D0299" w:rsidP="009D0299">
      <w:pPr>
        <w:pStyle w:val="BodyText"/>
      </w:pPr>
      <w:r w:rsidRPr="0033735D">
        <w:t xml:space="preserve">where </w:t>
      </w:r>
      <w:r w:rsidRPr="0033735D">
        <w:rPr>
          <w:position w:val="-10"/>
        </w:rPr>
        <w:object w:dxaOrig="480" w:dyaOrig="300" w14:anchorId="246A8B1F">
          <v:shape id="_x0000_i1026" type="#_x0000_t75" style="width:24.75pt;height:15pt" o:ole="" fillcolor="window">
            <v:imagedata r:id="rId12" o:title=""/>
          </v:shape>
          <o:OLEObject Type="Embed" ProgID="Equation.3" ShapeID="_x0000_i1026" DrawAspect="Content" ObjectID="_1612461934" r:id="rId13"/>
        </w:object>
      </w:r>
      <w:r w:rsidRPr="0033735D">
        <w:t xml:space="preserve"> is a special warping function</w:t>
      </w:r>
    </w:p>
    <w:p w14:paraId="019D2A81" w14:textId="77777777" w:rsidR="001C30BD" w:rsidRDefault="001C30BD" w:rsidP="001C30BD">
      <w:pPr>
        <w:pStyle w:val="Equation"/>
      </w:pPr>
      <w:r w:rsidRPr="0033735D">
        <w:tab/>
      </w:r>
      <w:r w:rsidRPr="0033735D">
        <w:rPr>
          <w:position w:val="-30"/>
        </w:rPr>
        <w:object w:dxaOrig="3220" w:dyaOrig="720" w14:anchorId="2667E5E7">
          <v:shape id="_x0000_i1027" type="#_x0000_t75" style="width:127.5pt;height:27.75pt" o:ole="">
            <v:imagedata r:id="rId14" o:title=""/>
          </v:shape>
          <o:OLEObject Type="Embed" ProgID="Equation.3" ShapeID="_x0000_i1027" DrawAspect="Content" ObjectID="_1612461935" r:id="rId15"/>
        </w:object>
      </w:r>
      <w:r w:rsidRPr="0033735D">
        <w:tab/>
        <w:t>(2)</w:t>
      </w:r>
    </w:p>
    <w:p w14:paraId="05745369" w14:textId="77777777" w:rsidR="00EB376E" w:rsidRPr="0033735D" w:rsidRDefault="00EB376E" w:rsidP="00F82A60">
      <w:pPr>
        <w:pStyle w:val="BodyText"/>
      </w:pPr>
      <w:r w:rsidRPr="0033735D">
        <w:t>A residue theorem states that</w:t>
      </w:r>
    </w:p>
    <w:p w14:paraId="5AB08DA1" w14:textId="77777777" w:rsidR="00EB376E" w:rsidRDefault="00EB376E" w:rsidP="00EB376E">
      <w:pPr>
        <w:pStyle w:val="Equation"/>
      </w:pPr>
      <w:r w:rsidRPr="0033735D">
        <w:tab/>
      </w:r>
      <w:r w:rsidRPr="0033735D">
        <w:rPr>
          <w:position w:val="-30"/>
        </w:rPr>
        <w:object w:dxaOrig="2540" w:dyaOrig="580" w14:anchorId="7AEB86E3">
          <v:shape id="_x0000_i1028" type="#_x0000_t75" style="width:126pt;height:27.75pt" o:ole="" fillcolor="window">
            <v:imagedata r:id="rId16" o:title=""/>
          </v:shape>
          <o:OLEObject Type="Embed" ProgID="Equation.3" ShapeID="_x0000_i1028" DrawAspect="Content" ObjectID="_1612461936" r:id="rId17"/>
        </w:object>
      </w:r>
      <w:r w:rsidRPr="0033735D">
        <w:tab/>
        <w:t>(3)</w:t>
      </w:r>
    </w:p>
    <w:p w14:paraId="42363E73" w14:textId="77777777" w:rsidR="00EB376E" w:rsidRPr="0033735D" w:rsidRDefault="00EB376E" w:rsidP="00F82A60">
      <w:pPr>
        <w:pStyle w:val="BodyText"/>
      </w:pPr>
      <w:r w:rsidRPr="0033735D">
        <w:t>Applying (3) to (1), it is quite straightforward to see that</w:t>
      </w:r>
    </w:p>
    <w:p w14:paraId="36069E04" w14:textId="77777777" w:rsidR="00EB376E" w:rsidRPr="0033735D" w:rsidRDefault="00EB376E" w:rsidP="00EB376E">
      <w:pPr>
        <w:pStyle w:val="Equation"/>
      </w:pPr>
      <w:r w:rsidRPr="0033735D">
        <w:tab/>
      </w:r>
      <w:r w:rsidRPr="0033735D">
        <w:rPr>
          <w:position w:val="-6"/>
        </w:rPr>
        <w:object w:dxaOrig="680" w:dyaOrig="240" w14:anchorId="38A2A69B">
          <v:shape id="_x0000_i1029" type="#_x0000_t75" style="width:32.25pt;height:12pt" o:ole="" fillcolor="window">
            <v:imagedata r:id="rId18" o:title=""/>
          </v:shape>
          <o:OLEObject Type="Embed" ProgID="Equation.3" ShapeID="_x0000_i1029" DrawAspect="Content" ObjectID="_1612461937" r:id="rId19"/>
        </w:object>
      </w:r>
      <w:r w:rsidRPr="0033735D">
        <w:tab/>
        <w:t>(4)</w:t>
      </w:r>
    </w:p>
    <w:p w14:paraId="36E8C9EF" w14:textId="77777777" w:rsidR="00EB376E" w:rsidRPr="0033735D" w:rsidRDefault="00EB376E" w:rsidP="00EB376E">
      <w:pPr>
        <w:pStyle w:val="BodyTextNext"/>
      </w:pPr>
      <w:r w:rsidRPr="0033735D">
        <w:t>Finally we have proven the secret theorem of all speech sciences. No more math is needed to show how useful the result is!</w:t>
      </w:r>
    </w:p>
    <w:p w14:paraId="1B979E6F" w14:textId="77777777" w:rsidR="003B4333" w:rsidRDefault="00DB45E1" w:rsidP="00EB376E">
      <w:pPr>
        <w:pStyle w:val="Heading2"/>
      </w:pPr>
      <w:r w:rsidRPr="00DB45E1">
        <w:rPr>
          <w:lang w:val="en-GB"/>
        </w:rPr>
        <w:lastRenderedPageBreak/>
        <w:t>I</w:t>
      </w:r>
      <w:r>
        <w:rPr>
          <w:lang w:val="en-GB"/>
        </w:rPr>
        <w:t xml:space="preserve">nformation for </w:t>
      </w:r>
      <w:r w:rsidR="00303038" w:rsidRPr="00303038">
        <w:t>Word</w:t>
      </w:r>
      <w:r w:rsidR="00303038">
        <w:t xml:space="preserve"> </w:t>
      </w:r>
      <w:r w:rsidRPr="00DB45E1">
        <w:rPr>
          <w:lang w:val="en-GB"/>
        </w:rPr>
        <w:t>users only</w:t>
      </w:r>
    </w:p>
    <w:p w14:paraId="22A5BC2D"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4B30D87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items will be automatically numbered by </w:t>
      </w:r>
      <w:r w:rsidR="00303038">
        <w:rPr>
          <w:lang w:eastAsia="it-IT"/>
        </w:rPr>
        <w:t xml:space="preserve">Word </w:t>
      </w:r>
      <w:r>
        <w:rPr>
          <w:lang w:val="en-GB" w:eastAsia="it-IT"/>
        </w:rPr>
        <w:t xml:space="preserve">when the “Reference” style is used. </w:t>
      </w:r>
    </w:p>
    <w:p w14:paraId="2BEE6B49"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430AAC52"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969F9D" w14:textId="77777777" w:rsidR="00AD0531" w:rsidRPr="00DB45E1" w:rsidRDefault="00AD0531" w:rsidP="00460EEA">
            <w:pPr>
              <w:rPr>
                <w:lang w:val="en-GB"/>
              </w:rPr>
            </w:pPr>
            <w:r w:rsidRPr="00DB45E1">
              <w:rPr>
                <w:lang w:val="en-GB"/>
              </w:rPr>
              <w:t xml:space="preserve">Style Name </w:t>
            </w:r>
          </w:p>
        </w:tc>
        <w:tc>
          <w:tcPr>
            <w:tcW w:w="0" w:type="auto"/>
          </w:tcPr>
          <w:p w14:paraId="517650E8"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52DE50C3" wp14:editId="35CD3B7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5D0555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81B00A" w14:textId="77777777" w:rsidR="00AD0531" w:rsidRPr="00B50090" w:rsidRDefault="00AD0531" w:rsidP="00460EEA">
            <w:pPr>
              <w:rPr>
                <w:b w:val="0"/>
                <w:lang w:val="en-GB"/>
              </w:rPr>
            </w:pPr>
            <w:r w:rsidRPr="00B50090">
              <w:rPr>
                <w:b w:val="0"/>
                <w:lang w:val="en-GB"/>
              </w:rPr>
              <w:t xml:space="preserve">Title </w:t>
            </w:r>
          </w:p>
        </w:tc>
        <w:tc>
          <w:tcPr>
            <w:tcW w:w="0" w:type="auto"/>
          </w:tcPr>
          <w:p w14:paraId="094B38D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58035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6BE27" w14:textId="77777777" w:rsidR="00AD0531" w:rsidRPr="00B50090" w:rsidRDefault="00AD0531" w:rsidP="00460EEA">
            <w:pPr>
              <w:rPr>
                <w:b w:val="0"/>
                <w:lang w:val="en-GB"/>
              </w:rPr>
            </w:pPr>
            <w:r w:rsidRPr="00B50090">
              <w:rPr>
                <w:b w:val="0"/>
                <w:lang w:val="en-GB"/>
              </w:rPr>
              <w:t>Author</w:t>
            </w:r>
          </w:p>
        </w:tc>
        <w:tc>
          <w:tcPr>
            <w:tcW w:w="0" w:type="auto"/>
          </w:tcPr>
          <w:p w14:paraId="3499A5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5EB19667"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2293D0CC" w14:textId="77777777" w:rsidR="00AD0531" w:rsidRPr="00B50090" w:rsidRDefault="00AD0531" w:rsidP="00460EEA">
            <w:pPr>
              <w:rPr>
                <w:b w:val="0"/>
                <w:lang w:val="en-GB"/>
              </w:rPr>
            </w:pPr>
            <w:r w:rsidRPr="00B50090">
              <w:rPr>
                <w:b w:val="0"/>
                <w:lang w:val="en-GB"/>
              </w:rPr>
              <w:t>Affiliation</w:t>
            </w:r>
          </w:p>
        </w:tc>
        <w:tc>
          <w:tcPr>
            <w:tcW w:w="0" w:type="auto"/>
          </w:tcPr>
          <w:p w14:paraId="1BBDE2C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4393191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E3CA67" w14:textId="77777777" w:rsidR="00AD0531" w:rsidRPr="00B50090" w:rsidRDefault="00AD0531" w:rsidP="00460EEA">
            <w:pPr>
              <w:rPr>
                <w:b w:val="0"/>
                <w:lang w:val="en-GB"/>
              </w:rPr>
            </w:pPr>
            <w:r w:rsidRPr="00B50090">
              <w:rPr>
                <w:b w:val="0"/>
                <w:lang w:val="en-GB"/>
              </w:rPr>
              <w:t>Email</w:t>
            </w:r>
          </w:p>
        </w:tc>
        <w:tc>
          <w:tcPr>
            <w:tcW w:w="0" w:type="auto"/>
          </w:tcPr>
          <w:p w14:paraId="06D8BB3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132DF4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36D867" w14:textId="77777777" w:rsidR="00AD0531" w:rsidRPr="00B50090" w:rsidRDefault="00AD0531" w:rsidP="00460EEA">
            <w:pPr>
              <w:rPr>
                <w:b w:val="0"/>
                <w:lang w:val="en-GB"/>
              </w:rPr>
            </w:pPr>
            <w:r w:rsidRPr="00B50090">
              <w:rPr>
                <w:b w:val="0"/>
                <w:lang w:val="en-GB"/>
              </w:rPr>
              <w:t>AbstractHeading</w:t>
            </w:r>
          </w:p>
        </w:tc>
        <w:tc>
          <w:tcPr>
            <w:tcW w:w="0" w:type="auto"/>
          </w:tcPr>
          <w:p w14:paraId="3C18DF1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70E6C8A4"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AB840D" w14:textId="77777777" w:rsidR="00AD0531" w:rsidRPr="00B50090" w:rsidRDefault="00AD0531" w:rsidP="00460EEA">
            <w:pPr>
              <w:rPr>
                <w:b w:val="0"/>
                <w:lang w:val="en-GB"/>
              </w:rPr>
            </w:pPr>
            <w:r w:rsidRPr="00B50090">
              <w:rPr>
                <w:b w:val="0"/>
                <w:lang w:val="en-GB"/>
              </w:rPr>
              <w:t xml:space="preserve">Body Text </w:t>
            </w:r>
          </w:p>
        </w:tc>
        <w:tc>
          <w:tcPr>
            <w:tcW w:w="0" w:type="auto"/>
          </w:tcPr>
          <w:p w14:paraId="49F5AC7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4C11DD3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AC333D" w14:textId="77777777" w:rsidR="00AD0531" w:rsidRPr="00B50090" w:rsidRDefault="00AD0531" w:rsidP="00460EEA">
            <w:pPr>
              <w:rPr>
                <w:b w:val="0"/>
                <w:lang w:val="en-GB"/>
              </w:rPr>
            </w:pPr>
            <w:r w:rsidRPr="00B50090">
              <w:rPr>
                <w:b w:val="0"/>
                <w:lang w:val="en-GB"/>
              </w:rPr>
              <w:t>Body Text Next</w:t>
            </w:r>
          </w:p>
        </w:tc>
        <w:tc>
          <w:tcPr>
            <w:tcW w:w="0" w:type="auto"/>
          </w:tcPr>
          <w:p w14:paraId="4936882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0BBD393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615948" w14:textId="77777777" w:rsidR="00AD0531" w:rsidRPr="00B50090" w:rsidRDefault="00AD0531" w:rsidP="00460EEA">
            <w:pPr>
              <w:rPr>
                <w:b w:val="0"/>
                <w:lang w:val="en-GB"/>
              </w:rPr>
            </w:pPr>
            <w:r w:rsidRPr="00B50090">
              <w:rPr>
                <w:b w:val="0"/>
                <w:lang w:val="en-GB"/>
              </w:rPr>
              <w:t>Index</w:t>
            </w:r>
          </w:p>
        </w:tc>
        <w:tc>
          <w:tcPr>
            <w:tcW w:w="0" w:type="auto"/>
          </w:tcPr>
          <w:p w14:paraId="05AAFD1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7F06753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81012" w14:textId="77777777" w:rsidR="00AD0531" w:rsidRPr="00B50090" w:rsidRDefault="00AD0531" w:rsidP="00460EEA">
            <w:pPr>
              <w:rPr>
                <w:b w:val="0"/>
                <w:lang w:val="en-GB"/>
              </w:rPr>
            </w:pPr>
            <w:r w:rsidRPr="00B50090">
              <w:rPr>
                <w:b w:val="0"/>
                <w:lang w:val="en-GB"/>
              </w:rPr>
              <w:t xml:space="preserve">1. Heading 1 </w:t>
            </w:r>
          </w:p>
        </w:tc>
        <w:tc>
          <w:tcPr>
            <w:tcW w:w="0" w:type="auto"/>
          </w:tcPr>
          <w:p w14:paraId="689D8BB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0DFD820B"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CFCCE" w14:textId="77777777" w:rsidR="00AD0531" w:rsidRPr="00B50090" w:rsidRDefault="00AD0531" w:rsidP="00460EEA">
            <w:pPr>
              <w:rPr>
                <w:b w:val="0"/>
                <w:lang w:val="en-GB"/>
              </w:rPr>
            </w:pPr>
            <w:r w:rsidRPr="00B50090">
              <w:rPr>
                <w:b w:val="0"/>
                <w:lang w:val="en-GB"/>
              </w:rPr>
              <w:t xml:space="preserve">1.1 Heading 2 </w:t>
            </w:r>
          </w:p>
        </w:tc>
        <w:tc>
          <w:tcPr>
            <w:tcW w:w="0" w:type="auto"/>
          </w:tcPr>
          <w:p w14:paraId="140B3BB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EE406A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728ED3" w14:textId="77777777" w:rsidR="00AD0531" w:rsidRPr="00B50090" w:rsidRDefault="00AD0531" w:rsidP="00460EEA">
            <w:pPr>
              <w:rPr>
                <w:b w:val="0"/>
                <w:lang w:val="en-GB"/>
              </w:rPr>
            </w:pPr>
            <w:r w:rsidRPr="00B50090">
              <w:rPr>
                <w:b w:val="0"/>
                <w:lang w:val="en-GB"/>
              </w:rPr>
              <w:t>1.1.1 Heading 3</w:t>
            </w:r>
          </w:p>
        </w:tc>
        <w:tc>
          <w:tcPr>
            <w:tcW w:w="0" w:type="auto"/>
          </w:tcPr>
          <w:p w14:paraId="32DE22A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553523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03864" w14:textId="77777777" w:rsidR="00AD0531" w:rsidRPr="00B50090" w:rsidRDefault="00AD0531" w:rsidP="00460EEA">
            <w:pPr>
              <w:rPr>
                <w:b w:val="0"/>
                <w:lang w:val="en-GB"/>
              </w:rPr>
            </w:pPr>
            <w:r w:rsidRPr="00B50090">
              <w:rPr>
                <w:b w:val="0"/>
                <w:lang w:val="en-GB"/>
              </w:rPr>
              <w:t>Body Text</w:t>
            </w:r>
          </w:p>
        </w:tc>
        <w:tc>
          <w:tcPr>
            <w:tcW w:w="0" w:type="auto"/>
          </w:tcPr>
          <w:p w14:paraId="20E03A9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5918F43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C357C" w14:textId="77777777" w:rsidR="00AD0531" w:rsidRPr="00B50090" w:rsidRDefault="00AD0531" w:rsidP="00460EEA">
            <w:pPr>
              <w:rPr>
                <w:b w:val="0"/>
                <w:lang w:val="en-GB"/>
              </w:rPr>
            </w:pPr>
            <w:r w:rsidRPr="00B50090">
              <w:rPr>
                <w:b w:val="0"/>
                <w:lang w:val="en-GB"/>
              </w:rPr>
              <w:t>Body Text Next</w:t>
            </w:r>
          </w:p>
        </w:tc>
        <w:tc>
          <w:tcPr>
            <w:tcW w:w="0" w:type="auto"/>
          </w:tcPr>
          <w:p w14:paraId="538CBC1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65D5FD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D6906" w14:textId="77777777" w:rsidR="00AD0531" w:rsidRPr="00B50090" w:rsidRDefault="00AD0531" w:rsidP="00460EEA">
            <w:pPr>
              <w:rPr>
                <w:b w:val="0"/>
                <w:lang w:val="en-GB"/>
              </w:rPr>
            </w:pPr>
            <w:r w:rsidRPr="00B50090">
              <w:rPr>
                <w:b w:val="0"/>
                <w:lang w:val="en-GB"/>
              </w:rPr>
              <w:t>Figure Caption</w:t>
            </w:r>
          </w:p>
        </w:tc>
        <w:tc>
          <w:tcPr>
            <w:tcW w:w="0" w:type="auto"/>
          </w:tcPr>
          <w:p w14:paraId="7392E7D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2C6642C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DC6A5" w14:textId="77777777" w:rsidR="00AD0531" w:rsidRPr="00B50090" w:rsidRDefault="00AD0531" w:rsidP="00460EEA">
            <w:pPr>
              <w:rPr>
                <w:b w:val="0"/>
                <w:lang w:val="en-GB"/>
              </w:rPr>
            </w:pPr>
            <w:r w:rsidRPr="00B50090">
              <w:rPr>
                <w:b w:val="0"/>
                <w:lang w:val="en-GB"/>
              </w:rPr>
              <w:t xml:space="preserve">Table Caption </w:t>
            </w:r>
          </w:p>
        </w:tc>
        <w:tc>
          <w:tcPr>
            <w:tcW w:w="0" w:type="auto"/>
          </w:tcPr>
          <w:p w14:paraId="576A846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D7D2CE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1D9513" w14:textId="77777777" w:rsidR="00AD0531" w:rsidRPr="00B50090" w:rsidRDefault="00AD0531" w:rsidP="00460EEA">
            <w:pPr>
              <w:rPr>
                <w:b w:val="0"/>
                <w:lang w:val="en-GB"/>
              </w:rPr>
            </w:pPr>
            <w:r w:rsidRPr="00B50090">
              <w:rPr>
                <w:b w:val="0"/>
                <w:lang w:val="en-GB"/>
              </w:rPr>
              <w:t>Equation</w:t>
            </w:r>
          </w:p>
        </w:tc>
        <w:tc>
          <w:tcPr>
            <w:tcW w:w="0" w:type="auto"/>
          </w:tcPr>
          <w:p w14:paraId="0BECFB9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12DE2F2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3020E2" w14:textId="77777777" w:rsidR="00AD0531" w:rsidRPr="00B50090" w:rsidRDefault="00AD0531" w:rsidP="00460EEA">
            <w:pPr>
              <w:rPr>
                <w:b w:val="0"/>
                <w:lang w:val="en-GB"/>
              </w:rPr>
            </w:pPr>
            <w:r w:rsidRPr="00B50090">
              <w:rPr>
                <w:b w:val="0"/>
                <w:lang w:val="en-GB"/>
              </w:rPr>
              <w:t>• List Bullet</w:t>
            </w:r>
          </w:p>
        </w:tc>
        <w:tc>
          <w:tcPr>
            <w:tcW w:w="0" w:type="auto"/>
          </w:tcPr>
          <w:p w14:paraId="5F6A7A2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348892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28E20" w14:textId="77777777" w:rsidR="00AD0531" w:rsidRPr="00B50090" w:rsidRDefault="00AD0531" w:rsidP="00460EEA">
            <w:pPr>
              <w:rPr>
                <w:b w:val="0"/>
                <w:lang w:val="en-GB"/>
              </w:rPr>
            </w:pPr>
            <w:r w:rsidRPr="00B50090">
              <w:rPr>
                <w:b w:val="0"/>
                <w:lang w:val="en-GB"/>
              </w:rPr>
              <w:t xml:space="preserve">[1] Reference </w:t>
            </w:r>
          </w:p>
        </w:tc>
        <w:tc>
          <w:tcPr>
            <w:tcW w:w="0" w:type="auto"/>
          </w:tcPr>
          <w:p w14:paraId="72D367F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1D6FB414" wp14:editId="615C274C">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0C2AB50" w14:textId="77777777" w:rsidR="00AD0531" w:rsidRDefault="00AD0531" w:rsidP="00AD0531">
      <w:pPr>
        <w:pStyle w:val="BodyText"/>
        <w:rPr>
          <w:lang w:val="en-GB" w:eastAsia="it-IT"/>
        </w:rPr>
      </w:pPr>
    </w:p>
    <w:p w14:paraId="4732BF21"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00DB2F22" w14:textId="77777777" w:rsidR="00EB376E" w:rsidRPr="0033735D" w:rsidRDefault="00EB376E" w:rsidP="00EB376E">
      <w:pPr>
        <w:pStyle w:val="Heading2"/>
      </w:pPr>
      <w:r w:rsidRPr="0033735D">
        <w:t>Hyperlinks</w:t>
      </w:r>
    </w:p>
    <w:p w14:paraId="73ABD7A2"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227C491B" w14:textId="77777777" w:rsidR="00EB376E" w:rsidRPr="0033735D" w:rsidRDefault="00EB376E" w:rsidP="00EB376E">
      <w:pPr>
        <w:pStyle w:val="Heading2"/>
      </w:pPr>
      <w:r w:rsidRPr="0033735D">
        <w:t>Multimedia Files</w:t>
      </w:r>
    </w:p>
    <w:p w14:paraId="150D5B5D" w14:textId="77777777"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3C76CE5C"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 xml:space="preserve">From within the manuscript, refer to a </w:t>
      </w:r>
      <w:r w:rsidRPr="009279D8">
        <w:lastRenderedPageBreak/>
        <w:t>multimedia illustration by its filename.</w:t>
      </w:r>
      <w:r w:rsidR="00D957AF">
        <w:t xml:space="preserve"> </w:t>
      </w:r>
      <w:r w:rsidRPr="009279D8">
        <w:t>Use short file names without blanks for clarity.</w:t>
      </w:r>
    </w:p>
    <w:p w14:paraId="34D77584"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14:paraId="48C4177A" w14:textId="77777777" w:rsidR="00E66694" w:rsidRPr="009279D8" w:rsidRDefault="00E66694" w:rsidP="00E66694">
      <w:pPr>
        <w:pStyle w:val="BodyTextNext"/>
      </w:pPr>
      <w:r w:rsidRPr="009279D8">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25C58AF3" w14:textId="77777777" w:rsidR="00EB376E" w:rsidRPr="0033735D" w:rsidRDefault="00EB376E" w:rsidP="00EB376E">
      <w:pPr>
        <w:pStyle w:val="Heading2"/>
      </w:pPr>
      <w:r w:rsidRPr="0033735D">
        <w:t>Page Numbering</w:t>
      </w:r>
    </w:p>
    <w:p w14:paraId="267047C6"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3C7E32F3" w14:textId="77777777" w:rsidR="00EB376E" w:rsidRPr="0033735D" w:rsidRDefault="00EB376E" w:rsidP="00EB376E">
      <w:pPr>
        <w:pStyle w:val="Heading2"/>
      </w:pPr>
      <w:r w:rsidRPr="0033735D">
        <w:t>References</w:t>
      </w:r>
    </w:p>
    <w:p w14:paraId="50755AB6"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125C811" w14:textId="77777777" w:rsidR="00EB376E" w:rsidRPr="0033735D" w:rsidRDefault="00EB376E" w:rsidP="00EB376E">
      <w:pPr>
        <w:pStyle w:val="Heading2"/>
      </w:pPr>
      <w:r w:rsidRPr="0033735D">
        <w:t>Abstract</w:t>
      </w:r>
    </w:p>
    <w:p w14:paraId="617906BF"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7B04ADAB" w14:textId="77777777" w:rsidR="00EB376E" w:rsidRPr="0033735D" w:rsidRDefault="00EB376E" w:rsidP="00EB376E">
      <w:pPr>
        <w:pStyle w:val="Heading2"/>
      </w:pPr>
      <w:r w:rsidRPr="0033735D">
        <w:t>Author affiliation</w:t>
      </w:r>
    </w:p>
    <w:p w14:paraId="7D87629E" w14:textId="77777777" w:rsidR="00904AC5" w:rsidRPr="00904AC5" w:rsidRDefault="00EB376E" w:rsidP="00904AC5">
      <w:pPr>
        <w:pStyle w:val="BodyText"/>
      </w:pPr>
      <w:r w:rsidRPr="0033735D">
        <w:t>Please list country names as part of the af</w:t>
      </w:r>
      <w:r w:rsidRPr="003C6D0A">
        <w:t>f</w:t>
      </w:r>
      <w:r w:rsidRPr="0033735D">
        <w:t>iliation for each country.</w:t>
      </w:r>
    </w:p>
    <w:p w14:paraId="4DDF3E02" w14:textId="77777777" w:rsidR="00904AC5" w:rsidRDefault="00904AC5" w:rsidP="00904AC5">
      <w:pPr>
        <w:pStyle w:val="Heading2"/>
      </w:pPr>
      <w:r>
        <w:t xml:space="preserve"> Number of authors in the author list</w:t>
      </w:r>
    </w:p>
    <w:p w14:paraId="085AC140" w14:textId="77777777"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14:paraId="1CB464A8" w14:textId="77777777" w:rsidR="00EB376E" w:rsidRPr="0033735D" w:rsidRDefault="00EB376E" w:rsidP="00EB376E">
      <w:pPr>
        <w:pStyle w:val="Heading2"/>
      </w:pPr>
      <w:r w:rsidRPr="0033735D">
        <w:t>Submitted files</w:t>
      </w:r>
    </w:p>
    <w:p w14:paraId="4F86418B"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6C8D5A65" w14:textId="77777777" w:rsidR="00EB376E" w:rsidRPr="0033735D" w:rsidRDefault="00EB376E" w:rsidP="00EB376E">
      <w:pPr>
        <w:pStyle w:val="Heading1"/>
      </w:pPr>
      <w:r w:rsidRPr="0033735D">
        <w:t>Discussion</w:t>
      </w:r>
    </w:p>
    <w:p w14:paraId="05D1B9EC" w14:textId="77777777"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14:paraId="59D6557F" w14:textId="77777777"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w:t>
      </w:r>
      <w:r w:rsidRPr="00AC7B35">
        <w:rPr>
          <w:lang w:val="en-GB"/>
        </w:rPr>
        <w:lastRenderedPageBreak/>
        <w:t xml:space="preserve">fermentum ante. In- teger dui arcu, interdum at ornare a, faucibus quis est. Mauris quis quam felis. Etiam pulvinar massa et turpis lacinia, eu po- suere mi iaculis. Fusce at velit quis leo dignissim porttitor. </w:t>
      </w:r>
    </w:p>
    <w:p w14:paraId="0E9ABCE9" w14:textId="77777777"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gravida consectetur, rutrum ut leo. Aenean cursus euismod feugiat. Cras hendrerit, ligula eu feugiat malesuada, neque turpis auc- tor lacus, sit amet accumsan neque orci a quam. Mauris suscipit ultrices mattis. Nulla at interdum metus, id pharetra diam. Cur- abitur at vestibulum sem, sed elementum massa. Donec iaculis et arcu ut rutrum. Fusce gravida, mauris porta volutpat eleifend, enim mauris eleifend orci, eu ultrices leo purus vitae metus. In pretium dolor ut magna dictum, at imperdiet lectus porta. </w:t>
      </w:r>
    </w:p>
    <w:p w14:paraId="614DECF7" w14:textId="77777777"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14:paraId="0588B406" w14:textId="77777777" w:rsidR="00AC7B35" w:rsidRPr="00AC7B35" w:rsidRDefault="00AC7B35" w:rsidP="00AC7B35">
      <w:pPr>
        <w:pStyle w:val="BodyTextNext"/>
        <w:rPr>
          <w:lang w:val="en-GB"/>
        </w:rPr>
      </w:pPr>
      <w:r w:rsidRPr="00AC7B35">
        <w:rPr>
          <w:lang w:val="en-GB"/>
        </w:rPr>
        <w:t xml:space="preserve">Integer ligula felis, interdum non lacus id, malesuada imperdiet turpis. </w:t>
      </w:r>
    </w:p>
    <w:p w14:paraId="686EFA0F" w14:textId="77777777"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14:paraId="047BEDEA" w14:textId="77777777"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id, vulputate sit amet enim. Proin mollis fringilla dictum. Proin lacinia orci purus. </w:t>
      </w:r>
    </w:p>
    <w:p w14:paraId="2162E308" w14:textId="77777777"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14:paraId="69AC6625" w14:textId="77777777"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w:t>
      </w:r>
      <w:r w:rsidRPr="00AC7B35">
        <w:rPr>
          <w:lang w:val="en-GB"/>
        </w:rPr>
        <w:lastRenderedPageBreak/>
        <w:t xml:space="preserve">bibendum, ligula vitae porta malesuada, arcu diam congue erat, a pharetra diam sem vulputate tortor. Etiam luctus iaculis leo cursus tristique. </w:t>
      </w:r>
    </w:p>
    <w:p w14:paraId="15D79B25" w14:textId="77777777"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 </w:t>
      </w:r>
    </w:p>
    <w:p w14:paraId="0B679E08" w14:textId="77777777" w:rsidR="00AC7B35" w:rsidRPr="00AC7B35" w:rsidRDefault="00AC7B35" w:rsidP="00AC7B35">
      <w:pPr>
        <w:pStyle w:val="BodyTextNext"/>
        <w:rPr>
          <w:lang w:val="en-GB"/>
        </w:rPr>
      </w:pPr>
      <w:r w:rsidRPr="00AC7B35">
        <w:rPr>
          <w:lang w:val="en-GB"/>
        </w:rPr>
        <w:t xml:space="preserve">Suspendisse commodo libero vel leo tincidunt, a tempus mauris porta. Integer varius eros ac sapien lacinia vehicula. Donec porttitor, lacus faucibus rhoncus venenatis, neque quam 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14:paraId="2126463D" w14:textId="77777777"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14:paraId="546167E1" w14:textId="77777777"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14:paraId="37DAF4C9" w14:textId="77777777"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14:paraId="65ED98E3" w14:textId="77777777"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consectetur. Sed sed nisi id neque porta varius eu eu velit. Curabitur var- ius convallis justo id facilisis. Mauris auctor velit nec aliquam cursus. </w:t>
      </w:r>
    </w:p>
    <w:p w14:paraId="670F1C72" w14:textId="77777777"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w:t>
      </w:r>
      <w:r w:rsidRPr="00AC7B35">
        <w:rPr>
          <w:lang w:val="en-GB"/>
        </w:rPr>
        <w:lastRenderedPageBreak/>
        <w:t xml:space="preserve">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14:paraId="49C33567" w14:textId="77777777" w:rsidR="00AC7B35" w:rsidRPr="00AC7B35" w:rsidRDefault="00AC7B35" w:rsidP="00AC7B35">
      <w:pPr>
        <w:pStyle w:val="BodyTextNext"/>
        <w:rPr>
          <w:lang w:val="en-GB"/>
        </w:rPr>
      </w:pPr>
      <w:r w:rsidRPr="00AC7B35">
        <w:rPr>
          <w:lang w:val="en-GB"/>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 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14:paraId="60E49126" w14:textId="77777777"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14:paraId="3BA14BC0" w14:textId="77777777" w:rsidR="00AC7B35" w:rsidRPr="00AC7B35" w:rsidRDefault="00AC7B35" w:rsidP="00AC7B35">
      <w:pPr>
        <w:pStyle w:val="BodyTextNext"/>
        <w:rPr>
          <w:lang w:val="en-GB"/>
        </w:rPr>
      </w:pPr>
      <w:r w:rsidRPr="00AC7B35">
        <w:rPr>
          <w:lang w:val="en-GB"/>
        </w:rPr>
        <w:t xml:space="preserve">Sed dolor quam, posuere nec nunc eget, feugiat lobortis </w:t>
      </w:r>
    </w:p>
    <w:p w14:paraId="35E3E2A3" w14:textId="77777777"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sed, iaculis nulla. Quisque mollis orci nec odio eleifend, eget laoreet nunc feu- giat. Cras varius tortor a fringilla gravida. </w:t>
      </w:r>
    </w:p>
    <w:p w14:paraId="027A518C" w14:textId="77777777" w:rsidR="005E7F2D" w:rsidRPr="00AC7B35" w:rsidRDefault="00AC7B35" w:rsidP="009C172C">
      <w:pPr>
        <w:pStyle w:val="BodyTextNext"/>
        <w:rPr>
          <w:lang w:val="en-GB"/>
        </w:rPr>
      </w:pPr>
      <w:r w:rsidRPr="00AC7B35">
        <w:rPr>
          <w:lang w:val="en-GB"/>
        </w:rPr>
        <w:t xml:space="preserve">Sed posuere erat eu dolor consequat euismod. Donec im- perdiet, tellus nec convallis commodo, lorem sem lobortis pu- rus, a lacinia massa ipsum vitae nisl. </w:t>
      </w:r>
      <w:r w:rsidR="00FA1354" w:rsidRPr="00AC7B35">
        <w:rPr>
          <w:lang w:val="en-GB"/>
        </w:rPr>
        <w:t>Quisque mollis orci nec odio eleifend, eget laoreet nunc feu- giat. Cras varius tortor a fringilla gravida.</w:t>
      </w:r>
      <w:r w:rsidR="00FA1354">
        <w:rPr>
          <w:lang w:val="en-GB"/>
        </w:rPr>
        <w:t xml:space="preserve"> </w:t>
      </w:r>
      <w:r w:rsidRPr="00AC7B35">
        <w:rPr>
          <w:lang w:val="en-GB"/>
        </w:rPr>
        <w:t>Vivamus auctor tellus in urna iaculis luctus. In dui nibh, posuere a erat a, lobortis finibus nulla. Sed vel suscipit nisi. Nunc eget nibh risus.</w:t>
      </w:r>
    </w:p>
    <w:p w14:paraId="29972288" w14:textId="77777777" w:rsidR="00EB376E" w:rsidRPr="0033735D" w:rsidRDefault="00EB376E" w:rsidP="00EB376E">
      <w:pPr>
        <w:pStyle w:val="Heading1"/>
        <w:rPr>
          <w:szCs w:val="18"/>
        </w:rPr>
      </w:pPr>
      <w:r w:rsidRPr="0033735D">
        <w:t>Conclusions</w:t>
      </w:r>
    </w:p>
    <w:p w14:paraId="26147781" w14:textId="77777777"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7A394DE7" w14:textId="77777777" w:rsidR="00EB376E" w:rsidRPr="0033735D" w:rsidRDefault="00EB376E" w:rsidP="00EB376E">
      <w:pPr>
        <w:pStyle w:val="Heading1"/>
      </w:pPr>
      <w:r w:rsidRPr="0033735D">
        <w:t>Acknowledgements</w:t>
      </w:r>
    </w:p>
    <w:p w14:paraId="036E800C" w14:textId="77777777"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4132F9D7" w14:textId="77777777"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14:paraId="5BA790C2" w14:textId="77777777" w:rsidR="00EB376E" w:rsidRPr="0033735D" w:rsidRDefault="00EB376E" w:rsidP="00EB376E">
      <w:pPr>
        <w:pStyle w:val="Heading1"/>
      </w:pPr>
      <w:r w:rsidRPr="0033735D">
        <w:lastRenderedPageBreak/>
        <w:t>References</w:t>
      </w:r>
    </w:p>
    <w:p w14:paraId="466952A5" w14:textId="77777777"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14:paraId="51945A8F" w14:textId="77777777" w:rsidR="00EB376E" w:rsidRPr="001C1A3E" w:rsidRDefault="006566C3" w:rsidP="00EB376E">
      <w:pPr>
        <w:pStyle w:val="Reference"/>
        <w:rPr>
          <w:szCs w:val="16"/>
        </w:rPr>
      </w:pPr>
      <w:bookmarkStart w:id="4" w:name="_Ref131087843"/>
      <w:r>
        <w:rPr>
          <w:szCs w:val="16"/>
        </w:rPr>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4362F8E4"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46F30D9B" w14:textId="65AE0F30" w:rsidR="00EE28EB" w:rsidRPr="002E1EA8" w:rsidRDefault="002E1EA8" w:rsidP="00EB376E">
      <w:pPr>
        <w:pStyle w:val="Reference"/>
        <w:rPr>
          <w:szCs w:val="16"/>
        </w:rPr>
      </w:pPr>
      <w:r w:rsidRPr="002E1EA8">
        <w:rPr>
          <w:szCs w:val="16"/>
        </w:rPr>
        <w:t xml:space="preserve">F. Lastname1, F. Lastname2, and F. Lastname3, “Title of your INTERSPEECH </w:t>
      </w:r>
      <w:r w:rsidR="003B37EA">
        <w:rPr>
          <w:szCs w:val="16"/>
        </w:rPr>
        <w:t>2019</w:t>
      </w:r>
      <w:r w:rsidRPr="002E1EA8">
        <w:rPr>
          <w:szCs w:val="16"/>
        </w:rPr>
        <w:t xml:space="preserve"> publication,” in </w:t>
      </w:r>
      <w:r w:rsidRPr="002E1EA8">
        <w:rPr>
          <w:i/>
          <w:iCs/>
          <w:szCs w:val="16"/>
        </w:rPr>
        <w:t xml:space="preserve">INTERSPEECH </w:t>
      </w:r>
      <w:r w:rsidR="003B37EA">
        <w:rPr>
          <w:i/>
          <w:iCs/>
          <w:szCs w:val="16"/>
        </w:rPr>
        <w:t>2019</w:t>
      </w:r>
      <w:r w:rsidRPr="002E1EA8">
        <w:rPr>
          <w:i/>
          <w:iCs/>
          <w:szCs w:val="16"/>
        </w:rPr>
        <w:t xml:space="preserve"> – </w:t>
      </w:r>
      <w:r w:rsidR="00451197">
        <w:rPr>
          <w:i/>
          <w:iCs/>
          <w:szCs w:val="16"/>
        </w:rPr>
        <w:t>20</w:t>
      </w:r>
      <w:r w:rsidRPr="002E1EA8">
        <w:rPr>
          <w:i/>
          <w:iCs/>
          <w:szCs w:val="16"/>
          <w:vertAlign w:val="superscript"/>
        </w:rPr>
        <w:t>th</w:t>
      </w:r>
      <w:r w:rsidRPr="002E1EA8">
        <w:rPr>
          <w:i/>
          <w:iCs/>
          <w:szCs w:val="16"/>
        </w:rPr>
        <w:t xml:space="preserve"> Annual Conference of the International Speech Communication Association, </w:t>
      </w:r>
      <w:r w:rsidR="003B37EA">
        <w:rPr>
          <w:i/>
          <w:iCs/>
          <w:szCs w:val="16"/>
        </w:rPr>
        <w:t>September 15-19</w:t>
      </w:r>
      <w:r w:rsidRPr="002E1EA8">
        <w:rPr>
          <w:i/>
          <w:iCs/>
          <w:szCs w:val="16"/>
        </w:rPr>
        <w:t xml:space="preserve">, </w:t>
      </w:r>
      <w:r w:rsidR="003B37EA">
        <w:rPr>
          <w:i/>
          <w:iCs/>
          <w:szCs w:val="16"/>
        </w:rPr>
        <w:t>Graz, Austria</w:t>
      </w:r>
      <w:r w:rsidRPr="002E1EA8">
        <w:rPr>
          <w:i/>
          <w:iCs/>
          <w:szCs w:val="16"/>
        </w:rPr>
        <w:t>, Proceedings</w:t>
      </w:r>
      <w:r w:rsidR="008354CD">
        <w:rPr>
          <w:szCs w:val="16"/>
        </w:rPr>
        <w:t xml:space="preserve">, </w:t>
      </w:r>
      <w:r w:rsidR="003B37EA">
        <w:rPr>
          <w:szCs w:val="16"/>
        </w:rPr>
        <w:t>2019</w:t>
      </w:r>
      <w:r w:rsidRPr="002E1EA8">
        <w:rPr>
          <w:szCs w:val="16"/>
        </w:rPr>
        <w:t>, pp. 100–104</w:t>
      </w:r>
    </w:p>
    <w:sectPr w:rsidR="00EE28EB" w:rsidRPr="002E1EA8" w:rsidSect="00816965">
      <w:headerReference w:type="even" r:id="rId22"/>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673FB" w14:textId="77777777" w:rsidR="00A463A1" w:rsidRDefault="00A463A1">
      <w:r>
        <w:separator/>
      </w:r>
    </w:p>
    <w:p w14:paraId="133C4764" w14:textId="77777777" w:rsidR="00A463A1" w:rsidRDefault="00A463A1"/>
  </w:endnote>
  <w:endnote w:type="continuationSeparator" w:id="0">
    <w:p w14:paraId="26C761EB" w14:textId="77777777" w:rsidR="00A463A1" w:rsidRDefault="00A463A1">
      <w:r>
        <w:continuationSeparator/>
      </w:r>
    </w:p>
    <w:p w14:paraId="4A044B10" w14:textId="77777777" w:rsidR="00A463A1" w:rsidRDefault="00A46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plified Arabic Fixed">
    <w:panose1 w:val="02070309020205020404"/>
    <w:charset w:val="00"/>
    <w:family w:val="modern"/>
    <w:pitch w:val="fixed"/>
    <w:sig w:usb0="00002003" w:usb1="00000000" w:usb2="00000000"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23D366BF" w14:textId="77777777" w:rsidR="00896D10" w:rsidRDefault="00896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B8EC3" w14:textId="77777777" w:rsidR="00A463A1" w:rsidRDefault="00A463A1">
      <w:r>
        <w:separator/>
      </w:r>
    </w:p>
    <w:p w14:paraId="45E0BB30" w14:textId="77777777" w:rsidR="00A463A1" w:rsidRDefault="00A463A1"/>
  </w:footnote>
  <w:footnote w:type="continuationSeparator" w:id="0">
    <w:p w14:paraId="35839E7C" w14:textId="77777777" w:rsidR="00A463A1" w:rsidRDefault="00A463A1">
      <w:r>
        <w:continuationSeparator/>
      </w:r>
    </w:p>
    <w:p w14:paraId="1563D916" w14:textId="77777777" w:rsidR="00A463A1" w:rsidRDefault="00A463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896D10" w:rsidRDefault="00896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D367E"/>
    <w:rsid w:val="000F3F25"/>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C08B9"/>
    <w:rsid w:val="003C6D0A"/>
    <w:rsid w:val="003D2502"/>
    <w:rsid w:val="003E770D"/>
    <w:rsid w:val="003F78B7"/>
    <w:rsid w:val="00403A05"/>
    <w:rsid w:val="004167DE"/>
    <w:rsid w:val="0042519E"/>
    <w:rsid w:val="004310A3"/>
    <w:rsid w:val="004350AD"/>
    <w:rsid w:val="00435863"/>
    <w:rsid w:val="00442711"/>
    <w:rsid w:val="00451197"/>
    <w:rsid w:val="00482F6F"/>
    <w:rsid w:val="004A7C8B"/>
    <w:rsid w:val="004B1FC5"/>
    <w:rsid w:val="004C0A7F"/>
    <w:rsid w:val="004C2F52"/>
    <w:rsid w:val="004D438F"/>
    <w:rsid w:val="004E23A8"/>
    <w:rsid w:val="004E34B6"/>
    <w:rsid w:val="0055124C"/>
    <w:rsid w:val="00557997"/>
    <w:rsid w:val="00566030"/>
    <w:rsid w:val="005B04AD"/>
    <w:rsid w:val="005B6383"/>
    <w:rsid w:val="005C4174"/>
    <w:rsid w:val="005C6E74"/>
    <w:rsid w:val="005D4B87"/>
    <w:rsid w:val="005E6B3E"/>
    <w:rsid w:val="005E7F2D"/>
    <w:rsid w:val="005F74C9"/>
    <w:rsid w:val="0060531A"/>
    <w:rsid w:val="00606A8E"/>
    <w:rsid w:val="00613C75"/>
    <w:rsid w:val="0061402F"/>
    <w:rsid w:val="00631189"/>
    <w:rsid w:val="00643457"/>
    <w:rsid w:val="00644741"/>
    <w:rsid w:val="00651CA6"/>
    <w:rsid w:val="006566C3"/>
    <w:rsid w:val="00673B7C"/>
    <w:rsid w:val="00686DD8"/>
    <w:rsid w:val="006C7416"/>
    <w:rsid w:val="006D1362"/>
    <w:rsid w:val="006D7203"/>
    <w:rsid w:val="006F2A1E"/>
    <w:rsid w:val="007078A6"/>
    <w:rsid w:val="00723444"/>
    <w:rsid w:val="00740586"/>
    <w:rsid w:val="00740F5C"/>
    <w:rsid w:val="00744B29"/>
    <w:rsid w:val="00757F43"/>
    <w:rsid w:val="0077737A"/>
    <w:rsid w:val="00781D02"/>
    <w:rsid w:val="007B21D8"/>
    <w:rsid w:val="007B7348"/>
    <w:rsid w:val="007C2697"/>
    <w:rsid w:val="007C60BA"/>
    <w:rsid w:val="007D19D8"/>
    <w:rsid w:val="007E51AF"/>
    <w:rsid w:val="007E538F"/>
    <w:rsid w:val="007E732B"/>
    <w:rsid w:val="007F3F27"/>
    <w:rsid w:val="00813381"/>
    <w:rsid w:val="00816965"/>
    <w:rsid w:val="00817F21"/>
    <w:rsid w:val="008354CD"/>
    <w:rsid w:val="00840551"/>
    <w:rsid w:val="00862963"/>
    <w:rsid w:val="00862AB8"/>
    <w:rsid w:val="008634F6"/>
    <w:rsid w:val="00896D10"/>
    <w:rsid w:val="00897B12"/>
    <w:rsid w:val="008B7144"/>
    <w:rsid w:val="008C145A"/>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3A1"/>
    <w:rsid w:val="00A468F3"/>
    <w:rsid w:val="00A65AA1"/>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740EF"/>
    <w:rsid w:val="00B76601"/>
    <w:rsid w:val="00B7745F"/>
    <w:rsid w:val="00BA36A7"/>
    <w:rsid w:val="00BB1F64"/>
    <w:rsid w:val="00BB2B51"/>
    <w:rsid w:val="00BD5A7C"/>
    <w:rsid w:val="00BE1283"/>
    <w:rsid w:val="00BE12DE"/>
    <w:rsid w:val="00BE542C"/>
    <w:rsid w:val="00C01C60"/>
    <w:rsid w:val="00C047A2"/>
    <w:rsid w:val="00C0721A"/>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477DB"/>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F00132"/>
    <w:rsid w:val="00F01935"/>
    <w:rsid w:val="00F204A4"/>
    <w:rsid w:val="00F261A0"/>
    <w:rsid w:val="00F341B3"/>
    <w:rsid w:val="00F40349"/>
    <w:rsid w:val="00F479A9"/>
    <w:rsid w:val="00F82088"/>
    <w:rsid w:val="00F82A60"/>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798E2A-2BCB-4E55-A42E-ACBC9F5E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5</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2</cp:revision>
  <cp:lastPrinted>2018-02-02T01:35:00Z</cp:lastPrinted>
  <dcterms:created xsi:type="dcterms:W3CDTF">2019-02-24T05:19:00Z</dcterms:created>
  <dcterms:modified xsi:type="dcterms:W3CDTF">2019-02-24T05:19:00Z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